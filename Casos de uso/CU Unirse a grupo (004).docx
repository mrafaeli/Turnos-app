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636D4" w14:textId="77777777" w:rsidR="00B3611B" w:rsidRDefault="00B3611B" w:rsidP="00036743">
      <w:pPr>
        <w:pStyle w:val="Encabezado"/>
        <w:tabs>
          <w:tab w:val="clear" w:pos="4252"/>
          <w:tab w:val="clear" w:pos="8504"/>
        </w:tabs>
        <w:rPr>
          <w:rFonts w:cs="Arial"/>
          <w:b/>
          <w:bCs/>
          <w:sz w:val="32"/>
        </w:rPr>
      </w:pPr>
    </w:p>
    <w:p w14:paraId="40623044" w14:textId="6195F9C7" w:rsidR="00B3611B" w:rsidRPr="00F57ADD" w:rsidRDefault="00F57ADD" w:rsidP="00B6241E">
      <w:pPr>
        <w:pStyle w:val="Encabezado"/>
        <w:tabs>
          <w:tab w:val="clear" w:pos="4252"/>
          <w:tab w:val="clear" w:pos="8504"/>
        </w:tabs>
        <w:jc w:val="center"/>
        <w:rPr>
          <w:rFonts w:cs="Arial"/>
          <w:b/>
          <w:sz w:val="28"/>
          <w:szCs w:val="28"/>
        </w:rPr>
      </w:pPr>
      <w:r w:rsidRPr="00F57ADD">
        <w:rPr>
          <w:rFonts w:cs="Arial"/>
          <w:b/>
          <w:bCs/>
          <w:sz w:val="28"/>
          <w:szCs w:val="28"/>
        </w:rPr>
        <w:t>CASO DE USO</w:t>
      </w:r>
      <w:r w:rsidR="006E1F83">
        <w:rPr>
          <w:rFonts w:cs="Arial"/>
          <w:b/>
          <w:bCs/>
          <w:sz w:val="28"/>
          <w:szCs w:val="28"/>
        </w:rPr>
        <w:t xml:space="preserve"> </w:t>
      </w:r>
      <w:r w:rsidR="006934B7">
        <w:rPr>
          <w:rFonts w:cs="Arial"/>
          <w:b/>
          <w:bCs/>
          <w:sz w:val="28"/>
          <w:szCs w:val="28"/>
        </w:rPr>
        <w:t>004</w:t>
      </w:r>
    </w:p>
    <w:p w14:paraId="11E284F6" w14:textId="77777777" w:rsidR="006E1F83" w:rsidRDefault="006E1F83" w:rsidP="00F74D85">
      <w:pPr>
        <w:tabs>
          <w:tab w:val="left" w:pos="709"/>
        </w:tabs>
        <w:rPr>
          <w:b/>
        </w:rPr>
      </w:pPr>
    </w:p>
    <w:p w14:paraId="3A138631" w14:textId="72952EA2" w:rsidR="00417D0D" w:rsidRPr="00417D0D" w:rsidRDefault="008A4ABE" w:rsidP="00F74D85">
      <w:pPr>
        <w:tabs>
          <w:tab w:val="left" w:pos="709"/>
        </w:tabs>
      </w:pPr>
      <w:r>
        <w:rPr>
          <w:b/>
        </w:rPr>
        <w:t>Nombr</w:t>
      </w:r>
      <w:r w:rsidR="00417D0D">
        <w:rPr>
          <w:b/>
        </w:rPr>
        <w:t xml:space="preserve">e </w:t>
      </w:r>
      <w:r w:rsidR="006934B7">
        <w:t>Unirse a grupo</w:t>
      </w:r>
    </w:p>
    <w:p w14:paraId="1A0FE1D1" w14:textId="77777777" w:rsidR="00B3611B" w:rsidRDefault="006465A4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</w:rPr>
      </w:pPr>
      <w:r>
        <w:rPr>
          <w:rFonts w:cs="Arial"/>
        </w:rPr>
        <w:tab/>
      </w:r>
    </w:p>
    <w:p w14:paraId="6E56C47F" w14:textId="77777777" w:rsidR="008A4ABE" w:rsidRDefault="008A4ABE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</w:rPr>
      </w:pPr>
    </w:p>
    <w:p w14:paraId="11BD3779" w14:textId="77777777" w:rsidR="00F74D85" w:rsidRDefault="008A4ABE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  <w:b/>
        </w:rPr>
      </w:pPr>
      <w:r>
        <w:rPr>
          <w:rFonts w:cs="Arial"/>
          <w:b/>
        </w:rPr>
        <w:t>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520"/>
        <w:gridCol w:w="5892"/>
      </w:tblGrid>
      <w:tr w:rsidR="008A4ABE" w14:paraId="753B8425" w14:textId="77777777" w:rsidTr="008A4ABE">
        <w:tc>
          <w:tcPr>
            <w:tcW w:w="1242" w:type="dxa"/>
            <w:shd w:val="clear" w:color="auto" w:fill="BFBFBF" w:themeFill="background1" w:themeFillShade="BF"/>
          </w:tcPr>
          <w:p w14:paraId="2305CFD6" w14:textId="77777777" w:rsidR="008A4ABE" w:rsidRDefault="008A4ABE" w:rsidP="008A4ABE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31030508" w14:textId="77777777" w:rsidR="008A4ABE" w:rsidRDefault="008A4ABE" w:rsidP="008A4ABE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178" w:type="dxa"/>
            <w:shd w:val="clear" w:color="auto" w:fill="BFBFBF" w:themeFill="background1" w:themeFillShade="BF"/>
          </w:tcPr>
          <w:p w14:paraId="5BE4D7E6" w14:textId="77777777" w:rsidR="008A4ABE" w:rsidRDefault="008A4ABE" w:rsidP="008A4ABE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Cambio</w:t>
            </w:r>
          </w:p>
        </w:tc>
      </w:tr>
      <w:tr w:rsidR="008A4ABE" w14:paraId="19058A05" w14:textId="77777777" w:rsidTr="008A4ABE">
        <w:tc>
          <w:tcPr>
            <w:tcW w:w="1242" w:type="dxa"/>
          </w:tcPr>
          <w:p w14:paraId="0749675F" w14:textId="77777777" w:rsidR="008A4ABE" w:rsidRDefault="00417D0D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19/02/2017</w:t>
            </w:r>
          </w:p>
        </w:tc>
        <w:tc>
          <w:tcPr>
            <w:tcW w:w="1560" w:type="dxa"/>
          </w:tcPr>
          <w:p w14:paraId="260F5897" w14:textId="77777777" w:rsidR="008A4ABE" w:rsidRDefault="00417D0D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Milan</w:t>
            </w:r>
          </w:p>
        </w:tc>
        <w:tc>
          <w:tcPr>
            <w:tcW w:w="6178" w:type="dxa"/>
          </w:tcPr>
          <w:p w14:paraId="35C671B9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</w:tr>
      <w:tr w:rsidR="008A4ABE" w14:paraId="5C197602" w14:textId="77777777" w:rsidTr="008A4ABE">
        <w:tc>
          <w:tcPr>
            <w:tcW w:w="1242" w:type="dxa"/>
          </w:tcPr>
          <w:p w14:paraId="048CA40F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  <w:tc>
          <w:tcPr>
            <w:tcW w:w="1560" w:type="dxa"/>
          </w:tcPr>
          <w:p w14:paraId="227E7671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  <w:tc>
          <w:tcPr>
            <w:tcW w:w="6178" w:type="dxa"/>
          </w:tcPr>
          <w:p w14:paraId="6892A038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</w:tr>
    </w:tbl>
    <w:p w14:paraId="57D1199F" w14:textId="77777777" w:rsidR="008A4ABE" w:rsidRDefault="008A4ABE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  <w:b/>
        </w:rPr>
      </w:pPr>
    </w:p>
    <w:p w14:paraId="0BD0BC03" w14:textId="77777777" w:rsidR="00E36AE3" w:rsidRDefault="00E36AE3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  <w:b/>
        </w:rPr>
      </w:pPr>
      <w:r>
        <w:rPr>
          <w:rFonts w:cs="Arial"/>
          <w:b/>
        </w:rPr>
        <w:t>Requerimiento</w:t>
      </w:r>
    </w:p>
    <w:p w14:paraId="61C96AFF" w14:textId="6D1B09BE" w:rsidR="006465A4" w:rsidRDefault="008A4ABE" w:rsidP="008A4ABE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  <w:r>
        <w:rPr>
          <w:rFonts w:cs="Arial"/>
        </w:rPr>
        <w:tab/>
      </w:r>
      <w:r w:rsidR="00434AEC">
        <w:rPr>
          <w:rFonts w:cs="Arial"/>
        </w:rPr>
        <w:t xml:space="preserve">El usuario </w:t>
      </w:r>
      <w:r w:rsidR="006934B7">
        <w:rPr>
          <w:rFonts w:cs="Arial"/>
        </w:rPr>
        <w:t>se une a un grupo existente</w:t>
      </w:r>
      <w:r w:rsidR="00036743">
        <w:rPr>
          <w:rFonts w:cs="Arial"/>
        </w:rPr>
        <w:t>.</w:t>
      </w:r>
    </w:p>
    <w:p w14:paraId="071AA36A" w14:textId="77777777" w:rsidR="00B3024B" w:rsidRDefault="00B3024B" w:rsidP="001B0F49">
      <w:pPr>
        <w:tabs>
          <w:tab w:val="left" w:pos="709"/>
        </w:tabs>
      </w:pPr>
    </w:p>
    <w:p w14:paraId="29BB7DFC" w14:textId="504DD06B" w:rsidR="00036743" w:rsidRPr="00B3611B" w:rsidRDefault="00036743" w:rsidP="00B3611B">
      <w:pPr>
        <w:tabs>
          <w:tab w:val="left" w:pos="709"/>
        </w:tabs>
        <w:rPr>
          <w:b/>
        </w:rPr>
      </w:pPr>
      <w:r>
        <w:rPr>
          <w:b/>
        </w:rPr>
        <w:t>Actores</w:t>
      </w:r>
    </w:p>
    <w:p w14:paraId="0D051BF5" w14:textId="4A0E82C4" w:rsidR="00B3611B" w:rsidRDefault="002528D9" w:rsidP="00B3611B">
      <w:pPr>
        <w:tabs>
          <w:tab w:val="left" w:pos="709"/>
        </w:tabs>
      </w:pPr>
      <w:r>
        <w:tab/>
      </w:r>
      <w:r w:rsidR="00036743">
        <w:t>- Usuario</w:t>
      </w:r>
    </w:p>
    <w:p w14:paraId="05887187" w14:textId="1423BAF2" w:rsidR="00036743" w:rsidRDefault="00036743" w:rsidP="00B3611B">
      <w:pPr>
        <w:tabs>
          <w:tab w:val="left" w:pos="709"/>
        </w:tabs>
      </w:pPr>
      <w:r>
        <w:tab/>
        <w:t>- S</w:t>
      </w:r>
      <w:r w:rsidR="007F53F1">
        <w:t>ervidor</w:t>
      </w:r>
    </w:p>
    <w:p w14:paraId="180E35D0" w14:textId="77777777" w:rsidR="00D46E03" w:rsidRDefault="00D46E03" w:rsidP="00B3611B">
      <w:pPr>
        <w:tabs>
          <w:tab w:val="left" w:pos="709"/>
        </w:tabs>
      </w:pPr>
    </w:p>
    <w:p w14:paraId="74331BB1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Pre-Condiciones</w:t>
      </w:r>
    </w:p>
    <w:p w14:paraId="67BA38CE" w14:textId="5BCA6EFF" w:rsidR="006465A4" w:rsidRDefault="002528D9" w:rsidP="008A4ABE">
      <w:pPr>
        <w:tabs>
          <w:tab w:val="left" w:pos="709"/>
        </w:tabs>
      </w:pPr>
      <w:r>
        <w:tab/>
      </w:r>
      <w:r w:rsidR="00036743">
        <w:t>El usuario se encuentra en la pá</w:t>
      </w:r>
      <w:r w:rsidR="00434AEC">
        <w:t>gina principal</w:t>
      </w:r>
      <w:r w:rsidR="00036743">
        <w:t>.</w:t>
      </w:r>
    </w:p>
    <w:p w14:paraId="4151B635" w14:textId="1A4BBD30" w:rsidR="006934B7" w:rsidRDefault="00434AEC" w:rsidP="008A4ABE">
      <w:pPr>
        <w:tabs>
          <w:tab w:val="left" w:pos="709"/>
        </w:tabs>
      </w:pPr>
      <w:r>
        <w:tab/>
        <w:t>El usuario se encuentra autentificad</w:t>
      </w:r>
      <w:r w:rsidR="006934B7">
        <w:t>o</w:t>
      </w:r>
    </w:p>
    <w:p w14:paraId="6E221910" w14:textId="77777777" w:rsidR="00D46E03" w:rsidRDefault="00D46E03" w:rsidP="00B3611B">
      <w:pPr>
        <w:tabs>
          <w:tab w:val="left" w:pos="709"/>
        </w:tabs>
      </w:pPr>
    </w:p>
    <w:p w14:paraId="2D288009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Trigger</w:t>
      </w:r>
    </w:p>
    <w:p w14:paraId="05C4B19D" w14:textId="5935952C" w:rsidR="00B3024B" w:rsidRDefault="00B3611B" w:rsidP="00B3611B">
      <w:pPr>
        <w:tabs>
          <w:tab w:val="left" w:pos="709"/>
        </w:tabs>
      </w:pPr>
      <w:r>
        <w:tab/>
      </w:r>
      <w:r w:rsidR="00036743">
        <w:t xml:space="preserve">El usuario </w:t>
      </w:r>
      <w:r w:rsidR="006934B7">
        <w:t>accede al panel de búsqueda</w:t>
      </w:r>
    </w:p>
    <w:p w14:paraId="65DE8D6E" w14:textId="77777777" w:rsidR="00B3611B" w:rsidRDefault="00B3611B" w:rsidP="00B3611B">
      <w:pPr>
        <w:tabs>
          <w:tab w:val="left" w:pos="709"/>
        </w:tabs>
      </w:pPr>
    </w:p>
    <w:p w14:paraId="25E4940C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Flujo Principal</w:t>
      </w:r>
    </w:p>
    <w:p w14:paraId="457ACA9B" w14:textId="2583D0A9" w:rsidR="00DE538D" w:rsidRDefault="00DE538D" w:rsidP="00DE538D">
      <w:pPr>
        <w:pStyle w:val="Prrafodelista"/>
        <w:numPr>
          <w:ilvl w:val="0"/>
          <w:numId w:val="20"/>
        </w:numPr>
        <w:tabs>
          <w:tab w:val="left" w:pos="284"/>
        </w:tabs>
      </w:pPr>
      <w:r>
        <w:t>El usuario escribe el nombre del grupo que busca</w:t>
      </w:r>
    </w:p>
    <w:p w14:paraId="0CC3EDB4" w14:textId="785BFE5C" w:rsidR="00DE538D" w:rsidRDefault="00DE538D" w:rsidP="00DE538D">
      <w:pPr>
        <w:pStyle w:val="Prrafodelista"/>
        <w:numPr>
          <w:ilvl w:val="0"/>
          <w:numId w:val="20"/>
        </w:numPr>
        <w:tabs>
          <w:tab w:val="left" w:pos="284"/>
        </w:tabs>
      </w:pPr>
      <w:r>
        <w:t>El sistema arroja una lista con los resultados que contienen los criterios de búsqueda</w:t>
      </w:r>
    </w:p>
    <w:p w14:paraId="2B22FD4B" w14:textId="7A798329" w:rsidR="00DE538D" w:rsidRDefault="00927DD6" w:rsidP="00DE538D">
      <w:pPr>
        <w:pStyle w:val="Prrafodelista"/>
        <w:numPr>
          <w:ilvl w:val="0"/>
          <w:numId w:val="20"/>
        </w:numPr>
        <w:tabs>
          <w:tab w:val="left" w:pos="284"/>
        </w:tabs>
      </w:pPr>
      <w:r>
        <w:t>El usuario selecciona alguno</w:t>
      </w:r>
      <w:r w:rsidR="00A34F46">
        <w:t xml:space="preserve"> de los grupos</w:t>
      </w:r>
    </w:p>
    <w:p w14:paraId="464553C9" w14:textId="4AD09865" w:rsidR="00927DD6" w:rsidRDefault="00921488" w:rsidP="00DE538D">
      <w:pPr>
        <w:pStyle w:val="Prrafodelista"/>
        <w:numPr>
          <w:ilvl w:val="0"/>
          <w:numId w:val="20"/>
        </w:numPr>
        <w:tabs>
          <w:tab w:val="left" w:pos="284"/>
        </w:tabs>
      </w:pPr>
      <w:r>
        <w:t xml:space="preserve">El sistema </w:t>
      </w:r>
      <w:r w:rsidR="00F11242">
        <w:t>entrega información relevante al grupo</w:t>
      </w:r>
    </w:p>
    <w:p w14:paraId="03A778C4" w14:textId="0CADFAED" w:rsidR="00F11242" w:rsidRDefault="00F11242" w:rsidP="00DE538D">
      <w:pPr>
        <w:pStyle w:val="Prrafodelista"/>
        <w:numPr>
          <w:ilvl w:val="0"/>
          <w:numId w:val="20"/>
        </w:numPr>
        <w:tabs>
          <w:tab w:val="left" w:pos="284"/>
        </w:tabs>
      </w:pPr>
      <w:r>
        <w:t>El usuario presiona unirse al grupo y espera a que la solicitud sea respondida</w:t>
      </w:r>
    </w:p>
    <w:p w14:paraId="54CE62B7" w14:textId="76556716" w:rsidR="00F11242" w:rsidRDefault="00F11242" w:rsidP="00DE538D">
      <w:pPr>
        <w:pStyle w:val="Prrafodelista"/>
        <w:numPr>
          <w:ilvl w:val="0"/>
          <w:numId w:val="20"/>
        </w:numPr>
        <w:tabs>
          <w:tab w:val="left" w:pos="284"/>
        </w:tabs>
      </w:pPr>
      <w:r>
        <w:t>El sistema añade dentro de los grupos del usuario el nuevo al cual se incorporó.</w:t>
      </w:r>
    </w:p>
    <w:p w14:paraId="12162350" w14:textId="77777777" w:rsidR="00F11242" w:rsidRDefault="00F11242" w:rsidP="00F11242">
      <w:pPr>
        <w:pStyle w:val="Prrafodelista"/>
        <w:tabs>
          <w:tab w:val="left" w:pos="284"/>
        </w:tabs>
      </w:pPr>
    </w:p>
    <w:p w14:paraId="14E871C1" w14:textId="77777777" w:rsidR="00DE538D" w:rsidRDefault="00DE538D" w:rsidP="00DE538D">
      <w:pPr>
        <w:tabs>
          <w:tab w:val="left" w:pos="284"/>
        </w:tabs>
      </w:pPr>
    </w:p>
    <w:p w14:paraId="59091BCC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Post-Condiciones</w:t>
      </w:r>
    </w:p>
    <w:p w14:paraId="4560AB95" w14:textId="48799623" w:rsidR="00F11242" w:rsidRDefault="00036743" w:rsidP="00F11242">
      <w:pPr>
        <w:pStyle w:val="Prrafodelista"/>
        <w:numPr>
          <w:ilvl w:val="0"/>
          <w:numId w:val="17"/>
        </w:numPr>
        <w:tabs>
          <w:tab w:val="left" w:pos="709"/>
        </w:tabs>
      </w:pPr>
      <w:r>
        <w:t>Hay conexión a internet</w:t>
      </w:r>
    </w:p>
    <w:p w14:paraId="331F003E" w14:textId="77777777" w:rsidR="008A4ABE" w:rsidRDefault="008A4ABE" w:rsidP="00B3611B">
      <w:pPr>
        <w:tabs>
          <w:tab w:val="left" w:pos="709"/>
        </w:tabs>
      </w:pPr>
    </w:p>
    <w:p w14:paraId="47591514" w14:textId="77777777" w:rsidR="00B3611B" w:rsidRDefault="00F74D85" w:rsidP="00B3611B">
      <w:pPr>
        <w:tabs>
          <w:tab w:val="left" w:pos="709"/>
        </w:tabs>
        <w:rPr>
          <w:b/>
        </w:rPr>
      </w:pPr>
      <w:r w:rsidRPr="00F74D85">
        <w:rPr>
          <w:b/>
        </w:rPr>
        <w:t>Flujos Alternativos</w:t>
      </w:r>
      <w:r w:rsidR="008A4ABE">
        <w:rPr>
          <w:b/>
        </w:rPr>
        <w:t xml:space="preserve"> y</w:t>
      </w:r>
      <w:r w:rsidR="00B3611B" w:rsidRPr="00B3611B">
        <w:rPr>
          <w:b/>
        </w:rPr>
        <w:t xml:space="preserve"> Excepcionales</w:t>
      </w:r>
    </w:p>
    <w:p w14:paraId="17479BA7" w14:textId="20970D2A" w:rsidR="00FC4427" w:rsidRDefault="00F11242" w:rsidP="00FC4427">
      <w:pPr>
        <w:pStyle w:val="Prrafodelista"/>
        <w:numPr>
          <w:ilvl w:val="0"/>
          <w:numId w:val="19"/>
        </w:numPr>
        <w:tabs>
          <w:tab w:val="left" w:pos="709"/>
        </w:tabs>
      </w:pPr>
      <w:r>
        <w:t>El servidor no encuentra coincidencias con los criterios de búsqueda (véase CU 040)</w:t>
      </w:r>
    </w:p>
    <w:p w14:paraId="07283394" w14:textId="16354077" w:rsidR="00F11242" w:rsidRDefault="00F11242" w:rsidP="00FC4427">
      <w:pPr>
        <w:pStyle w:val="Prrafodelista"/>
        <w:numPr>
          <w:ilvl w:val="0"/>
          <w:numId w:val="19"/>
        </w:numPr>
        <w:tabs>
          <w:tab w:val="left" w:pos="709"/>
        </w:tabs>
      </w:pPr>
      <w:r>
        <w:t>La solicitud de unión no es respondida</w:t>
      </w:r>
    </w:p>
    <w:p w14:paraId="5DE0C5D2" w14:textId="77777777" w:rsidR="00F11242" w:rsidRDefault="00F11242" w:rsidP="00FC4427">
      <w:pPr>
        <w:pStyle w:val="Prrafodelista"/>
        <w:numPr>
          <w:ilvl w:val="0"/>
          <w:numId w:val="19"/>
        </w:numPr>
        <w:tabs>
          <w:tab w:val="left" w:pos="709"/>
        </w:tabs>
      </w:pPr>
      <w:bookmarkStart w:id="0" w:name="_GoBack"/>
      <w:bookmarkEnd w:id="0"/>
    </w:p>
    <w:p w14:paraId="455CFFAA" w14:textId="49CC7D21" w:rsidR="00036743" w:rsidRDefault="00036743" w:rsidP="00B3611B">
      <w:pPr>
        <w:tabs>
          <w:tab w:val="left" w:pos="709"/>
        </w:tabs>
      </w:pPr>
    </w:p>
    <w:p w14:paraId="2B11B757" w14:textId="77777777" w:rsidR="00434AEC" w:rsidRDefault="00434AEC" w:rsidP="00B3611B">
      <w:pPr>
        <w:tabs>
          <w:tab w:val="left" w:pos="709"/>
        </w:tabs>
      </w:pPr>
    </w:p>
    <w:p w14:paraId="044F9A31" w14:textId="0E3E4C26" w:rsidR="00FF09B7" w:rsidRDefault="00FF09B7" w:rsidP="00B3611B">
      <w:pPr>
        <w:tabs>
          <w:tab w:val="left" w:pos="709"/>
        </w:tabs>
        <w:rPr>
          <w:b/>
        </w:rPr>
      </w:pPr>
      <w:r w:rsidRPr="00D46E03">
        <w:rPr>
          <w:b/>
        </w:rPr>
        <w:t>PROTOTIPO</w:t>
      </w:r>
    </w:p>
    <w:p w14:paraId="7CDB05D1" w14:textId="70EE22C7" w:rsidR="001472BD" w:rsidRDefault="00F11242" w:rsidP="00B3611B">
      <w:pPr>
        <w:tabs>
          <w:tab w:val="left" w:pos="709"/>
        </w:tabs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1DF4E7E3" wp14:editId="22D96749">
            <wp:simplePos x="0" y="0"/>
            <wp:positionH relativeFrom="column">
              <wp:posOffset>1373505</wp:posOffset>
            </wp:positionH>
            <wp:positionV relativeFrom="paragraph">
              <wp:posOffset>172720</wp:posOffset>
            </wp:positionV>
            <wp:extent cx="2283460" cy="4296410"/>
            <wp:effectExtent l="0" t="0" r="2540" b="0"/>
            <wp:wrapSquare wrapText="bothSides"/>
            <wp:docPr id="15" name="Imagen 15" descr="../Prototipo/L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Prototipo/LF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B0FB8" w14:textId="0073AE30" w:rsidR="006465A4" w:rsidRPr="00B6241E" w:rsidRDefault="006465A4" w:rsidP="00B3611B">
      <w:pPr>
        <w:tabs>
          <w:tab w:val="left" w:pos="709"/>
        </w:tabs>
      </w:pPr>
    </w:p>
    <w:p w14:paraId="0116FC29" w14:textId="12041980" w:rsidR="00D66F40" w:rsidRPr="00D66F40" w:rsidRDefault="00D66F40" w:rsidP="00B3611B">
      <w:pPr>
        <w:tabs>
          <w:tab w:val="left" w:pos="709"/>
        </w:tabs>
      </w:pPr>
    </w:p>
    <w:sectPr w:rsidR="00D66F40" w:rsidRPr="00D66F40" w:rsidSect="00365021">
      <w:footerReference w:type="default" r:id="rId8"/>
      <w:pgSz w:w="12242" w:h="15842" w:code="1"/>
      <w:pgMar w:top="1702" w:right="1701" w:bottom="1418" w:left="1701" w:header="720" w:footer="64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762ED" w14:textId="77777777" w:rsidR="008A6AF0" w:rsidRDefault="008A6AF0">
      <w:r>
        <w:separator/>
      </w:r>
    </w:p>
  </w:endnote>
  <w:endnote w:type="continuationSeparator" w:id="0">
    <w:p w14:paraId="27166F0E" w14:textId="77777777" w:rsidR="008A6AF0" w:rsidRDefault="008A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D6A9A" w14:textId="77777777" w:rsidR="00491B8D" w:rsidRDefault="00491B8D">
    <w:pPr>
      <w:pStyle w:val="Piedepgina"/>
      <w:rPr>
        <w:color w:val="808080"/>
        <w:sz w:val="16"/>
      </w:rPr>
    </w:pPr>
  </w:p>
  <w:p w14:paraId="3BCF5FC0" w14:textId="77777777" w:rsidR="00491B8D" w:rsidRDefault="009D1A30">
    <w:pPr>
      <w:pStyle w:val="Piedepgina"/>
      <w:jc w:val="center"/>
      <w:rPr>
        <w:color w:val="808080"/>
        <w:sz w:val="16"/>
      </w:rPr>
    </w:pPr>
    <w:r>
      <w:rPr>
        <w:rStyle w:val="Nmerodepgina"/>
      </w:rPr>
      <w:fldChar w:fldCharType="begin"/>
    </w:r>
    <w:r w:rsidR="00491B8D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11242">
      <w:rPr>
        <w:rStyle w:val="Nmerodepgina"/>
        <w:noProof/>
      </w:rPr>
      <w:t>2</w:t>
    </w:r>
    <w:r>
      <w:rPr>
        <w:rStyle w:val="Nmerodepgina"/>
      </w:rPr>
      <w:fldChar w:fldCharType="end"/>
    </w:r>
    <w:r w:rsidR="00491B8D">
      <w:rPr>
        <w:rStyle w:val="Nmerodepgina"/>
      </w:rPr>
      <w:t xml:space="preserve"> de </w:t>
    </w:r>
    <w:r>
      <w:rPr>
        <w:rStyle w:val="Nmerodepgina"/>
      </w:rPr>
      <w:fldChar w:fldCharType="begin"/>
    </w:r>
    <w:r w:rsidR="00491B8D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1124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D991F5F" w14:textId="77777777" w:rsidR="00491B8D" w:rsidRDefault="008A4ABE">
    <w:pPr>
      <w:pStyle w:val="Piedepgina"/>
    </w:pPr>
    <w:r w:rsidRPr="009D1A30">
      <w:rPr>
        <w:noProof/>
        <w:color w:val="808080"/>
        <w:sz w:val="16"/>
        <w:lang w:val="es-ES_tradnl" w:eastAsia="es-ES_tradnl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14FDC95" wp14:editId="2FCE0F68">
              <wp:simplePos x="0" y="0"/>
              <wp:positionH relativeFrom="column">
                <wp:posOffset>2272665</wp:posOffset>
              </wp:positionH>
              <wp:positionV relativeFrom="paragraph">
                <wp:posOffset>114935</wp:posOffset>
              </wp:positionV>
              <wp:extent cx="3248660" cy="91440"/>
              <wp:effectExtent l="0" t="0" r="2540" b="1016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48660" cy="91440"/>
                        <a:chOff x="5040" y="15237"/>
                        <a:chExt cx="5116" cy="276"/>
                      </a:xfrm>
                    </wpg:grpSpPr>
                    <wps:wsp>
                      <wps:cNvPr id="6" name="Rectangle 7"/>
                      <wps:cNvSpPr>
                        <a:spLocks noChangeArrowheads="1"/>
                      </wps:cNvSpPr>
                      <wps:spPr bwMode="ltGray">
                        <a:xfrm>
                          <a:off x="5040" y="15237"/>
                          <a:ext cx="637" cy="276"/>
                        </a:xfrm>
                        <a:prstGeom prst="rect">
                          <a:avLst/>
                        </a:prstGeom>
                        <a:solidFill>
                          <a:srgbClr val="0000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3AB23" w14:textId="77777777" w:rsidR="00491B8D" w:rsidRDefault="00491B8D">
                            <w:pPr>
                              <w:jc w:val="center"/>
                              <w:rPr>
                                <w:b/>
                                <w:i/>
                                <w:snapToGrid w:val="0"/>
                                <w:color w:val="FFFFFF"/>
                                <w:sz w:val="72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ltGray">
                        <a:xfrm>
                          <a:off x="7312" y="15237"/>
                          <a:ext cx="572" cy="276"/>
                        </a:xfrm>
                        <a:prstGeom prst="rect">
                          <a:avLst/>
                        </a:prstGeom>
                        <a:solidFill>
                          <a:srgbClr val="0000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C93DB" w14:textId="77777777" w:rsidR="00491B8D" w:rsidRDefault="00491B8D">
                            <w:pPr>
                              <w:jc w:val="center"/>
                              <w:rPr>
                                <w:b/>
                                <w:i/>
                                <w:snapToGrid w:val="0"/>
                                <w:color w:val="FFFFFF"/>
                                <w:sz w:val="4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gray">
                        <a:xfrm>
                          <a:off x="9584" y="15237"/>
                          <a:ext cx="572" cy="276"/>
                        </a:xfrm>
                        <a:prstGeom prst="rect">
                          <a:avLst/>
                        </a:prstGeom>
                        <a:solidFill>
                          <a:srgbClr val="00008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0465B" w14:textId="77777777" w:rsidR="00491B8D" w:rsidRDefault="00491B8D">
                            <w:pPr>
                              <w:jc w:val="center"/>
                              <w:rPr>
                                <w:b/>
                                <w:i/>
                                <w:snapToGrid w:val="0"/>
                                <w:color w:val="FFFFFF"/>
                                <w:sz w:val="4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group id="Group 6" o:spid="_x0000_s1026" style="position:absolute;margin-left:178.95pt;margin-top:9.05pt;width:253.85pt;height:7.2pt;z-index:251657728" coordorigin="5040,15237" coordsize="5077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" o:allowincell="f">
              <v:rect id="Rectangle 7" o:spid="_x0000_s1027" style="position:absolute;left:5040;top:15237;width:689;height:276;visibility:visible;mso-wrap-style:none;v-text-anchor:middle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" fillcolor="#00c" stroked="f" strokecolor="gray">
                <v:fill opacity="32896f"/>
                <v:textbox>
                  <w:txbxContent>
                    <w:p w:rsidR="00491B8D" w:rsidRDefault="00491B8D">
                      <w:pPr>
                        <w:jc w:val="center"/>
                        <w:rPr>
                          <w:b/>
                          <w:i/>
                          <w:snapToGrid w:val="0"/>
                          <w:color w:val="FFFFFF"/>
                          <w:sz w:val="72"/>
                          <w:lang w:val="es-ES_tradnl"/>
                        </w:rPr>
                      </w:pPr>
                    </w:p>
                  </w:txbxContent>
                </v:textbox>
              </v:rect>
              <v:rect id="Rectangle 8" o:spid="_x0000_s1028" style="position:absolute;left:7312;top:15237;width:533;height:276;visibility:visible;mso-wrap-style:none;v-text-anchor:middle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" fillcolor="#00c" stroked="f" strokecolor="gray">
                <v:fill opacity="32896f"/>
                <v:textbox>
                  <w:txbxContent>
                    <w:p w:rsidR="00491B8D" w:rsidRDefault="00491B8D">
                      <w:pPr>
                        <w:jc w:val="center"/>
                        <w:rPr>
                          <w:b/>
                          <w:i/>
                          <w:snapToGrid w:val="0"/>
                          <w:color w:val="FFFFFF"/>
                          <w:sz w:val="44"/>
                          <w:lang w:val="es-ES_tradnl"/>
                        </w:rPr>
                      </w:pPr>
                    </w:p>
                  </w:txbxContent>
                </v:textbox>
              </v:rect>
              <v:rect id="Rectangle 9" o:spid="_x0000_s1029" style="position:absolute;left:9584;top:15237;width:533;height:276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" fillcolor="navy" stroked="f">
                <v:fill opacity="32896f"/>
                <v:textbox>
                  <w:txbxContent>
                    <w:p w:rsidR="00491B8D" w:rsidRDefault="00491B8D">
                      <w:pPr>
                        <w:jc w:val="center"/>
                        <w:rPr>
                          <w:b/>
                          <w:i/>
                          <w:snapToGrid w:val="0"/>
                          <w:color w:val="FFFFFF"/>
                          <w:sz w:val="44"/>
                          <w:lang w:val="es-ES_tradnl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FC1F9" w14:textId="77777777" w:rsidR="008A6AF0" w:rsidRDefault="008A6AF0">
      <w:r>
        <w:separator/>
      </w:r>
    </w:p>
  </w:footnote>
  <w:footnote w:type="continuationSeparator" w:id="0">
    <w:p w14:paraId="0A313E79" w14:textId="77777777" w:rsidR="008A6AF0" w:rsidRDefault="008A6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750D3B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8100BE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46F34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58826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A66BB7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B2584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A7C5BD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D8BFC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D03C6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3480F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F84332"/>
    <w:multiLevelType w:val="hybridMultilevel"/>
    <w:tmpl w:val="38C2D0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1F4833"/>
    <w:multiLevelType w:val="hybridMultilevel"/>
    <w:tmpl w:val="C3087DA4"/>
    <w:lvl w:ilvl="0" w:tplc="86F4E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33CD9"/>
    <w:multiLevelType w:val="hybridMultilevel"/>
    <w:tmpl w:val="8674A254"/>
    <w:lvl w:ilvl="0" w:tplc="D1FC5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C02733"/>
    <w:multiLevelType w:val="hybridMultilevel"/>
    <w:tmpl w:val="9998C8CC"/>
    <w:lvl w:ilvl="0" w:tplc="C52E16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033C6"/>
    <w:multiLevelType w:val="multilevel"/>
    <w:tmpl w:val="75A489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576" w:hanging="292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720" w:hanging="153"/>
      </w:pPr>
    </w:lvl>
    <w:lvl w:ilvl="3">
      <w:start w:val="1"/>
      <w:numFmt w:val="decimal"/>
      <w:lvlText w:val="%1.%2.%3.%4"/>
      <w:lvlJc w:val="left"/>
      <w:pPr>
        <w:tabs>
          <w:tab w:val="num" w:pos="1987"/>
        </w:tabs>
        <w:ind w:left="864" w:firstLine="43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2B1458A"/>
    <w:multiLevelType w:val="hybridMultilevel"/>
    <w:tmpl w:val="3F562B5A"/>
    <w:lvl w:ilvl="0" w:tplc="81064A06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>
    <w:nsid w:val="4AB84744"/>
    <w:multiLevelType w:val="hybridMultilevel"/>
    <w:tmpl w:val="36360ED8"/>
    <w:lvl w:ilvl="0" w:tplc="6852A4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2425CC"/>
    <w:multiLevelType w:val="hybridMultilevel"/>
    <w:tmpl w:val="8080407E"/>
    <w:lvl w:ilvl="0" w:tplc="0D723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71BCB"/>
    <w:multiLevelType w:val="hybridMultilevel"/>
    <w:tmpl w:val="C2629D10"/>
    <w:lvl w:ilvl="0" w:tplc="6BC8786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C4A706B"/>
    <w:multiLevelType w:val="hybridMultilevel"/>
    <w:tmpl w:val="1D7200F2"/>
    <w:lvl w:ilvl="0" w:tplc="EFAE8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6"/>
  </w:num>
  <w:num w:numId="20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ctiveWritingStyle w:appName="MSWord" w:lang="es-CL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25"/>
    <w:rsid w:val="00000A8F"/>
    <w:rsid w:val="0000762B"/>
    <w:rsid w:val="00007D02"/>
    <w:rsid w:val="00022B00"/>
    <w:rsid w:val="00023414"/>
    <w:rsid w:val="00027BFB"/>
    <w:rsid w:val="000321CC"/>
    <w:rsid w:val="000327D6"/>
    <w:rsid w:val="00032C12"/>
    <w:rsid w:val="00036743"/>
    <w:rsid w:val="00043BEB"/>
    <w:rsid w:val="00043CFA"/>
    <w:rsid w:val="00044577"/>
    <w:rsid w:val="00045B16"/>
    <w:rsid w:val="000516C9"/>
    <w:rsid w:val="00056AE1"/>
    <w:rsid w:val="000672FE"/>
    <w:rsid w:val="00067CCC"/>
    <w:rsid w:val="00072208"/>
    <w:rsid w:val="00080C76"/>
    <w:rsid w:val="000B19C0"/>
    <w:rsid w:val="000D2598"/>
    <w:rsid w:val="000D5CAE"/>
    <w:rsid w:val="000F74B6"/>
    <w:rsid w:val="00101D5E"/>
    <w:rsid w:val="001143FD"/>
    <w:rsid w:val="001206E8"/>
    <w:rsid w:val="0012516D"/>
    <w:rsid w:val="00125CC2"/>
    <w:rsid w:val="001278AE"/>
    <w:rsid w:val="00134427"/>
    <w:rsid w:val="001472BD"/>
    <w:rsid w:val="00150ACF"/>
    <w:rsid w:val="001514C3"/>
    <w:rsid w:val="00154A62"/>
    <w:rsid w:val="0017421D"/>
    <w:rsid w:val="001745CF"/>
    <w:rsid w:val="001751BE"/>
    <w:rsid w:val="0019075B"/>
    <w:rsid w:val="001949C4"/>
    <w:rsid w:val="001A2A4F"/>
    <w:rsid w:val="001A758A"/>
    <w:rsid w:val="001B0F49"/>
    <w:rsid w:val="001B4F3F"/>
    <w:rsid w:val="001B55B7"/>
    <w:rsid w:val="001C7DD8"/>
    <w:rsid w:val="001D1C53"/>
    <w:rsid w:val="001D4641"/>
    <w:rsid w:val="001D6145"/>
    <w:rsid w:val="001E7F9B"/>
    <w:rsid w:val="001F4179"/>
    <w:rsid w:val="001F4D06"/>
    <w:rsid w:val="002026C2"/>
    <w:rsid w:val="00203EB4"/>
    <w:rsid w:val="00204FB5"/>
    <w:rsid w:val="0022053F"/>
    <w:rsid w:val="00222A35"/>
    <w:rsid w:val="00225403"/>
    <w:rsid w:val="00225842"/>
    <w:rsid w:val="00226D4D"/>
    <w:rsid w:val="0023028A"/>
    <w:rsid w:val="0023063F"/>
    <w:rsid w:val="0023379B"/>
    <w:rsid w:val="002453DE"/>
    <w:rsid w:val="002528D9"/>
    <w:rsid w:val="002623C2"/>
    <w:rsid w:val="00266AF0"/>
    <w:rsid w:val="00266D55"/>
    <w:rsid w:val="00281335"/>
    <w:rsid w:val="00284F23"/>
    <w:rsid w:val="00285DAF"/>
    <w:rsid w:val="00286878"/>
    <w:rsid w:val="002975D8"/>
    <w:rsid w:val="002A5FAF"/>
    <w:rsid w:val="002B10E7"/>
    <w:rsid w:val="002C2464"/>
    <w:rsid w:val="002D3E0E"/>
    <w:rsid w:val="002E3BCD"/>
    <w:rsid w:val="002E4B0C"/>
    <w:rsid w:val="002F5DAB"/>
    <w:rsid w:val="003031F4"/>
    <w:rsid w:val="0030506E"/>
    <w:rsid w:val="00307731"/>
    <w:rsid w:val="00316E95"/>
    <w:rsid w:val="00325576"/>
    <w:rsid w:val="00330C86"/>
    <w:rsid w:val="003339C3"/>
    <w:rsid w:val="0033720A"/>
    <w:rsid w:val="00345B4B"/>
    <w:rsid w:val="00351944"/>
    <w:rsid w:val="003543A3"/>
    <w:rsid w:val="0036313A"/>
    <w:rsid w:val="00365021"/>
    <w:rsid w:val="0037252C"/>
    <w:rsid w:val="003726BE"/>
    <w:rsid w:val="003817D2"/>
    <w:rsid w:val="003877AC"/>
    <w:rsid w:val="0039102A"/>
    <w:rsid w:val="00396885"/>
    <w:rsid w:val="003A0FF9"/>
    <w:rsid w:val="003A32AA"/>
    <w:rsid w:val="003A7310"/>
    <w:rsid w:val="003C095B"/>
    <w:rsid w:val="003C5955"/>
    <w:rsid w:val="003D01C3"/>
    <w:rsid w:val="003E5FDF"/>
    <w:rsid w:val="003F0BAB"/>
    <w:rsid w:val="003F2B02"/>
    <w:rsid w:val="003F66CE"/>
    <w:rsid w:val="0040030D"/>
    <w:rsid w:val="00417D0D"/>
    <w:rsid w:val="004247A0"/>
    <w:rsid w:val="004248B5"/>
    <w:rsid w:val="00427DA8"/>
    <w:rsid w:val="004310E9"/>
    <w:rsid w:val="00434AEC"/>
    <w:rsid w:val="00437355"/>
    <w:rsid w:val="00440D05"/>
    <w:rsid w:val="00451DE3"/>
    <w:rsid w:val="00456101"/>
    <w:rsid w:val="004713F4"/>
    <w:rsid w:val="00477C28"/>
    <w:rsid w:val="00477CA5"/>
    <w:rsid w:val="004805BD"/>
    <w:rsid w:val="00482ECA"/>
    <w:rsid w:val="00491B8D"/>
    <w:rsid w:val="00493119"/>
    <w:rsid w:val="004A64F7"/>
    <w:rsid w:val="004C5DF6"/>
    <w:rsid w:val="004C6AF5"/>
    <w:rsid w:val="004D01C0"/>
    <w:rsid w:val="004D1DDE"/>
    <w:rsid w:val="004D5BD7"/>
    <w:rsid w:val="004E3D89"/>
    <w:rsid w:val="004E7C9E"/>
    <w:rsid w:val="004F255D"/>
    <w:rsid w:val="004F4584"/>
    <w:rsid w:val="005013E5"/>
    <w:rsid w:val="00501F43"/>
    <w:rsid w:val="00512B63"/>
    <w:rsid w:val="005221D4"/>
    <w:rsid w:val="00540316"/>
    <w:rsid w:val="00543951"/>
    <w:rsid w:val="005468A4"/>
    <w:rsid w:val="005569FA"/>
    <w:rsid w:val="00565AB8"/>
    <w:rsid w:val="00580A9F"/>
    <w:rsid w:val="00581E0A"/>
    <w:rsid w:val="00582D67"/>
    <w:rsid w:val="005A1C40"/>
    <w:rsid w:val="005A2A0E"/>
    <w:rsid w:val="005A331D"/>
    <w:rsid w:val="005C06F7"/>
    <w:rsid w:val="005D25DB"/>
    <w:rsid w:val="005E67D4"/>
    <w:rsid w:val="005F683D"/>
    <w:rsid w:val="00605BDA"/>
    <w:rsid w:val="0061256C"/>
    <w:rsid w:val="0062231B"/>
    <w:rsid w:val="00624096"/>
    <w:rsid w:val="00626CB8"/>
    <w:rsid w:val="00636FE5"/>
    <w:rsid w:val="00640F83"/>
    <w:rsid w:val="006465A4"/>
    <w:rsid w:val="006473C3"/>
    <w:rsid w:val="00650BDE"/>
    <w:rsid w:val="00651B86"/>
    <w:rsid w:val="00655988"/>
    <w:rsid w:val="00656AD4"/>
    <w:rsid w:val="006613E7"/>
    <w:rsid w:val="00675580"/>
    <w:rsid w:val="00676398"/>
    <w:rsid w:val="00690762"/>
    <w:rsid w:val="00690CAE"/>
    <w:rsid w:val="006934B7"/>
    <w:rsid w:val="006B0147"/>
    <w:rsid w:val="006B1AEC"/>
    <w:rsid w:val="006B65E8"/>
    <w:rsid w:val="006C44FC"/>
    <w:rsid w:val="006C48DF"/>
    <w:rsid w:val="006D514B"/>
    <w:rsid w:val="006E1F83"/>
    <w:rsid w:val="006F391F"/>
    <w:rsid w:val="00720F11"/>
    <w:rsid w:val="007342F8"/>
    <w:rsid w:val="00734FD7"/>
    <w:rsid w:val="00746A4B"/>
    <w:rsid w:val="007505F9"/>
    <w:rsid w:val="007514DB"/>
    <w:rsid w:val="007551F2"/>
    <w:rsid w:val="007629BE"/>
    <w:rsid w:val="00766B45"/>
    <w:rsid w:val="007824B9"/>
    <w:rsid w:val="007842D7"/>
    <w:rsid w:val="007923BD"/>
    <w:rsid w:val="00793677"/>
    <w:rsid w:val="007962A6"/>
    <w:rsid w:val="007A1476"/>
    <w:rsid w:val="007A267A"/>
    <w:rsid w:val="007A57A0"/>
    <w:rsid w:val="007A6484"/>
    <w:rsid w:val="007A72EF"/>
    <w:rsid w:val="007C4841"/>
    <w:rsid w:val="007D43A5"/>
    <w:rsid w:val="007D6819"/>
    <w:rsid w:val="007D68E7"/>
    <w:rsid w:val="007F2112"/>
    <w:rsid w:val="007F3EB7"/>
    <w:rsid w:val="007F41E6"/>
    <w:rsid w:val="007F53F1"/>
    <w:rsid w:val="007F6911"/>
    <w:rsid w:val="00801F59"/>
    <w:rsid w:val="00810A32"/>
    <w:rsid w:val="00814198"/>
    <w:rsid w:val="00817014"/>
    <w:rsid w:val="00822BFD"/>
    <w:rsid w:val="00825D3D"/>
    <w:rsid w:val="008264A5"/>
    <w:rsid w:val="0084054A"/>
    <w:rsid w:val="00861B2E"/>
    <w:rsid w:val="00870257"/>
    <w:rsid w:val="00880A95"/>
    <w:rsid w:val="00890C9C"/>
    <w:rsid w:val="008950E7"/>
    <w:rsid w:val="008A2EAD"/>
    <w:rsid w:val="008A4ABE"/>
    <w:rsid w:val="008A6AF0"/>
    <w:rsid w:val="008B0B53"/>
    <w:rsid w:val="008D366C"/>
    <w:rsid w:val="008E2EF7"/>
    <w:rsid w:val="008F22D2"/>
    <w:rsid w:val="009013ED"/>
    <w:rsid w:val="00901FBD"/>
    <w:rsid w:val="00903AE6"/>
    <w:rsid w:val="00915CB8"/>
    <w:rsid w:val="009162C9"/>
    <w:rsid w:val="0091649A"/>
    <w:rsid w:val="00921488"/>
    <w:rsid w:val="00924A31"/>
    <w:rsid w:val="00927DD6"/>
    <w:rsid w:val="009306E2"/>
    <w:rsid w:val="009308B0"/>
    <w:rsid w:val="0093442A"/>
    <w:rsid w:val="00935FA6"/>
    <w:rsid w:val="00945A79"/>
    <w:rsid w:val="00966BC5"/>
    <w:rsid w:val="009936A7"/>
    <w:rsid w:val="009A5DF1"/>
    <w:rsid w:val="009B7540"/>
    <w:rsid w:val="009C3C12"/>
    <w:rsid w:val="009D00E8"/>
    <w:rsid w:val="009D1A30"/>
    <w:rsid w:val="009E2DA1"/>
    <w:rsid w:val="009E49F0"/>
    <w:rsid w:val="009E6315"/>
    <w:rsid w:val="009E6F11"/>
    <w:rsid w:val="009F23CD"/>
    <w:rsid w:val="00A014F0"/>
    <w:rsid w:val="00A14FB5"/>
    <w:rsid w:val="00A20C1C"/>
    <w:rsid w:val="00A23A41"/>
    <w:rsid w:val="00A245BD"/>
    <w:rsid w:val="00A277F0"/>
    <w:rsid w:val="00A34AFD"/>
    <w:rsid w:val="00A34F46"/>
    <w:rsid w:val="00A4011E"/>
    <w:rsid w:val="00A503CF"/>
    <w:rsid w:val="00A518DB"/>
    <w:rsid w:val="00A525A1"/>
    <w:rsid w:val="00A5358F"/>
    <w:rsid w:val="00A657DE"/>
    <w:rsid w:val="00A6701B"/>
    <w:rsid w:val="00A730CF"/>
    <w:rsid w:val="00A736CB"/>
    <w:rsid w:val="00A743DE"/>
    <w:rsid w:val="00A76EAF"/>
    <w:rsid w:val="00A83C0E"/>
    <w:rsid w:val="00A85F12"/>
    <w:rsid w:val="00A8607D"/>
    <w:rsid w:val="00A92CBC"/>
    <w:rsid w:val="00A95D5C"/>
    <w:rsid w:val="00A96F15"/>
    <w:rsid w:val="00AA0070"/>
    <w:rsid w:val="00AA25A3"/>
    <w:rsid w:val="00AA3870"/>
    <w:rsid w:val="00AA7D67"/>
    <w:rsid w:val="00AB3B44"/>
    <w:rsid w:val="00AB44CA"/>
    <w:rsid w:val="00AB6AB8"/>
    <w:rsid w:val="00AC02FA"/>
    <w:rsid w:val="00AC3F19"/>
    <w:rsid w:val="00AC6205"/>
    <w:rsid w:val="00AC6298"/>
    <w:rsid w:val="00AD074E"/>
    <w:rsid w:val="00AD0FEB"/>
    <w:rsid w:val="00AD47B9"/>
    <w:rsid w:val="00AD566D"/>
    <w:rsid w:val="00AE693B"/>
    <w:rsid w:val="00AF161D"/>
    <w:rsid w:val="00B07206"/>
    <w:rsid w:val="00B07D87"/>
    <w:rsid w:val="00B117F7"/>
    <w:rsid w:val="00B153C4"/>
    <w:rsid w:val="00B3024B"/>
    <w:rsid w:val="00B3611B"/>
    <w:rsid w:val="00B40848"/>
    <w:rsid w:val="00B46BD2"/>
    <w:rsid w:val="00B50FA5"/>
    <w:rsid w:val="00B52714"/>
    <w:rsid w:val="00B5353B"/>
    <w:rsid w:val="00B5518A"/>
    <w:rsid w:val="00B616AE"/>
    <w:rsid w:val="00B6241E"/>
    <w:rsid w:val="00B62D19"/>
    <w:rsid w:val="00B76A14"/>
    <w:rsid w:val="00B76F84"/>
    <w:rsid w:val="00BB7535"/>
    <w:rsid w:val="00BC45A3"/>
    <w:rsid w:val="00BC59B5"/>
    <w:rsid w:val="00BC5C45"/>
    <w:rsid w:val="00BE20CB"/>
    <w:rsid w:val="00BE390B"/>
    <w:rsid w:val="00BE5260"/>
    <w:rsid w:val="00BE65EC"/>
    <w:rsid w:val="00C11B24"/>
    <w:rsid w:val="00C1782E"/>
    <w:rsid w:val="00C2064F"/>
    <w:rsid w:val="00C2182B"/>
    <w:rsid w:val="00C26D09"/>
    <w:rsid w:val="00C30CDE"/>
    <w:rsid w:val="00C505C1"/>
    <w:rsid w:val="00C55E03"/>
    <w:rsid w:val="00C61195"/>
    <w:rsid w:val="00C669AC"/>
    <w:rsid w:val="00C87AF3"/>
    <w:rsid w:val="00C87D50"/>
    <w:rsid w:val="00C948C1"/>
    <w:rsid w:val="00C95924"/>
    <w:rsid w:val="00CA4EA8"/>
    <w:rsid w:val="00CB7C4A"/>
    <w:rsid w:val="00CC0473"/>
    <w:rsid w:val="00CC13D5"/>
    <w:rsid w:val="00CC5A74"/>
    <w:rsid w:val="00CC5C4E"/>
    <w:rsid w:val="00CE0108"/>
    <w:rsid w:val="00CF3159"/>
    <w:rsid w:val="00D0466F"/>
    <w:rsid w:val="00D06E84"/>
    <w:rsid w:val="00D1677F"/>
    <w:rsid w:val="00D23986"/>
    <w:rsid w:val="00D25E44"/>
    <w:rsid w:val="00D271AD"/>
    <w:rsid w:val="00D31AAE"/>
    <w:rsid w:val="00D4100C"/>
    <w:rsid w:val="00D434B4"/>
    <w:rsid w:val="00D46841"/>
    <w:rsid w:val="00D46E03"/>
    <w:rsid w:val="00D518EF"/>
    <w:rsid w:val="00D614D3"/>
    <w:rsid w:val="00D66F40"/>
    <w:rsid w:val="00D72842"/>
    <w:rsid w:val="00D84F71"/>
    <w:rsid w:val="00DA323E"/>
    <w:rsid w:val="00DB3533"/>
    <w:rsid w:val="00DB4838"/>
    <w:rsid w:val="00DB729F"/>
    <w:rsid w:val="00DC383D"/>
    <w:rsid w:val="00DD5D80"/>
    <w:rsid w:val="00DD629E"/>
    <w:rsid w:val="00DE5040"/>
    <w:rsid w:val="00DE538D"/>
    <w:rsid w:val="00DF4F45"/>
    <w:rsid w:val="00DF6C0C"/>
    <w:rsid w:val="00E05F1D"/>
    <w:rsid w:val="00E16574"/>
    <w:rsid w:val="00E16CD5"/>
    <w:rsid w:val="00E36AE3"/>
    <w:rsid w:val="00E37907"/>
    <w:rsid w:val="00E44FE1"/>
    <w:rsid w:val="00E5073D"/>
    <w:rsid w:val="00E50805"/>
    <w:rsid w:val="00E5379B"/>
    <w:rsid w:val="00E57E3C"/>
    <w:rsid w:val="00E639E0"/>
    <w:rsid w:val="00E768A1"/>
    <w:rsid w:val="00E802C7"/>
    <w:rsid w:val="00E8217E"/>
    <w:rsid w:val="00E82BF8"/>
    <w:rsid w:val="00E831A1"/>
    <w:rsid w:val="00E835DA"/>
    <w:rsid w:val="00E869A2"/>
    <w:rsid w:val="00E919F4"/>
    <w:rsid w:val="00E97B25"/>
    <w:rsid w:val="00EA7FE8"/>
    <w:rsid w:val="00EB225A"/>
    <w:rsid w:val="00EB7A2E"/>
    <w:rsid w:val="00EC22DB"/>
    <w:rsid w:val="00EC3141"/>
    <w:rsid w:val="00EC73C6"/>
    <w:rsid w:val="00ED4B16"/>
    <w:rsid w:val="00ED57EA"/>
    <w:rsid w:val="00ED5C55"/>
    <w:rsid w:val="00EF1459"/>
    <w:rsid w:val="00EF5CB2"/>
    <w:rsid w:val="00F007B6"/>
    <w:rsid w:val="00F06F53"/>
    <w:rsid w:val="00F11242"/>
    <w:rsid w:val="00F15DD0"/>
    <w:rsid w:val="00F2286A"/>
    <w:rsid w:val="00F26935"/>
    <w:rsid w:val="00F30170"/>
    <w:rsid w:val="00F33A99"/>
    <w:rsid w:val="00F33DD6"/>
    <w:rsid w:val="00F34A9E"/>
    <w:rsid w:val="00F3599B"/>
    <w:rsid w:val="00F44378"/>
    <w:rsid w:val="00F47FED"/>
    <w:rsid w:val="00F57ADD"/>
    <w:rsid w:val="00F66EF7"/>
    <w:rsid w:val="00F74D85"/>
    <w:rsid w:val="00F87554"/>
    <w:rsid w:val="00FA20C0"/>
    <w:rsid w:val="00FA73BC"/>
    <w:rsid w:val="00FB53D0"/>
    <w:rsid w:val="00FC3F7E"/>
    <w:rsid w:val="00FC4427"/>
    <w:rsid w:val="00FD32E6"/>
    <w:rsid w:val="00FF0209"/>
    <w:rsid w:val="00FF09B7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,"/>
  <w:listSeparator w:val=","/>
  <w14:docId w14:val="0C0A6CFF"/>
  <w15:chartTrackingRefBased/>
  <w15:docId w15:val="{B5572D44-9D19-4B6F-AD03-F68A524A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3E5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96885"/>
    <w:pPr>
      <w:keepNext/>
      <w:spacing w:before="240" w:after="60"/>
      <w:outlineLvl w:val="0"/>
    </w:pPr>
    <w:rPr>
      <w:b/>
      <w:kern w:val="28"/>
    </w:rPr>
  </w:style>
  <w:style w:type="paragraph" w:styleId="Ttulo2">
    <w:name w:val="heading 2"/>
    <w:basedOn w:val="Normal"/>
    <w:next w:val="Normal"/>
    <w:qFormat/>
    <w:rsid w:val="00924A31"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rsid w:val="00924A31"/>
    <w:pPr>
      <w:keepNext/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924A31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924A31"/>
    <w:pPr>
      <w:keepNext/>
      <w:outlineLvl w:val="4"/>
    </w:pPr>
    <w:rPr>
      <w:b/>
      <w:i/>
      <w:color w:val="FFFFFF"/>
      <w:sz w:val="56"/>
    </w:rPr>
  </w:style>
  <w:style w:type="paragraph" w:styleId="Ttulo6">
    <w:name w:val="heading 6"/>
    <w:basedOn w:val="Normal"/>
    <w:next w:val="Normal"/>
    <w:qFormat/>
    <w:rsid w:val="00924A31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24A31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</w:style>
  <w:style w:type="paragraph" w:styleId="Ttulo8">
    <w:name w:val="heading 8"/>
    <w:basedOn w:val="Normal"/>
    <w:next w:val="Normal"/>
    <w:qFormat/>
    <w:rsid w:val="00924A31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24A31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24A3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24A3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924A31"/>
  </w:style>
  <w:style w:type="character" w:styleId="Refdenotaalpie">
    <w:name w:val="footnote reference"/>
    <w:basedOn w:val="Fuentedeprrafopredeter"/>
    <w:semiHidden/>
    <w:rsid w:val="00924A31"/>
    <w:rPr>
      <w:vertAlign w:val="superscript"/>
    </w:rPr>
  </w:style>
  <w:style w:type="character" w:styleId="Nmerodepgina">
    <w:name w:val="page number"/>
    <w:basedOn w:val="Fuentedeprrafopredeter"/>
    <w:rsid w:val="00924A31"/>
  </w:style>
  <w:style w:type="paragraph" w:styleId="Sangradetextonormal">
    <w:name w:val="Body Text Indent"/>
    <w:basedOn w:val="Normal"/>
    <w:rsid w:val="00924A31"/>
    <w:pPr>
      <w:ind w:left="432"/>
    </w:pPr>
  </w:style>
  <w:style w:type="paragraph" w:styleId="TDC1">
    <w:name w:val="toc 1"/>
    <w:basedOn w:val="Normal"/>
    <w:next w:val="Normal"/>
    <w:autoRedefine/>
    <w:semiHidden/>
    <w:rsid w:val="00924A31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autoRedefine/>
    <w:semiHidden/>
    <w:rsid w:val="00924A31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semiHidden/>
    <w:rsid w:val="00924A31"/>
    <w:pPr>
      <w:ind w:left="400"/>
    </w:pPr>
    <w:rPr>
      <w:i/>
    </w:rPr>
  </w:style>
  <w:style w:type="paragraph" w:styleId="TDC4">
    <w:name w:val="toc 4"/>
    <w:basedOn w:val="Normal"/>
    <w:next w:val="Normal"/>
    <w:autoRedefine/>
    <w:semiHidden/>
    <w:rsid w:val="00924A31"/>
    <w:pPr>
      <w:ind w:left="600"/>
    </w:pPr>
    <w:rPr>
      <w:sz w:val="18"/>
    </w:rPr>
  </w:style>
  <w:style w:type="paragraph" w:styleId="TDC5">
    <w:name w:val="toc 5"/>
    <w:basedOn w:val="Normal"/>
    <w:next w:val="Normal"/>
    <w:autoRedefine/>
    <w:semiHidden/>
    <w:rsid w:val="00924A31"/>
    <w:pPr>
      <w:ind w:left="800"/>
    </w:pPr>
    <w:rPr>
      <w:sz w:val="18"/>
    </w:rPr>
  </w:style>
  <w:style w:type="paragraph" w:styleId="TDC6">
    <w:name w:val="toc 6"/>
    <w:basedOn w:val="Normal"/>
    <w:next w:val="Normal"/>
    <w:autoRedefine/>
    <w:semiHidden/>
    <w:rsid w:val="00924A31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924A31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924A31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924A31"/>
    <w:pPr>
      <w:ind w:left="1600"/>
    </w:pPr>
    <w:rPr>
      <w:sz w:val="18"/>
    </w:rPr>
  </w:style>
  <w:style w:type="paragraph" w:styleId="Textosinformato">
    <w:name w:val="Plain Text"/>
    <w:basedOn w:val="Normal"/>
    <w:rsid w:val="00924A31"/>
    <w:rPr>
      <w:rFonts w:ascii="Courier New" w:hAnsi="Courier New"/>
      <w:lang w:val="es-ES"/>
    </w:rPr>
  </w:style>
  <w:style w:type="paragraph" w:styleId="Textoindependiente">
    <w:name w:val="Body Text"/>
    <w:basedOn w:val="Normal"/>
    <w:rsid w:val="00924A31"/>
    <w:pPr>
      <w:jc w:val="center"/>
    </w:pPr>
    <w:rPr>
      <w:sz w:val="16"/>
      <w:lang w:val="es-ES"/>
    </w:rPr>
  </w:style>
  <w:style w:type="character" w:styleId="Textoennegrita">
    <w:name w:val="Strong"/>
    <w:basedOn w:val="Fuentedeprrafopredeter"/>
    <w:qFormat/>
    <w:rsid w:val="00924A31"/>
    <w:rPr>
      <w:b/>
      <w:bCs/>
    </w:rPr>
  </w:style>
  <w:style w:type="paragraph" w:styleId="Sangra2detindependiente">
    <w:name w:val="Body Text Indent 2"/>
    <w:basedOn w:val="Normal"/>
    <w:rsid w:val="00924A31"/>
    <w:pPr>
      <w:ind w:left="2127"/>
    </w:pPr>
    <w:rPr>
      <w:lang w:val="fr-FR"/>
    </w:rPr>
  </w:style>
  <w:style w:type="paragraph" w:styleId="Sangra3detindependiente">
    <w:name w:val="Body Text Indent 3"/>
    <w:basedOn w:val="Normal"/>
    <w:rsid w:val="00924A31"/>
    <w:pPr>
      <w:ind w:left="2127"/>
    </w:pPr>
    <w:rPr>
      <w:color w:val="FF0000"/>
      <w:lang w:val="en-GB"/>
    </w:rPr>
  </w:style>
  <w:style w:type="paragraph" w:styleId="Cierre">
    <w:name w:val="Closing"/>
    <w:basedOn w:val="Normal"/>
    <w:rsid w:val="00924A31"/>
    <w:pPr>
      <w:ind w:left="4252"/>
    </w:pPr>
  </w:style>
  <w:style w:type="paragraph" w:styleId="Continuarlista">
    <w:name w:val="List Continue"/>
    <w:basedOn w:val="Normal"/>
    <w:rsid w:val="00924A31"/>
    <w:pPr>
      <w:spacing w:after="120"/>
      <w:ind w:left="283"/>
    </w:pPr>
  </w:style>
  <w:style w:type="paragraph" w:styleId="Continuarlista2">
    <w:name w:val="List Continue 2"/>
    <w:basedOn w:val="Normal"/>
    <w:rsid w:val="00924A31"/>
    <w:pPr>
      <w:spacing w:after="120"/>
      <w:ind w:left="566"/>
    </w:pPr>
  </w:style>
  <w:style w:type="paragraph" w:styleId="Continuarlista3">
    <w:name w:val="List Continue 3"/>
    <w:basedOn w:val="Normal"/>
    <w:rsid w:val="00924A31"/>
    <w:pPr>
      <w:spacing w:after="120"/>
      <w:ind w:left="849"/>
    </w:pPr>
  </w:style>
  <w:style w:type="paragraph" w:styleId="Continuarlista4">
    <w:name w:val="List Continue 4"/>
    <w:basedOn w:val="Normal"/>
    <w:rsid w:val="00924A31"/>
    <w:pPr>
      <w:spacing w:after="120"/>
      <w:ind w:left="1132"/>
    </w:pPr>
  </w:style>
  <w:style w:type="paragraph" w:styleId="Continuarlista5">
    <w:name w:val="List Continue 5"/>
    <w:basedOn w:val="Normal"/>
    <w:rsid w:val="00924A31"/>
    <w:pPr>
      <w:spacing w:after="120"/>
      <w:ind w:left="1415"/>
    </w:pPr>
  </w:style>
  <w:style w:type="paragraph" w:styleId="DireccinHTML">
    <w:name w:val="HTML Address"/>
    <w:basedOn w:val="Normal"/>
    <w:rsid w:val="00924A31"/>
    <w:rPr>
      <w:i/>
      <w:iCs/>
    </w:rPr>
  </w:style>
  <w:style w:type="paragraph" w:styleId="Direccinsobre">
    <w:name w:val="envelope address"/>
    <w:basedOn w:val="Normal"/>
    <w:rsid w:val="00924A31"/>
    <w:pPr>
      <w:framePr w:w="7920" w:h="1980" w:hRule="exact" w:hSpace="141" w:wrap="auto" w:hAnchor="page" w:xAlign="center" w:yAlign="bottom"/>
      <w:ind w:left="2880"/>
    </w:pPr>
    <w:rPr>
      <w:rFonts w:cs="Arial"/>
      <w:szCs w:val="24"/>
    </w:rPr>
  </w:style>
  <w:style w:type="paragraph" w:styleId="Encabezadodelista">
    <w:name w:val="toa heading"/>
    <w:basedOn w:val="Normal"/>
    <w:next w:val="Normal"/>
    <w:semiHidden/>
    <w:rsid w:val="00924A31"/>
    <w:pPr>
      <w:spacing w:before="120"/>
    </w:pPr>
    <w:rPr>
      <w:rFonts w:cs="Arial"/>
      <w:b/>
      <w:bCs/>
      <w:szCs w:val="24"/>
    </w:rPr>
  </w:style>
  <w:style w:type="paragraph" w:styleId="Encabezadodemensaje">
    <w:name w:val="Message Header"/>
    <w:basedOn w:val="Normal"/>
    <w:rsid w:val="00924A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Encabezadodenota">
    <w:name w:val="Note Heading"/>
    <w:basedOn w:val="Normal"/>
    <w:next w:val="Normal"/>
    <w:rsid w:val="00924A31"/>
  </w:style>
  <w:style w:type="paragraph" w:styleId="Descripcin">
    <w:name w:val="caption"/>
    <w:basedOn w:val="Normal"/>
    <w:next w:val="Normal"/>
    <w:qFormat/>
    <w:rsid w:val="00924A31"/>
    <w:pPr>
      <w:spacing w:before="120" w:after="120"/>
    </w:pPr>
    <w:rPr>
      <w:b/>
      <w:bCs/>
    </w:rPr>
  </w:style>
  <w:style w:type="paragraph" w:styleId="Fecha">
    <w:name w:val="Date"/>
    <w:basedOn w:val="Normal"/>
    <w:next w:val="Normal"/>
    <w:rsid w:val="00924A31"/>
  </w:style>
  <w:style w:type="paragraph" w:styleId="Firma">
    <w:name w:val="Signature"/>
    <w:basedOn w:val="Normal"/>
    <w:rsid w:val="00924A31"/>
    <w:pPr>
      <w:ind w:left="4252"/>
    </w:pPr>
  </w:style>
  <w:style w:type="paragraph" w:styleId="Firmadecorreoelectrnico">
    <w:name w:val="E-mail Signature"/>
    <w:basedOn w:val="Normal"/>
    <w:rsid w:val="00924A31"/>
  </w:style>
  <w:style w:type="paragraph" w:styleId="HTMLconformatoprevio">
    <w:name w:val="HTML Preformatted"/>
    <w:basedOn w:val="Normal"/>
    <w:rsid w:val="00924A31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24A31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924A31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924A31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924A31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924A31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924A31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924A31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924A31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924A31"/>
    <w:pPr>
      <w:ind w:left="1800" w:hanging="200"/>
    </w:pPr>
  </w:style>
  <w:style w:type="paragraph" w:styleId="Lista">
    <w:name w:val="List"/>
    <w:basedOn w:val="Normal"/>
    <w:rsid w:val="00924A31"/>
    <w:pPr>
      <w:ind w:left="283" w:hanging="283"/>
    </w:pPr>
  </w:style>
  <w:style w:type="paragraph" w:styleId="Lista2">
    <w:name w:val="List 2"/>
    <w:basedOn w:val="Normal"/>
    <w:rsid w:val="00924A31"/>
    <w:pPr>
      <w:ind w:left="566" w:hanging="283"/>
    </w:pPr>
  </w:style>
  <w:style w:type="paragraph" w:styleId="Lista3">
    <w:name w:val="List 3"/>
    <w:basedOn w:val="Normal"/>
    <w:rsid w:val="00924A31"/>
    <w:pPr>
      <w:ind w:left="849" w:hanging="283"/>
    </w:pPr>
  </w:style>
  <w:style w:type="paragraph" w:styleId="Lista4">
    <w:name w:val="List 4"/>
    <w:basedOn w:val="Normal"/>
    <w:rsid w:val="00924A31"/>
    <w:pPr>
      <w:ind w:left="1132" w:hanging="283"/>
    </w:pPr>
  </w:style>
  <w:style w:type="paragraph" w:styleId="Lista5">
    <w:name w:val="List 5"/>
    <w:basedOn w:val="Normal"/>
    <w:rsid w:val="00924A31"/>
    <w:pPr>
      <w:ind w:left="1415" w:hanging="283"/>
    </w:pPr>
  </w:style>
  <w:style w:type="paragraph" w:styleId="Listaconnmeros">
    <w:name w:val="List Number"/>
    <w:basedOn w:val="Normal"/>
    <w:rsid w:val="00924A31"/>
    <w:pPr>
      <w:numPr>
        <w:numId w:val="2"/>
      </w:numPr>
    </w:pPr>
  </w:style>
  <w:style w:type="paragraph" w:styleId="Listaconnmeros2">
    <w:name w:val="List Number 2"/>
    <w:basedOn w:val="Normal"/>
    <w:rsid w:val="00924A31"/>
    <w:pPr>
      <w:numPr>
        <w:numId w:val="3"/>
      </w:numPr>
    </w:pPr>
  </w:style>
  <w:style w:type="paragraph" w:styleId="Listaconnmeros3">
    <w:name w:val="List Number 3"/>
    <w:basedOn w:val="Normal"/>
    <w:rsid w:val="00924A31"/>
    <w:pPr>
      <w:numPr>
        <w:numId w:val="4"/>
      </w:numPr>
    </w:pPr>
  </w:style>
  <w:style w:type="paragraph" w:styleId="Listaconnmeros4">
    <w:name w:val="List Number 4"/>
    <w:basedOn w:val="Normal"/>
    <w:rsid w:val="00924A31"/>
    <w:pPr>
      <w:numPr>
        <w:numId w:val="5"/>
      </w:numPr>
    </w:pPr>
  </w:style>
  <w:style w:type="paragraph" w:styleId="Listaconnmeros5">
    <w:name w:val="List Number 5"/>
    <w:basedOn w:val="Normal"/>
    <w:rsid w:val="00924A31"/>
    <w:pPr>
      <w:numPr>
        <w:numId w:val="6"/>
      </w:numPr>
    </w:pPr>
  </w:style>
  <w:style w:type="paragraph" w:styleId="Listaconvietas">
    <w:name w:val="List Bullet"/>
    <w:basedOn w:val="Normal"/>
    <w:autoRedefine/>
    <w:rsid w:val="00924A31"/>
    <w:pPr>
      <w:numPr>
        <w:numId w:val="7"/>
      </w:numPr>
    </w:pPr>
  </w:style>
  <w:style w:type="paragraph" w:styleId="Listaconvietas2">
    <w:name w:val="List Bullet 2"/>
    <w:basedOn w:val="Normal"/>
    <w:autoRedefine/>
    <w:rsid w:val="00924A31"/>
    <w:pPr>
      <w:numPr>
        <w:numId w:val="8"/>
      </w:numPr>
    </w:pPr>
  </w:style>
  <w:style w:type="paragraph" w:styleId="Listaconvietas3">
    <w:name w:val="List Bullet 3"/>
    <w:basedOn w:val="Normal"/>
    <w:autoRedefine/>
    <w:rsid w:val="00924A31"/>
    <w:pPr>
      <w:numPr>
        <w:numId w:val="9"/>
      </w:numPr>
    </w:pPr>
  </w:style>
  <w:style w:type="paragraph" w:styleId="Listaconvietas4">
    <w:name w:val="List Bullet 4"/>
    <w:basedOn w:val="Normal"/>
    <w:autoRedefine/>
    <w:rsid w:val="00924A31"/>
    <w:pPr>
      <w:numPr>
        <w:numId w:val="10"/>
      </w:numPr>
    </w:pPr>
  </w:style>
  <w:style w:type="paragraph" w:styleId="Listaconvietas5">
    <w:name w:val="List Bullet 5"/>
    <w:basedOn w:val="Normal"/>
    <w:autoRedefine/>
    <w:rsid w:val="00924A31"/>
    <w:pPr>
      <w:numPr>
        <w:numId w:val="11"/>
      </w:numPr>
    </w:pPr>
  </w:style>
  <w:style w:type="paragraph" w:styleId="Mapadeldocumento">
    <w:name w:val="Document Map"/>
    <w:basedOn w:val="Normal"/>
    <w:semiHidden/>
    <w:rsid w:val="00924A31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924A31"/>
    <w:rPr>
      <w:szCs w:val="24"/>
    </w:rPr>
  </w:style>
  <w:style w:type="paragraph" w:styleId="Remitedesobre">
    <w:name w:val="envelope return"/>
    <w:basedOn w:val="Normal"/>
    <w:rsid w:val="00924A31"/>
    <w:rPr>
      <w:rFonts w:cs="Arial"/>
    </w:rPr>
  </w:style>
  <w:style w:type="paragraph" w:styleId="Saludo">
    <w:name w:val="Salutation"/>
    <w:basedOn w:val="Normal"/>
    <w:next w:val="Normal"/>
    <w:rsid w:val="00924A31"/>
  </w:style>
  <w:style w:type="paragraph" w:styleId="Sangranormal">
    <w:name w:val="Normal Indent"/>
    <w:basedOn w:val="Normal"/>
    <w:rsid w:val="00924A31"/>
    <w:pPr>
      <w:ind w:left="708"/>
    </w:pPr>
  </w:style>
  <w:style w:type="paragraph" w:styleId="Subttulo">
    <w:name w:val="Subtitle"/>
    <w:basedOn w:val="Normal"/>
    <w:qFormat/>
    <w:rsid w:val="00924A31"/>
    <w:pPr>
      <w:spacing w:after="60"/>
      <w:jc w:val="center"/>
      <w:outlineLvl w:val="1"/>
    </w:pPr>
    <w:rPr>
      <w:rFonts w:cs="Arial"/>
      <w:szCs w:val="24"/>
    </w:rPr>
  </w:style>
  <w:style w:type="paragraph" w:styleId="Tabladeilustraciones">
    <w:name w:val="table of figures"/>
    <w:basedOn w:val="Normal"/>
    <w:next w:val="Normal"/>
    <w:semiHidden/>
    <w:rsid w:val="00924A31"/>
    <w:pPr>
      <w:ind w:left="400" w:hanging="400"/>
    </w:pPr>
  </w:style>
  <w:style w:type="paragraph" w:styleId="Textocomentario">
    <w:name w:val="annotation text"/>
    <w:basedOn w:val="Normal"/>
    <w:semiHidden/>
    <w:rsid w:val="00924A31"/>
  </w:style>
  <w:style w:type="paragraph" w:styleId="Textoconsangra">
    <w:name w:val="table of authorities"/>
    <w:basedOn w:val="Normal"/>
    <w:next w:val="Normal"/>
    <w:semiHidden/>
    <w:rsid w:val="00924A31"/>
    <w:pPr>
      <w:ind w:left="200" w:hanging="200"/>
    </w:pPr>
  </w:style>
  <w:style w:type="paragraph" w:styleId="Textodebloque">
    <w:name w:val="Block Text"/>
    <w:basedOn w:val="Normal"/>
    <w:rsid w:val="00924A31"/>
    <w:pPr>
      <w:spacing w:after="120"/>
      <w:ind w:left="1440" w:right="1440"/>
    </w:pPr>
  </w:style>
  <w:style w:type="paragraph" w:styleId="Textoindependiente2">
    <w:name w:val="Body Text 2"/>
    <w:basedOn w:val="Normal"/>
    <w:rsid w:val="00924A31"/>
    <w:pPr>
      <w:spacing w:after="120" w:line="480" w:lineRule="auto"/>
    </w:pPr>
  </w:style>
  <w:style w:type="paragraph" w:styleId="Textoindependiente3">
    <w:name w:val="Body Text 3"/>
    <w:basedOn w:val="Normal"/>
    <w:rsid w:val="00924A3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924A31"/>
    <w:pPr>
      <w:spacing w:after="120"/>
      <w:ind w:firstLine="210"/>
      <w:jc w:val="left"/>
    </w:pPr>
    <w:rPr>
      <w:sz w:val="20"/>
      <w:lang w:val="es-CL"/>
    </w:rPr>
  </w:style>
  <w:style w:type="paragraph" w:styleId="Textoindependienteprimerasangra2">
    <w:name w:val="Body Text First Indent 2"/>
    <w:basedOn w:val="Sangradetextonormal"/>
    <w:rsid w:val="00924A31"/>
    <w:pPr>
      <w:spacing w:after="120"/>
      <w:ind w:left="283" w:firstLine="210"/>
    </w:pPr>
    <w:rPr>
      <w:rFonts w:ascii="Times New Roman" w:hAnsi="Times New Roman"/>
    </w:rPr>
  </w:style>
  <w:style w:type="paragraph" w:styleId="Textomacro">
    <w:name w:val="macro"/>
    <w:semiHidden/>
    <w:rsid w:val="00924A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sid w:val="00924A31"/>
  </w:style>
  <w:style w:type="paragraph" w:styleId="Puesto">
    <w:name w:val="Title"/>
    <w:basedOn w:val="Normal"/>
    <w:qFormat/>
    <w:rsid w:val="00924A3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24A31"/>
    <w:rPr>
      <w:rFonts w:cs="Arial"/>
      <w:b/>
      <w:bCs/>
    </w:rPr>
  </w:style>
  <w:style w:type="character" w:styleId="Hipervnculo">
    <w:name w:val="Hyperlink"/>
    <w:basedOn w:val="Fuentedeprrafopredeter"/>
    <w:rsid w:val="00924A31"/>
    <w:rPr>
      <w:color w:val="0000FF"/>
      <w:u w:val="single"/>
    </w:rPr>
  </w:style>
  <w:style w:type="character" w:styleId="Hipervnculovisitado">
    <w:name w:val="FollowedHyperlink"/>
    <w:basedOn w:val="Fuentedeprrafopredeter"/>
    <w:rsid w:val="00924A31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rsid w:val="00B3611B"/>
    <w:rPr>
      <w:rFonts w:ascii="Arial" w:hAnsi="Arial"/>
      <w:b/>
      <w:kern w:val="28"/>
      <w:sz w:val="24"/>
      <w:lang w:val="es-CL" w:eastAsia="es-ES" w:bidi="ar-SA"/>
    </w:rPr>
  </w:style>
  <w:style w:type="character" w:styleId="Refdecomentario">
    <w:name w:val="annotation reference"/>
    <w:basedOn w:val="Fuentedeprrafopredeter"/>
    <w:semiHidden/>
    <w:rsid w:val="003C095B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3C095B"/>
    <w:rPr>
      <w:b/>
      <w:bCs/>
      <w:sz w:val="20"/>
    </w:rPr>
  </w:style>
  <w:style w:type="paragraph" w:styleId="Textodeglobo">
    <w:name w:val="Balloon Text"/>
    <w:basedOn w:val="Normal"/>
    <w:semiHidden/>
    <w:rsid w:val="003C09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A4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1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5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%20Rafaeli\Documents\Plantillas%20personalizadas%20de%20Office\CU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C:\Users\Igor Rafaeli\Documents\Plantillas personalizadas de Office\CU.dotx</Template>
  <TotalTime>23</TotalTime>
  <Pages>2</Pages>
  <Words>148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</vt:lpstr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/>
  <dc:creator>LTH</dc:creator>
  <cp:keywords/>
  <cp:lastModifiedBy>Milan Rafaeli</cp:lastModifiedBy>
  <cp:revision>5</cp:revision>
  <cp:lastPrinted>2004-04-05T21:33:00Z</cp:lastPrinted>
  <dcterms:created xsi:type="dcterms:W3CDTF">2017-02-20T01:48:00Z</dcterms:created>
  <dcterms:modified xsi:type="dcterms:W3CDTF">2017-02-21T03:52:00Z</dcterms:modified>
</cp:coreProperties>
</file>