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6D4" w14:textId="77777777" w:rsidR="00B3611B" w:rsidRDefault="00B3611B" w:rsidP="00036743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32"/>
        </w:rPr>
      </w:pPr>
    </w:p>
    <w:p w14:paraId="40623044" w14:textId="7D12D160" w:rsidR="00B3611B" w:rsidRPr="00F57ADD" w:rsidRDefault="00F57ADD" w:rsidP="00B6241E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28"/>
          <w:szCs w:val="28"/>
        </w:rPr>
      </w:pPr>
      <w:r w:rsidRPr="00F57ADD">
        <w:rPr>
          <w:rFonts w:cs="Arial"/>
          <w:b/>
          <w:bCs/>
          <w:sz w:val="28"/>
          <w:szCs w:val="28"/>
        </w:rPr>
        <w:t>CASO DE USO</w:t>
      </w:r>
      <w:r w:rsidR="006E1F83">
        <w:rPr>
          <w:rFonts w:cs="Arial"/>
          <w:b/>
          <w:bCs/>
          <w:sz w:val="28"/>
          <w:szCs w:val="28"/>
        </w:rPr>
        <w:t xml:space="preserve"> </w:t>
      </w:r>
      <w:r w:rsidR="00B55897">
        <w:rPr>
          <w:rFonts w:cs="Arial"/>
          <w:b/>
          <w:bCs/>
          <w:sz w:val="28"/>
          <w:szCs w:val="28"/>
        </w:rPr>
        <w:t>005</w:t>
      </w:r>
    </w:p>
    <w:p w14:paraId="11E284F6" w14:textId="77777777" w:rsidR="006E1F83" w:rsidRDefault="006E1F83" w:rsidP="00F74D85">
      <w:pPr>
        <w:tabs>
          <w:tab w:val="left" w:pos="709"/>
        </w:tabs>
        <w:rPr>
          <w:b/>
        </w:rPr>
      </w:pPr>
    </w:p>
    <w:p w14:paraId="3A138631" w14:textId="53DA1E6B" w:rsidR="00417D0D" w:rsidRPr="00417D0D" w:rsidRDefault="008A4ABE" w:rsidP="00F74D85">
      <w:pPr>
        <w:tabs>
          <w:tab w:val="left" w:pos="709"/>
        </w:tabs>
      </w:pPr>
      <w:r>
        <w:rPr>
          <w:b/>
        </w:rPr>
        <w:t>Nombr</w:t>
      </w:r>
      <w:r w:rsidR="00417D0D">
        <w:rPr>
          <w:b/>
        </w:rPr>
        <w:t xml:space="preserve">e </w:t>
      </w:r>
      <w:r w:rsidR="00B55897">
        <w:t>Visitar página de grupo</w:t>
      </w:r>
    </w:p>
    <w:p w14:paraId="1A0FE1D1" w14:textId="77777777" w:rsidR="00B3611B" w:rsidRDefault="006465A4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  <w:r>
        <w:rPr>
          <w:rFonts w:cs="Arial"/>
        </w:rPr>
        <w:tab/>
      </w:r>
    </w:p>
    <w:p w14:paraId="6E56C47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</w:p>
    <w:p w14:paraId="11BD3779" w14:textId="77777777" w:rsidR="00F74D85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520"/>
        <w:gridCol w:w="5892"/>
      </w:tblGrid>
      <w:tr w:rsidR="008A4ABE" w14:paraId="753B8425" w14:textId="77777777" w:rsidTr="008A4ABE">
        <w:tc>
          <w:tcPr>
            <w:tcW w:w="1242" w:type="dxa"/>
            <w:shd w:val="clear" w:color="auto" w:fill="BFBFBF" w:themeFill="background1" w:themeFillShade="BF"/>
          </w:tcPr>
          <w:p w14:paraId="2305CFD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1030508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178" w:type="dxa"/>
            <w:shd w:val="clear" w:color="auto" w:fill="BFBFBF" w:themeFill="background1" w:themeFillShade="BF"/>
          </w:tcPr>
          <w:p w14:paraId="5BE4D7E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</w:t>
            </w:r>
          </w:p>
        </w:tc>
      </w:tr>
      <w:tr w:rsidR="008A4ABE" w14:paraId="19058A05" w14:textId="77777777" w:rsidTr="008A4ABE">
        <w:tc>
          <w:tcPr>
            <w:tcW w:w="1242" w:type="dxa"/>
          </w:tcPr>
          <w:p w14:paraId="0749675F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19/02/2017</w:t>
            </w:r>
          </w:p>
        </w:tc>
        <w:tc>
          <w:tcPr>
            <w:tcW w:w="1560" w:type="dxa"/>
          </w:tcPr>
          <w:p w14:paraId="260F5897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Milan</w:t>
            </w:r>
          </w:p>
        </w:tc>
        <w:tc>
          <w:tcPr>
            <w:tcW w:w="6178" w:type="dxa"/>
          </w:tcPr>
          <w:p w14:paraId="35C671B9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  <w:tr w:rsidR="008A4ABE" w14:paraId="5C197602" w14:textId="77777777" w:rsidTr="008A4ABE">
        <w:tc>
          <w:tcPr>
            <w:tcW w:w="1242" w:type="dxa"/>
          </w:tcPr>
          <w:p w14:paraId="048CA40F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1560" w:type="dxa"/>
          </w:tcPr>
          <w:p w14:paraId="227E7671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6178" w:type="dxa"/>
          </w:tcPr>
          <w:p w14:paraId="6892A038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</w:tbl>
    <w:p w14:paraId="57D1199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</w:p>
    <w:p w14:paraId="0BD0BC03" w14:textId="77777777" w:rsidR="00E36AE3" w:rsidRDefault="00E36AE3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Requerimiento</w:t>
      </w:r>
    </w:p>
    <w:p w14:paraId="61C96AFF" w14:textId="7E8DB575" w:rsidR="006465A4" w:rsidRDefault="008A4ABE" w:rsidP="008A4ABE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>
        <w:rPr>
          <w:rFonts w:cs="Arial"/>
        </w:rPr>
        <w:tab/>
      </w:r>
      <w:r w:rsidR="00434AEC">
        <w:rPr>
          <w:rFonts w:cs="Arial"/>
        </w:rPr>
        <w:t>El usuario</w:t>
      </w:r>
      <w:r w:rsidR="00876DE0">
        <w:rPr>
          <w:rFonts w:cs="Arial"/>
        </w:rPr>
        <w:t xml:space="preserve"> entra en la página de un grupo al que pertenece</w:t>
      </w:r>
      <w:r w:rsidR="00036743">
        <w:rPr>
          <w:rFonts w:cs="Arial"/>
        </w:rPr>
        <w:t>.</w:t>
      </w:r>
    </w:p>
    <w:p w14:paraId="071AA36A" w14:textId="77777777" w:rsidR="00B3024B" w:rsidRDefault="00B3024B" w:rsidP="001B0F49">
      <w:pPr>
        <w:tabs>
          <w:tab w:val="left" w:pos="709"/>
        </w:tabs>
      </w:pPr>
    </w:p>
    <w:p w14:paraId="29BB7DFC" w14:textId="504DD06B" w:rsidR="00036743" w:rsidRPr="00B3611B" w:rsidRDefault="00036743" w:rsidP="00B3611B">
      <w:pPr>
        <w:tabs>
          <w:tab w:val="left" w:pos="709"/>
        </w:tabs>
        <w:rPr>
          <w:b/>
        </w:rPr>
      </w:pPr>
      <w:r>
        <w:rPr>
          <w:b/>
        </w:rPr>
        <w:t>Actores</w:t>
      </w:r>
    </w:p>
    <w:p w14:paraId="0D051BF5" w14:textId="4A0E82C4" w:rsidR="00B3611B" w:rsidRDefault="002528D9" w:rsidP="00B3611B">
      <w:pPr>
        <w:tabs>
          <w:tab w:val="left" w:pos="709"/>
        </w:tabs>
      </w:pPr>
      <w:r>
        <w:tab/>
      </w:r>
      <w:r w:rsidR="00036743">
        <w:t>- Usuario</w:t>
      </w:r>
    </w:p>
    <w:p w14:paraId="05887187" w14:textId="1423BAF2" w:rsidR="00036743" w:rsidRDefault="00036743" w:rsidP="00B3611B">
      <w:pPr>
        <w:tabs>
          <w:tab w:val="left" w:pos="709"/>
        </w:tabs>
      </w:pPr>
      <w:r>
        <w:tab/>
        <w:t>- S</w:t>
      </w:r>
      <w:r w:rsidR="007F53F1">
        <w:t>ervidor</w:t>
      </w:r>
    </w:p>
    <w:p w14:paraId="180E35D0" w14:textId="77777777" w:rsidR="00D46E03" w:rsidRDefault="00D46E03" w:rsidP="00B3611B">
      <w:pPr>
        <w:tabs>
          <w:tab w:val="left" w:pos="709"/>
        </w:tabs>
      </w:pPr>
    </w:p>
    <w:p w14:paraId="74331BB1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Pre-Condiciones</w:t>
      </w:r>
    </w:p>
    <w:p w14:paraId="67BA38CE" w14:textId="5BCA6EFF" w:rsidR="006465A4" w:rsidRDefault="002528D9" w:rsidP="008A4ABE">
      <w:pPr>
        <w:tabs>
          <w:tab w:val="left" w:pos="709"/>
        </w:tabs>
      </w:pPr>
      <w:r>
        <w:tab/>
      </w:r>
      <w:r w:rsidR="00036743">
        <w:t>El usuario se encuentra en la pá</w:t>
      </w:r>
      <w:r w:rsidR="00434AEC">
        <w:t>gina principal</w:t>
      </w:r>
      <w:r w:rsidR="00036743">
        <w:t>.</w:t>
      </w:r>
    </w:p>
    <w:p w14:paraId="0622419C" w14:textId="6B3BA562" w:rsidR="00876DE0" w:rsidRDefault="00434AEC" w:rsidP="008A4ABE">
      <w:pPr>
        <w:tabs>
          <w:tab w:val="left" w:pos="709"/>
        </w:tabs>
      </w:pPr>
      <w:r>
        <w:tab/>
        <w:t>El usuario se encuentra autentificad</w:t>
      </w:r>
      <w:r w:rsidR="006934B7">
        <w:t>o</w:t>
      </w:r>
    </w:p>
    <w:p w14:paraId="6A4484C7" w14:textId="61A6C0F3" w:rsidR="00876DE0" w:rsidRDefault="00876DE0" w:rsidP="008A4ABE">
      <w:pPr>
        <w:tabs>
          <w:tab w:val="left" w:pos="709"/>
        </w:tabs>
      </w:pPr>
      <w:r>
        <w:tab/>
        <w:t>El usuario pertenece al grupo que quiere visitar.</w:t>
      </w:r>
    </w:p>
    <w:p w14:paraId="6E221910" w14:textId="77777777" w:rsidR="00D46E03" w:rsidRDefault="00D46E03" w:rsidP="00B3611B">
      <w:pPr>
        <w:tabs>
          <w:tab w:val="left" w:pos="709"/>
        </w:tabs>
      </w:pPr>
    </w:p>
    <w:p w14:paraId="55451161" w14:textId="55B88DAE" w:rsidR="00876DE0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Trigger</w:t>
      </w:r>
    </w:p>
    <w:p w14:paraId="003B3414" w14:textId="72D4687E" w:rsidR="00876DE0" w:rsidRDefault="00876DE0" w:rsidP="00B3611B">
      <w:pPr>
        <w:tabs>
          <w:tab w:val="left" w:pos="709"/>
        </w:tabs>
        <w:rPr>
          <w:b/>
        </w:rPr>
      </w:pPr>
      <w:r>
        <w:rPr>
          <w:b/>
        </w:rPr>
        <w:tab/>
      </w:r>
      <w:r>
        <w:t>El usuario presiona el grupo en la página principal.</w:t>
      </w:r>
      <w:r>
        <w:rPr>
          <w:b/>
        </w:rPr>
        <w:tab/>
      </w:r>
    </w:p>
    <w:p w14:paraId="7A49A580" w14:textId="77777777" w:rsidR="00876DE0" w:rsidRPr="00876DE0" w:rsidRDefault="00876DE0" w:rsidP="00B3611B">
      <w:pPr>
        <w:tabs>
          <w:tab w:val="left" w:pos="709"/>
        </w:tabs>
        <w:rPr>
          <w:b/>
        </w:rPr>
      </w:pPr>
    </w:p>
    <w:p w14:paraId="25E4940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Flujo Principal</w:t>
      </w:r>
    </w:p>
    <w:p w14:paraId="12162350" w14:textId="4DE37598" w:rsidR="00F11242" w:rsidRDefault="00F11242" w:rsidP="00CC779B">
      <w:pPr>
        <w:pStyle w:val="Prrafodelista"/>
        <w:numPr>
          <w:ilvl w:val="0"/>
          <w:numId w:val="20"/>
        </w:numPr>
        <w:tabs>
          <w:tab w:val="left" w:pos="284"/>
        </w:tabs>
      </w:pPr>
      <w:bookmarkStart w:id="0" w:name="_GoBack"/>
      <w:bookmarkEnd w:id="0"/>
    </w:p>
    <w:p w14:paraId="14E871C1" w14:textId="77777777" w:rsidR="00DE538D" w:rsidRDefault="00DE538D" w:rsidP="00DE538D">
      <w:pPr>
        <w:tabs>
          <w:tab w:val="left" w:pos="284"/>
        </w:tabs>
      </w:pPr>
    </w:p>
    <w:p w14:paraId="59091BC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Post-Condiciones</w:t>
      </w:r>
    </w:p>
    <w:p w14:paraId="4560AB95" w14:textId="48799623" w:rsidR="00F11242" w:rsidRDefault="00036743" w:rsidP="00F11242">
      <w:pPr>
        <w:pStyle w:val="Prrafodelista"/>
        <w:numPr>
          <w:ilvl w:val="0"/>
          <w:numId w:val="17"/>
        </w:numPr>
        <w:tabs>
          <w:tab w:val="left" w:pos="709"/>
        </w:tabs>
      </w:pPr>
      <w:r>
        <w:t>Hay conexión a internet</w:t>
      </w:r>
    </w:p>
    <w:p w14:paraId="331F003E" w14:textId="77777777" w:rsidR="008A4ABE" w:rsidRDefault="008A4ABE" w:rsidP="00B3611B">
      <w:pPr>
        <w:tabs>
          <w:tab w:val="left" w:pos="709"/>
        </w:tabs>
      </w:pPr>
    </w:p>
    <w:p w14:paraId="47591514" w14:textId="77777777" w:rsidR="00B3611B" w:rsidRDefault="00F74D85" w:rsidP="00B3611B">
      <w:pPr>
        <w:tabs>
          <w:tab w:val="left" w:pos="709"/>
        </w:tabs>
        <w:rPr>
          <w:b/>
        </w:rPr>
      </w:pPr>
      <w:r w:rsidRPr="00F74D85">
        <w:rPr>
          <w:b/>
        </w:rPr>
        <w:t>Flujos Alternativos</w:t>
      </w:r>
      <w:r w:rsidR="008A4ABE">
        <w:rPr>
          <w:b/>
        </w:rPr>
        <w:t xml:space="preserve"> y</w:t>
      </w:r>
      <w:r w:rsidR="00B3611B" w:rsidRPr="00B3611B">
        <w:rPr>
          <w:b/>
        </w:rPr>
        <w:t xml:space="preserve"> Excepcionales</w:t>
      </w:r>
    </w:p>
    <w:p w14:paraId="455CFFAA" w14:textId="6862A8F5" w:rsidR="00036743" w:rsidRDefault="00036743" w:rsidP="00CC779B">
      <w:pPr>
        <w:pStyle w:val="Prrafodelista"/>
        <w:numPr>
          <w:ilvl w:val="0"/>
          <w:numId w:val="22"/>
        </w:numPr>
        <w:tabs>
          <w:tab w:val="left" w:pos="709"/>
        </w:tabs>
      </w:pPr>
    </w:p>
    <w:p w14:paraId="2B11B757" w14:textId="77777777" w:rsidR="00434AEC" w:rsidRDefault="00434AEC" w:rsidP="00B3611B">
      <w:pPr>
        <w:tabs>
          <w:tab w:val="left" w:pos="709"/>
        </w:tabs>
      </w:pPr>
    </w:p>
    <w:p w14:paraId="044F9A31" w14:textId="0E3E4C26" w:rsidR="00FF09B7" w:rsidRDefault="00FF09B7" w:rsidP="00B3611B">
      <w:pPr>
        <w:tabs>
          <w:tab w:val="left" w:pos="709"/>
        </w:tabs>
        <w:rPr>
          <w:b/>
        </w:rPr>
      </w:pPr>
      <w:r w:rsidRPr="00D46E03">
        <w:rPr>
          <w:b/>
        </w:rPr>
        <w:t>PROTOTIPO</w:t>
      </w:r>
    </w:p>
    <w:p w14:paraId="7CDB05D1" w14:textId="4E6FD8A7" w:rsidR="001472BD" w:rsidRDefault="001472BD" w:rsidP="00B3611B">
      <w:pPr>
        <w:tabs>
          <w:tab w:val="left" w:pos="709"/>
        </w:tabs>
      </w:pPr>
    </w:p>
    <w:p w14:paraId="797B0FB8" w14:textId="0073AE30" w:rsidR="006465A4" w:rsidRPr="00B6241E" w:rsidRDefault="006465A4" w:rsidP="00B3611B">
      <w:pPr>
        <w:tabs>
          <w:tab w:val="left" w:pos="709"/>
        </w:tabs>
      </w:pPr>
    </w:p>
    <w:p w14:paraId="0116FC29" w14:textId="12041980" w:rsidR="00D66F40" w:rsidRPr="00D66F40" w:rsidRDefault="00D66F40" w:rsidP="00B3611B">
      <w:pPr>
        <w:tabs>
          <w:tab w:val="left" w:pos="709"/>
        </w:tabs>
      </w:pPr>
    </w:p>
    <w:sectPr w:rsidR="00D66F40" w:rsidRPr="00D66F40" w:rsidSect="00365021">
      <w:footerReference w:type="default" r:id="rId7"/>
      <w:pgSz w:w="12242" w:h="15842" w:code="1"/>
      <w:pgMar w:top="1702" w:right="1701" w:bottom="1418" w:left="1701" w:header="720" w:footer="6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1B81B" w14:textId="77777777" w:rsidR="00A166EE" w:rsidRDefault="00A166EE">
      <w:r>
        <w:separator/>
      </w:r>
    </w:p>
  </w:endnote>
  <w:endnote w:type="continuationSeparator" w:id="0">
    <w:p w14:paraId="4F0F33AC" w14:textId="77777777" w:rsidR="00A166EE" w:rsidRDefault="00A1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6A9A" w14:textId="77777777" w:rsidR="00491B8D" w:rsidRDefault="00491B8D">
    <w:pPr>
      <w:pStyle w:val="Piedepgina"/>
      <w:rPr>
        <w:color w:val="808080"/>
        <w:sz w:val="16"/>
      </w:rPr>
    </w:pPr>
  </w:p>
  <w:p w14:paraId="3BCF5FC0" w14:textId="77777777" w:rsidR="00491B8D" w:rsidRDefault="009D1A30">
    <w:pPr>
      <w:pStyle w:val="Piedepgina"/>
      <w:jc w:val="center"/>
      <w:rPr>
        <w:color w:val="808080"/>
        <w:sz w:val="16"/>
      </w:rPr>
    </w:pPr>
    <w:r>
      <w:rPr>
        <w:rStyle w:val="Nmerodepgina"/>
      </w:rPr>
      <w:fldChar w:fldCharType="begin"/>
    </w:r>
    <w:r w:rsidR="00491B8D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C779B">
      <w:rPr>
        <w:rStyle w:val="Nmerodepgina"/>
        <w:noProof/>
      </w:rPr>
      <w:t>2</w:t>
    </w:r>
    <w:r>
      <w:rPr>
        <w:rStyle w:val="Nmerodepgina"/>
      </w:rPr>
      <w:fldChar w:fldCharType="end"/>
    </w:r>
    <w:r w:rsidR="00491B8D">
      <w:rPr>
        <w:rStyle w:val="Nmerodepgina"/>
      </w:rPr>
      <w:t xml:space="preserve"> de </w:t>
    </w:r>
    <w:r>
      <w:rPr>
        <w:rStyle w:val="Nmerodepgina"/>
      </w:rPr>
      <w:fldChar w:fldCharType="begin"/>
    </w:r>
    <w:r w:rsidR="00491B8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C779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91F5F" w14:textId="77777777" w:rsidR="00491B8D" w:rsidRDefault="008A4ABE">
    <w:pPr>
      <w:pStyle w:val="Piedepgina"/>
    </w:pPr>
    <w:r w:rsidRPr="009D1A30">
      <w:rPr>
        <w:noProof/>
        <w:color w:val="808080"/>
        <w:sz w:val="16"/>
        <w:lang w:val="es-ES_tradnl" w:eastAsia="es-ES_tradnl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14FDC95" wp14:editId="2FCE0F68">
              <wp:simplePos x="0" y="0"/>
              <wp:positionH relativeFrom="column">
                <wp:posOffset>2272665</wp:posOffset>
              </wp:positionH>
              <wp:positionV relativeFrom="paragraph">
                <wp:posOffset>114935</wp:posOffset>
              </wp:positionV>
              <wp:extent cx="3248660" cy="91440"/>
              <wp:effectExtent l="0" t="0" r="2540" b="1016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8660" cy="91440"/>
                        <a:chOff x="5040" y="15237"/>
                        <a:chExt cx="5116" cy="276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ltGray">
                        <a:xfrm>
                          <a:off x="5040" y="15237"/>
                          <a:ext cx="637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3AB23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ltGray">
                        <a:xfrm>
                          <a:off x="7312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C93D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gray">
                        <a:xfrm>
                          <a:off x="9584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65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6" o:spid="_x0000_s1026" style="position:absolute;margin-left:178.95pt;margin-top:9.05pt;width:253.85pt;height:7.2pt;z-index:251657728" coordorigin="5040,15237" coordsize="507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" o:allowincell="f">
              <v:rect id="Rectangle 7" o:spid="_x0000_s1027" style="position:absolute;left:5040;top:15237;width:689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72"/>
                          <w:lang w:val="es-ES_tradnl"/>
                        </w:rPr>
                      </w:pPr>
                    </w:p>
                  </w:txbxContent>
                </v:textbox>
              </v:rect>
              <v:rect id="Rectangle 8" o:spid="_x0000_s1028" style="position:absolute;left:7312;top:15237;width:533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  <v:rect id="Rectangle 9" o:spid="_x0000_s1029" style="position:absolute;left:9584;top:15237;width:533;height:27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" fillcolor="navy" stroked="f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F638A" w14:textId="77777777" w:rsidR="00A166EE" w:rsidRDefault="00A166EE">
      <w:r>
        <w:separator/>
      </w:r>
    </w:p>
  </w:footnote>
  <w:footnote w:type="continuationSeparator" w:id="0">
    <w:p w14:paraId="02D7128E" w14:textId="77777777" w:rsidR="00A166EE" w:rsidRDefault="00A16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50D3B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100B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46F34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5882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66BB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2584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7C5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8BF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D03C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80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84332"/>
    <w:multiLevelType w:val="hybridMultilevel"/>
    <w:tmpl w:val="38C2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F4833"/>
    <w:multiLevelType w:val="hybridMultilevel"/>
    <w:tmpl w:val="C3087DA4"/>
    <w:lvl w:ilvl="0" w:tplc="86F4E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33CD9"/>
    <w:multiLevelType w:val="hybridMultilevel"/>
    <w:tmpl w:val="8674A254"/>
    <w:lvl w:ilvl="0" w:tplc="D1F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800D7"/>
    <w:multiLevelType w:val="hybridMultilevel"/>
    <w:tmpl w:val="CF5EEFFE"/>
    <w:lvl w:ilvl="0" w:tplc="5DF29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02733"/>
    <w:multiLevelType w:val="hybridMultilevel"/>
    <w:tmpl w:val="9998C8CC"/>
    <w:lvl w:ilvl="0" w:tplc="C52E1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033C6"/>
    <w:multiLevelType w:val="multilevel"/>
    <w:tmpl w:val="75A48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576" w:hanging="292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1987"/>
        </w:tabs>
        <w:ind w:left="864" w:firstLine="43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2B1458A"/>
    <w:multiLevelType w:val="hybridMultilevel"/>
    <w:tmpl w:val="3F562B5A"/>
    <w:lvl w:ilvl="0" w:tplc="81064A0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4AB84744"/>
    <w:multiLevelType w:val="hybridMultilevel"/>
    <w:tmpl w:val="36360ED8"/>
    <w:lvl w:ilvl="0" w:tplc="6852A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2425CC"/>
    <w:multiLevelType w:val="hybridMultilevel"/>
    <w:tmpl w:val="8080407E"/>
    <w:lvl w:ilvl="0" w:tplc="0D723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71BCB"/>
    <w:multiLevelType w:val="hybridMultilevel"/>
    <w:tmpl w:val="C2629D10"/>
    <w:lvl w:ilvl="0" w:tplc="6BC878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466DC8"/>
    <w:multiLevelType w:val="hybridMultilevel"/>
    <w:tmpl w:val="62ACD7F2"/>
    <w:lvl w:ilvl="0" w:tplc="D24EA53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7C4A706B"/>
    <w:multiLevelType w:val="hybridMultilevel"/>
    <w:tmpl w:val="1D7200F2"/>
    <w:lvl w:ilvl="0" w:tplc="EFAE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14"/>
  </w:num>
  <w:num w:numId="18">
    <w:abstractNumId w:val="18"/>
  </w:num>
  <w:num w:numId="19">
    <w:abstractNumId w:val="17"/>
  </w:num>
  <w:num w:numId="20">
    <w:abstractNumId w:val="21"/>
  </w:num>
  <w:num w:numId="21">
    <w:abstractNumId w:val="20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CL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5"/>
    <w:rsid w:val="00000A8F"/>
    <w:rsid w:val="0000762B"/>
    <w:rsid w:val="00007D02"/>
    <w:rsid w:val="00022B00"/>
    <w:rsid w:val="00023414"/>
    <w:rsid w:val="00027BFB"/>
    <w:rsid w:val="000321CC"/>
    <w:rsid w:val="000327D6"/>
    <w:rsid w:val="00032C12"/>
    <w:rsid w:val="00036743"/>
    <w:rsid w:val="00043BEB"/>
    <w:rsid w:val="00043CFA"/>
    <w:rsid w:val="00044577"/>
    <w:rsid w:val="00045B16"/>
    <w:rsid w:val="000516C9"/>
    <w:rsid w:val="00056AE1"/>
    <w:rsid w:val="000672FE"/>
    <w:rsid w:val="00067CCC"/>
    <w:rsid w:val="00072208"/>
    <w:rsid w:val="00080C76"/>
    <w:rsid w:val="000B19C0"/>
    <w:rsid w:val="000D2598"/>
    <w:rsid w:val="000D5CAE"/>
    <w:rsid w:val="000F74B6"/>
    <w:rsid w:val="00101D5E"/>
    <w:rsid w:val="001143FD"/>
    <w:rsid w:val="001206E8"/>
    <w:rsid w:val="0012516D"/>
    <w:rsid w:val="00125CC2"/>
    <w:rsid w:val="001278AE"/>
    <w:rsid w:val="00134427"/>
    <w:rsid w:val="001472BD"/>
    <w:rsid w:val="00150ACF"/>
    <w:rsid w:val="001514C3"/>
    <w:rsid w:val="00154A62"/>
    <w:rsid w:val="0017421D"/>
    <w:rsid w:val="001745CF"/>
    <w:rsid w:val="001751BE"/>
    <w:rsid w:val="0019075B"/>
    <w:rsid w:val="001949C4"/>
    <w:rsid w:val="001A2A4F"/>
    <w:rsid w:val="001A758A"/>
    <w:rsid w:val="001B0F49"/>
    <w:rsid w:val="001B4F3F"/>
    <w:rsid w:val="001B55B7"/>
    <w:rsid w:val="001C7DD8"/>
    <w:rsid w:val="001D1C53"/>
    <w:rsid w:val="001D4641"/>
    <w:rsid w:val="001D6145"/>
    <w:rsid w:val="001E7F9B"/>
    <w:rsid w:val="001F4179"/>
    <w:rsid w:val="001F4D06"/>
    <w:rsid w:val="002026C2"/>
    <w:rsid w:val="00203EB4"/>
    <w:rsid w:val="00204FB5"/>
    <w:rsid w:val="0022053F"/>
    <w:rsid w:val="00222A35"/>
    <w:rsid w:val="00225403"/>
    <w:rsid w:val="00225842"/>
    <w:rsid w:val="00226D4D"/>
    <w:rsid w:val="0023028A"/>
    <w:rsid w:val="0023063F"/>
    <w:rsid w:val="0023379B"/>
    <w:rsid w:val="002453DE"/>
    <w:rsid w:val="002528D9"/>
    <w:rsid w:val="002623C2"/>
    <w:rsid w:val="00266AF0"/>
    <w:rsid w:val="00266D55"/>
    <w:rsid w:val="00281335"/>
    <w:rsid w:val="00284F23"/>
    <w:rsid w:val="00285DAF"/>
    <w:rsid w:val="00286878"/>
    <w:rsid w:val="002975D8"/>
    <w:rsid w:val="002A5FAF"/>
    <w:rsid w:val="002B10E7"/>
    <w:rsid w:val="002C2464"/>
    <w:rsid w:val="002D3E0E"/>
    <w:rsid w:val="002E3BCD"/>
    <w:rsid w:val="002E4B0C"/>
    <w:rsid w:val="002F5DAB"/>
    <w:rsid w:val="003031F4"/>
    <w:rsid w:val="0030506E"/>
    <w:rsid w:val="00307731"/>
    <w:rsid w:val="00316E95"/>
    <w:rsid w:val="00325576"/>
    <w:rsid w:val="00330C86"/>
    <w:rsid w:val="003339C3"/>
    <w:rsid w:val="0033720A"/>
    <w:rsid w:val="00345B4B"/>
    <w:rsid w:val="00351944"/>
    <w:rsid w:val="003543A3"/>
    <w:rsid w:val="0036313A"/>
    <w:rsid w:val="00365021"/>
    <w:rsid w:val="0037252C"/>
    <w:rsid w:val="003726BE"/>
    <w:rsid w:val="003817D2"/>
    <w:rsid w:val="003877AC"/>
    <w:rsid w:val="0039102A"/>
    <w:rsid w:val="00396885"/>
    <w:rsid w:val="003A0FF9"/>
    <w:rsid w:val="003A32AA"/>
    <w:rsid w:val="003A7310"/>
    <w:rsid w:val="003C095B"/>
    <w:rsid w:val="003C5955"/>
    <w:rsid w:val="003D01C3"/>
    <w:rsid w:val="003E5FDF"/>
    <w:rsid w:val="003F0BAB"/>
    <w:rsid w:val="003F2B02"/>
    <w:rsid w:val="003F66CE"/>
    <w:rsid w:val="0040030D"/>
    <w:rsid w:val="00417D0D"/>
    <w:rsid w:val="004247A0"/>
    <w:rsid w:val="004248B5"/>
    <w:rsid w:val="00427DA8"/>
    <w:rsid w:val="004310E9"/>
    <w:rsid w:val="00434AEC"/>
    <w:rsid w:val="00437355"/>
    <w:rsid w:val="00440D05"/>
    <w:rsid w:val="00451DE3"/>
    <w:rsid w:val="00456101"/>
    <w:rsid w:val="004713F4"/>
    <w:rsid w:val="00477C28"/>
    <w:rsid w:val="00477CA5"/>
    <w:rsid w:val="004805BD"/>
    <w:rsid w:val="00482ECA"/>
    <w:rsid w:val="00491B8D"/>
    <w:rsid w:val="00493119"/>
    <w:rsid w:val="004A64F7"/>
    <w:rsid w:val="004C5DF6"/>
    <w:rsid w:val="004C6AF5"/>
    <w:rsid w:val="004D01C0"/>
    <w:rsid w:val="004D1DDE"/>
    <w:rsid w:val="004D5BD7"/>
    <w:rsid w:val="004E3D89"/>
    <w:rsid w:val="004E7C9E"/>
    <w:rsid w:val="004F255D"/>
    <w:rsid w:val="004F4584"/>
    <w:rsid w:val="005013E5"/>
    <w:rsid w:val="00501F43"/>
    <w:rsid w:val="00512B63"/>
    <w:rsid w:val="005221D4"/>
    <w:rsid w:val="00540316"/>
    <w:rsid w:val="00543951"/>
    <w:rsid w:val="005468A4"/>
    <w:rsid w:val="005569FA"/>
    <w:rsid w:val="005631E0"/>
    <w:rsid w:val="00565AB8"/>
    <w:rsid w:val="00567A30"/>
    <w:rsid w:val="00580A9F"/>
    <w:rsid w:val="00581E0A"/>
    <w:rsid w:val="00582D67"/>
    <w:rsid w:val="005A1C40"/>
    <w:rsid w:val="005A2A0E"/>
    <w:rsid w:val="005A331D"/>
    <w:rsid w:val="005C06F7"/>
    <w:rsid w:val="005D25DB"/>
    <w:rsid w:val="005E67D4"/>
    <w:rsid w:val="005F683D"/>
    <w:rsid w:val="00605BDA"/>
    <w:rsid w:val="0061256C"/>
    <w:rsid w:val="0062231B"/>
    <w:rsid w:val="00624096"/>
    <w:rsid w:val="00626CB8"/>
    <w:rsid w:val="00636FE5"/>
    <w:rsid w:val="00640F83"/>
    <w:rsid w:val="006465A4"/>
    <w:rsid w:val="006473C3"/>
    <w:rsid w:val="00650BDE"/>
    <w:rsid w:val="00651B86"/>
    <w:rsid w:val="00655988"/>
    <w:rsid w:val="00656AD4"/>
    <w:rsid w:val="006613E7"/>
    <w:rsid w:val="00675580"/>
    <w:rsid w:val="00676398"/>
    <w:rsid w:val="00690762"/>
    <w:rsid w:val="00690CAE"/>
    <w:rsid w:val="006934B7"/>
    <w:rsid w:val="006B0147"/>
    <w:rsid w:val="006B1AEC"/>
    <w:rsid w:val="006B65E8"/>
    <w:rsid w:val="006C44FC"/>
    <w:rsid w:val="006C48DF"/>
    <w:rsid w:val="006D514B"/>
    <w:rsid w:val="006E1F83"/>
    <w:rsid w:val="006F391F"/>
    <w:rsid w:val="00720F11"/>
    <w:rsid w:val="007342F8"/>
    <w:rsid w:val="00734FD7"/>
    <w:rsid w:val="00746A4B"/>
    <w:rsid w:val="007505F9"/>
    <w:rsid w:val="007514DB"/>
    <w:rsid w:val="007551F2"/>
    <w:rsid w:val="007629BE"/>
    <w:rsid w:val="00766B45"/>
    <w:rsid w:val="007824B9"/>
    <w:rsid w:val="007842D7"/>
    <w:rsid w:val="007923BD"/>
    <w:rsid w:val="00793677"/>
    <w:rsid w:val="007962A6"/>
    <w:rsid w:val="007A1476"/>
    <w:rsid w:val="007A267A"/>
    <w:rsid w:val="007A57A0"/>
    <w:rsid w:val="007A6484"/>
    <w:rsid w:val="007A72EF"/>
    <w:rsid w:val="007C4841"/>
    <w:rsid w:val="007D43A5"/>
    <w:rsid w:val="007D6819"/>
    <w:rsid w:val="007D68E7"/>
    <w:rsid w:val="007F2112"/>
    <w:rsid w:val="007F3EB7"/>
    <w:rsid w:val="007F41E6"/>
    <w:rsid w:val="007F53F1"/>
    <w:rsid w:val="007F6911"/>
    <w:rsid w:val="00801F59"/>
    <w:rsid w:val="00810A32"/>
    <w:rsid w:val="00814198"/>
    <w:rsid w:val="00817014"/>
    <w:rsid w:val="00822BFD"/>
    <w:rsid w:val="00825D3D"/>
    <w:rsid w:val="008264A5"/>
    <w:rsid w:val="0084054A"/>
    <w:rsid w:val="00861B2E"/>
    <w:rsid w:val="00870257"/>
    <w:rsid w:val="00876DE0"/>
    <w:rsid w:val="00880A95"/>
    <w:rsid w:val="00890C9C"/>
    <w:rsid w:val="008950E7"/>
    <w:rsid w:val="008A2EAD"/>
    <w:rsid w:val="008A4ABE"/>
    <w:rsid w:val="008B0B53"/>
    <w:rsid w:val="008D366C"/>
    <w:rsid w:val="008E2EF7"/>
    <w:rsid w:val="008F22D2"/>
    <w:rsid w:val="009013ED"/>
    <w:rsid w:val="00901FBD"/>
    <w:rsid w:val="00903AE6"/>
    <w:rsid w:val="00915CB8"/>
    <w:rsid w:val="009162C9"/>
    <w:rsid w:val="0091649A"/>
    <w:rsid w:val="00921488"/>
    <w:rsid w:val="00924A31"/>
    <w:rsid w:val="00927DD6"/>
    <w:rsid w:val="009306E2"/>
    <w:rsid w:val="009308B0"/>
    <w:rsid w:val="0093442A"/>
    <w:rsid w:val="00935FA6"/>
    <w:rsid w:val="00945A79"/>
    <w:rsid w:val="00966BC5"/>
    <w:rsid w:val="009936A7"/>
    <w:rsid w:val="009A5DF1"/>
    <w:rsid w:val="009B7540"/>
    <w:rsid w:val="009C3C12"/>
    <w:rsid w:val="009D00E8"/>
    <w:rsid w:val="009D1A30"/>
    <w:rsid w:val="009E2DA1"/>
    <w:rsid w:val="009E49F0"/>
    <w:rsid w:val="009E6315"/>
    <w:rsid w:val="009E6F11"/>
    <w:rsid w:val="009F23CD"/>
    <w:rsid w:val="00A014F0"/>
    <w:rsid w:val="00A14FB5"/>
    <w:rsid w:val="00A166EE"/>
    <w:rsid w:val="00A20C1C"/>
    <w:rsid w:val="00A23A41"/>
    <w:rsid w:val="00A245BD"/>
    <w:rsid w:val="00A277F0"/>
    <w:rsid w:val="00A34AFD"/>
    <w:rsid w:val="00A34F46"/>
    <w:rsid w:val="00A4011E"/>
    <w:rsid w:val="00A503CF"/>
    <w:rsid w:val="00A518DB"/>
    <w:rsid w:val="00A525A1"/>
    <w:rsid w:val="00A5358F"/>
    <w:rsid w:val="00A657DE"/>
    <w:rsid w:val="00A6701B"/>
    <w:rsid w:val="00A730CF"/>
    <w:rsid w:val="00A736CB"/>
    <w:rsid w:val="00A743DE"/>
    <w:rsid w:val="00A76743"/>
    <w:rsid w:val="00A76EAF"/>
    <w:rsid w:val="00A83C0E"/>
    <w:rsid w:val="00A85F12"/>
    <w:rsid w:val="00A8607D"/>
    <w:rsid w:val="00A92CBC"/>
    <w:rsid w:val="00A95D5C"/>
    <w:rsid w:val="00A96F15"/>
    <w:rsid w:val="00AA0070"/>
    <w:rsid w:val="00AA25A3"/>
    <w:rsid w:val="00AA3870"/>
    <w:rsid w:val="00AA7D67"/>
    <w:rsid w:val="00AB3B44"/>
    <w:rsid w:val="00AB44CA"/>
    <w:rsid w:val="00AB6AB8"/>
    <w:rsid w:val="00AC02FA"/>
    <w:rsid w:val="00AC3F19"/>
    <w:rsid w:val="00AC6205"/>
    <w:rsid w:val="00AC6298"/>
    <w:rsid w:val="00AD074E"/>
    <w:rsid w:val="00AD0FEB"/>
    <w:rsid w:val="00AD47B9"/>
    <w:rsid w:val="00AD566D"/>
    <w:rsid w:val="00AE693B"/>
    <w:rsid w:val="00AF161D"/>
    <w:rsid w:val="00B07206"/>
    <w:rsid w:val="00B07D87"/>
    <w:rsid w:val="00B117F7"/>
    <w:rsid w:val="00B153C4"/>
    <w:rsid w:val="00B3024B"/>
    <w:rsid w:val="00B3611B"/>
    <w:rsid w:val="00B40848"/>
    <w:rsid w:val="00B46BD2"/>
    <w:rsid w:val="00B50FA5"/>
    <w:rsid w:val="00B52714"/>
    <w:rsid w:val="00B5353B"/>
    <w:rsid w:val="00B5518A"/>
    <w:rsid w:val="00B55897"/>
    <w:rsid w:val="00B616AE"/>
    <w:rsid w:val="00B6241E"/>
    <w:rsid w:val="00B62D19"/>
    <w:rsid w:val="00B76A14"/>
    <w:rsid w:val="00B76F84"/>
    <w:rsid w:val="00BB7535"/>
    <w:rsid w:val="00BC45A3"/>
    <w:rsid w:val="00BC59B5"/>
    <w:rsid w:val="00BC5C45"/>
    <w:rsid w:val="00BE20CB"/>
    <w:rsid w:val="00BE390B"/>
    <w:rsid w:val="00BE5260"/>
    <w:rsid w:val="00BE65EC"/>
    <w:rsid w:val="00C11B24"/>
    <w:rsid w:val="00C1782E"/>
    <w:rsid w:val="00C2064F"/>
    <w:rsid w:val="00C2182B"/>
    <w:rsid w:val="00C26D09"/>
    <w:rsid w:val="00C30CDE"/>
    <w:rsid w:val="00C505C1"/>
    <w:rsid w:val="00C55E03"/>
    <w:rsid w:val="00C61195"/>
    <w:rsid w:val="00C669AC"/>
    <w:rsid w:val="00C87AF3"/>
    <w:rsid w:val="00C87D50"/>
    <w:rsid w:val="00C948C1"/>
    <w:rsid w:val="00C95924"/>
    <w:rsid w:val="00CA4EA8"/>
    <w:rsid w:val="00CB7C4A"/>
    <w:rsid w:val="00CC0473"/>
    <w:rsid w:val="00CC13D5"/>
    <w:rsid w:val="00CC5A74"/>
    <w:rsid w:val="00CC5C4E"/>
    <w:rsid w:val="00CC779B"/>
    <w:rsid w:val="00CE0108"/>
    <w:rsid w:val="00CF3159"/>
    <w:rsid w:val="00D0466F"/>
    <w:rsid w:val="00D06E84"/>
    <w:rsid w:val="00D1677F"/>
    <w:rsid w:val="00D23986"/>
    <w:rsid w:val="00D25E44"/>
    <w:rsid w:val="00D271AD"/>
    <w:rsid w:val="00D31AAE"/>
    <w:rsid w:val="00D4100C"/>
    <w:rsid w:val="00D434B4"/>
    <w:rsid w:val="00D46841"/>
    <w:rsid w:val="00D46E03"/>
    <w:rsid w:val="00D518EF"/>
    <w:rsid w:val="00D614D3"/>
    <w:rsid w:val="00D66F40"/>
    <w:rsid w:val="00D72842"/>
    <w:rsid w:val="00D84F71"/>
    <w:rsid w:val="00DA323E"/>
    <w:rsid w:val="00DB3533"/>
    <w:rsid w:val="00DB4838"/>
    <w:rsid w:val="00DB729F"/>
    <w:rsid w:val="00DC383D"/>
    <w:rsid w:val="00DD5D80"/>
    <w:rsid w:val="00DD629E"/>
    <w:rsid w:val="00DE5040"/>
    <w:rsid w:val="00DE538D"/>
    <w:rsid w:val="00DF4F45"/>
    <w:rsid w:val="00DF6C0C"/>
    <w:rsid w:val="00E05F1D"/>
    <w:rsid w:val="00E16574"/>
    <w:rsid w:val="00E16CD5"/>
    <w:rsid w:val="00E36AE3"/>
    <w:rsid w:val="00E37907"/>
    <w:rsid w:val="00E44FE1"/>
    <w:rsid w:val="00E5073D"/>
    <w:rsid w:val="00E50805"/>
    <w:rsid w:val="00E5379B"/>
    <w:rsid w:val="00E57E3C"/>
    <w:rsid w:val="00E639E0"/>
    <w:rsid w:val="00E768A1"/>
    <w:rsid w:val="00E802C7"/>
    <w:rsid w:val="00E8217E"/>
    <w:rsid w:val="00E82BF8"/>
    <w:rsid w:val="00E831A1"/>
    <w:rsid w:val="00E835DA"/>
    <w:rsid w:val="00E869A2"/>
    <w:rsid w:val="00E919F4"/>
    <w:rsid w:val="00E97B25"/>
    <w:rsid w:val="00EA7FE8"/>
    <w:rsid w:val="00EB225A"/>
    <w:rsid w:val="00EB7A2E"/>
    <w:rsid w:val="00EC22DB"/>
    <w:rsid w:val="00EC3141"/>
    <w:rsid w:val="00EC73C6"/>
    <w:rsid w:val="00ED4B16"/>
    <w:rsid w:val="00ED57EA"/>
    <w:rsid w:val="00ED5C55"/>
    <w:rsid w:val="00EF1459"/>
    <w:rsid w:val="00EF5CB2"/>
    <w:rsid w:val="00F007B6"/>
    <w:rsid w:val="00F06F53"/>
    <w:rsid w:val="00F11242"/>
    <w:rsid w:val="00F15DD0"/>
    <w:rsid w:val="00F2286A"/>
    <w:rsid w:val="00F26935"/>
    <w:rsid w:val="00F30170"/>
    <w:rsid w:val="00F33A99"/>
    <w:rsid w:val="00F33DD6"/>
    <w:rsid w:val="00F34A9E"/>
    <w:rsid w:val="00F3599B"/>
    <w:rsid w:val="00F44378"/>
    <w:rsid w:val="00F47FED"/>
    <w:rsid w:val="00F57ADD"/>
    <w:rsid w:val="00F66EF7"/>
    <w:rsid w:val="00F74D85"/>
    <w:rsid w:val="00F87554"/>
    <w:rsid w:val="00FA20C0"/>
    <w:rsid w:val="00FA73BC"/>
    <w:rsid w:val="00FB53D0"/>
    <w:rsid w:val="00FC3F7E"/>
    <w:rsid w:val="00FC4427"/>
    <w:rsid w:val="00FD32E6"/>
    <w:rsid w:val="00FF0209"/>
    <w:rsid w:val="00FF09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,"/>
  <w14:docId w14:val="0C0A6CFF"/>
  <w15:chartTrackingRefBased/>
  <w15:docId w15:val="{B5572D44-9D19-4B6F-AD03-F68A524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E5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6885"/>
    <w:pPr>
      <w:keepNext/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924A31"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924A31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924A31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24A31"/>
    <w:pPr>
      <w:keepNext/>
      <w:outlineLvl w:val="4"/>
    </w:pPr>
    <w:rPr>
      <w:b/>
      <w:i/>
      <w:color w:val="FFFFFF"/>
      <w:sz w:val="56"/>
    </w:rPr>
  </w:style>
  <w:style w:type="paragraph" w:styleId="Ttulo6">
    <w:name w:val="heading 6"/>
    <w:basedOn w:val="Normal"/>
    <w:next w:val="Normal"/>
    <w:qFormat/>
    <w:rsid w:val="00924A31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24A31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Ttulo8">
    <w:name w:val="heading 8"/>
    <w:basedOn w:val="Normal"/>
    <w:next w:val="Normal"/>
    <w:qFormat/>
    <w:rsid w:val="00924A31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24A31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24A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4A3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24A31"/>
  </w:style>
  <w:style w:type="character" w:styleId="Refdenotaalpie">
    <w:name w:val="footnote reference"/>
    <w:basedOn w:val="Fuentedeprrafopredeter"/>
    <w:semiHidden/>
    <w:rsid w:val="00924A31"/>
    <w:rPr>
      <w:vertAlign w:val="superscript"/>
    </w:rPr>
  </w:style>
  <w:style w:type="character" w:styleId="Nmerodepgina">
    <w:name w:val="page number"/>
    <w:basedOn w:val="Fuentedeprrafopredeter"/>
    <w:rsid w:val="00924A31"/>
  </w:style>
  <w:style w:type="paragraph" w:styleId="Sangradetextonormal">
    <w:name w:val="Body Text Indent"/>
    <w:basedOn w:val="Normal"/>
    <w:rsid w:val="00924A31"/>
    <w:pPr>
      <w:ind w:left="432"/>
    </w:pPr>
  </w:style>
  <w:style w:type="paragraph" w:styleId="TDC1">
    <w:name w:val="toc 1"/>
    <w:basedOn w:val="Normal"/>
    <w:next w:val="Normal"/>
    <w:autoRedefine/>
    <w:semiHidden/>
    <w:rsid w:val="00924A31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rsid w:val="00924A31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rsid w:val="00924A31"/>
    <w:pPr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924A31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24A31"/>
    <w:pPr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924A31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24A31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24A31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24A31"/>
    <w:pPr>
      <w:ind w:left="1600"/>
    </w:pPr>
    <w:rPr>
      <w:sz w:val="18"/>
    </w:rPr>
  </w:style>
  <w:style w:type="paragraph" w:styleId="Textosinformato">
    <w:name w:val="Plain Text"/>
    <w:basedOn w:val="Normal"/>
    <w:rsid w:val="00924A31"/>
    <w:rPr>
      <w:rFonts w:ascii="Courier New" w:hAnsi="Courier New"/>
      <w:lang w:val="es-ES"/>
    </w:rPr>
  </w:style>
  <w:style w:type="paragraph" w:styleId="Textoindependiente">
    <w:name w:val="Body Text"/>
    <w:basedOn w:val="Normal"/>
    <w:rsid w:val="00924A31"/>
    <w:pPr>
      <w:jc w:val="center"/>
    </w:pPr>
    <w:rPr>
      <w:sz w:val="16"/>
      <w:lang w:val="es-ES"/>
    </w:rPr>
  </w:style>
  <w:style w:type="character" w:styleId="Textoennegrita">
    <w:name w:val="Strong"/>
    <w:basedOn w:val="Fuentedeprrafopredeter"/>
    <w:qFormat/>
    <w:rsid w:val="00924A31"/>
    <w:rPr>
      <w:b/>
      <w:bCs/>
    </w:rPr>
  </w:style>
  <w:style w:type="paragraph" w:styleId="Sangra2detindependiente">
    <w:name w:val="Body Text Indent 2"/>
    <w:basedOn w:val="Normal"/>
    <w:rsid w:val="00924A31"/>
    <w:pPr>
      <w:ind w:left="2127"/>
    </w:pPr>
    <w:rPr>
      <w:lang w:val="fr-FR"/>
    </w:rPr>
  </w:style>
  <w:style w:type="paragraph" w:styleId="Sangra3detindependiente">
    <w:name w:val="Body Text Indent 3"/>
    <w:basedOn w:val="Normal"/>
    <w:rsid w:val="00924A31"/>
    <w:pPr>
      <w:ind w:left="2127"/>
    </w:pPr>
    <w:rPr>
      <w:color w:val="FF0000"/>
      <w:lang w:val="en-GB"/>
    </w:rPr>
  </w:style>
  <w:style w:type="paragraph" w:styleId="Cierre">
    <w:name w:val="Closing"/>
    <w:basedOn w:val="Normal"/>
    <w:rsid w:val="00924A31"/>
    <w:pPr>
      <w:ind w:left="4252"/>
    </w:pPr>
  </w:style>
  <w:style w:type="paragraph" w:styleId="Continuarlista">
    <w:name w:val="List Continue"/>
    <w:basedOn w:val="Normal"/>
    <w:rsid w:val="00924A31"/>
    <w:pPr>
      <w:spacing w:after="120"/>
      <w:ind w:left="283"/>
    </w:pPr>
  </w:style>
  <w:style w:type="paragraph" w:styleId="Continuarlista2">
    <w:name w:val="List Continue 2"/>
    <w:basedOn w:val="Normal"/>
    <w:rsid w:val="00924A31"/>
    <w:pPr>
      <w:spacing w:after="120"/>
      <w:ind w:left="566"/>
    </w:pPr>
  </w:style>
  <w:style w:type="paragraph" w:styleId="Continuarlista3">
    <w:name w:val="List Continue 3"/>
    <w:basedOn w:val="Normal"/>
    <w:rsid w:val="00924A31"/>
    <w:pPr>
      <w:spacing w:after="120"/>
      <w:ind w:left="849"/>
    </w:pPr>
  </w:style>
  <w:style w:type="paragraph" w:styleId="Continuarlista4">
    <w:name w:val="List Continue 4"/>
    <w:basedOn w:val="Normal"/>
    <w:rsid w:val="00924A31"/>
    <w:pPr>
      <w:spacing w:after="120"/>
      <w:ind w:left="1132"/>
    </w:pPr>
  </w:style>
  <w:style w:type="paragraph" w:styleId="Continuarlista5">
    <w:name w:val="List Continue 5"/>
    <w:basedOn w:val="Normal"/>
    <w:rsid w:val="00924A31"/>
    <w:pPr>
      <w:spacing w:after="120"/>
      <w:ind w:left="1415"/>
    </w:pPr>
  </w:style>
  <w:style w:type="paragraph" w:styleId="DireccinHTML">
    <w:name w:val="HTML Address"/>
    <w:basedOn w:val="Normal"/>
    <w:rsid w:val="00924A31"/>
    <w:rPr>
      <w:i/>
      <w:iCs/>
    </w:rPr>
  </w:style>
  <w:style w:type="paragraph" w:styleId="Direccinsobre">
    <w:name w:val="envelope address"/>
    <w:basedOn w:val="Normal"/>
    <w:rsid w:val="00924A31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semiHidden/>
    <w:rsid w:val="00924A31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rsid w:val="00924A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Encabezadodenota">
    <w:name w:val="Note Heading"/>
    <w:basedOn w:val="Normal"/>
    <w:next w:val="Normal"/>
    <w:rsid w:val="00924A31"/>
  </w:style>
  <w:style w:type="paragraph" w:styleId="Descripcin">
    <w:name w:val="caption"/>
    <w:basedOn w:val="Normal"/>
    <w:next w:val="Normal"/>
    <w:qFormat/>
    <w:rsid w:val="00924A31"/>
    <w:pPr>
      <w:spacing w:before="120" w:after="120"/>
    </w:pPr>
    <w:rPr>
      <w:b/>
      <w:bCs/>
    </w:rPr>
  </w:style>
  <w:style w:type="paragraph" w:styleId="Fecha">
    <w:name w:val="Date"/>
    <w:basedOn w:val="Normal"/>
    <w:next w:val="Normal"/>
    <w:rsid w:val="00924A31"/>
  </w:style>
  <w:style w:type="paragraph" w:styleId="Firma">
    <w:name w:val="Signature"/>
    <w:basedOn w:val="Normal"/>
    <w:rsid w:val="00924A31"/>
    <w:pPr>
      <w:ind w:left="4252"/>
    </w:pPr>
  </w:style>
  <w:style w:type="paragraph" w:styleId="Firmadecorreoelectrnico">
    <w:name w:val="E-mail Signature"/>
    <w:basedOn w:val="Normal"/>
    <w:rsid w:val="00924A31"/>
  </w:style>
  <w:style w:type="paragraph" w:styleId="HTMLconformatoprevio">
    <w:name w:val="HTML Preformatted"/>
    <w:basedOn w:val="Normal"/>
    <w:rsid w:val="00924A31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24A31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24A31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24A31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24A31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24A31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24A31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24A31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24A31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24A31"/>
    <w:pPr>
      <w:ind w:left="1800" w:hanging="200"/>
    </w:pPr>
  </w:style>
  <w:style w:type="paragraph" w:styleId="Lista">
    <w:name w:val="List"/>
    <w:basedOn w:val="Normal"/>
    <w:rsid w:val="00924A31"/>
    <w:pPr>
      <w:ind w:left="283" w:hanging="283"/>
    </w:pPr>
  </w:style>
  <w:style w:type="paragraph" w:styleId="Lista2">
    <w:name w:val="List 2"/>
    <w:basedOn w:val="Normal"/>
    <w:rsid w:val="00924A31"/>
    <w:pPr>
      <w:ind w:left="566" w:hanging="283"/>
    </w:pPr>
  </w:style>
  <w:style w:type="paragraph" w:styleId="Lista3">
    <w:name w:val="List 3"/>
    <w:basedOn w:val="Normal"/>
    <w:rsid w:val="00924A31"/>
    <w:pPr>
      <w:ind w:left="849" w:hanging="283"/>
    </w:pPr>
  </w:style>
  <w:style w:type="paragraph" w:styleId="Lista4">
    <w:name w:val="List 4"/>
    <w:basedOn w:val="Normal"/>
    <w:rsid w:val="00924A31"/>
    <w:pPr>
      <w:ind w:left="1132" w:hanging="283"/>
    </w:pPr>
  </w:style>
  <w:style w:type="paragraph" w:styleId="Lista5">
    <w:name w:val="List 5"/>
    <w:basedOn w:val="Normal"/>
    <w:rsid w:val="00924A31"/>
    <w:pPr>
      <w:ind w:left="1415" w:hanging="283"/>
    </w:pPr>
  </w:style>
  <w:style w:type="paragraph" w:styleId="Listaconnmeros">
    <w:name w:val="List Number"/>
    <w:basedOn w:val="Normal"/>
    <w:rsid w:val="00924A31"/>
    <w:pPr>
      <w:numPr>
        <w:numId w:val="2"/>
      </w:numPr>
    </w:pPr>
  </w:style>
  <w:style w:type="paragraph" w:styleId="Listaconnmeros2">
    <w:name w:val="List Number 2"/>
    <w:basedOn w:val="Normal"/>
    <w:rsid w:val="00924A31"/>
    <w:pPr>
      <w:numPr>
        <w:numId w:val="3"/>
      </w:numPr>
    </w:pPr>
  </w:style>
  <w:style w:type="paragraph" w:styleId="Listaconnmeros3">
    <w:name w:val="List Number 3"/>
    <w:basedOn w:val="Normal"/>
    <w:rsid w:val="00924A31"/>
    <w:pPr>
      <w:numPr>
        <w:numId w:val="4"/>
      </w:numPr>
    </w:pPr>
  </w:style>
  <w:style w:type="paragraph" w:styleId="Listaconnmeros4">
    <w:name w:val="List Number 4"/>
    <w:basedOn w:val="Normal"/>
    <w:rsid w:val="00924A31"/>
    <w:pPr>
      <w:numPr>
        <w:numId w:val="5"/>
      </w:numPr>
    </w:pPr>
  </w:style>
  <w:style w:type="paragraph" w:styleId="Listaconnmeros5">
    <w:name w:val="List Number 5"/>
    <w:basedOn w:val="Normal"/>
    <w:rsid w:val="00924A31"/>
    <w:pPr>
      <w:numPr>
        <w:numId w:val="6"/>
      </w:numPr>
    </w:pPr>
  </w:style>
  <w:style w:type="paragraph" w:styleId="Listaconvietas">
    <w:name w:val="List Bullet"/>
    <w:basedOn w:val="Normal"/>
    <w:autoRedefine/>
    <w:rsid w:val="00924A31"/>
    <w:pPr>
      <w:numPr>
        <w:numId w:val="7"/>
      </w:numPr>
    </w:pPr>
  </w:style>
  <w:style w:type="paragraph" w:styleId="Listaconvietas2">
    <w:name w:val="List Bullet 2"/>
    <w:basedOn w:val="Normal"/>
    <w:autoRedefine/>
    <w:rsid w:val="00924A31"/>
    <w:pPr>
      <w:numPr>
        <w:numId w:val="8"/>
      </w:numPr>
    </w:pPr>
  </w:style>
  <w:style w:type="paragraph" w:styleId="Listaconvietas3">
    <w:name w:val="List Bullet 3"/>
    <w:basedOn w:val="Normal"/>
    <w:autoRedefine/>
    <w:rsid w:val="00924A31"/>
    <w:pPr>
      <w:numPr>
        <w:numId w:val="9"/>
      </w:numPr>
    </w:pPr>
  </w:style>
  <w:style w:type="paragraph" w:styleId="Listaconvietas4">
    <w:name w:val="List Bullet 4"/>
    <w:basedOn w:val="Normal"/>
    <w:autoRedefine/>
    <w:rsid w:val="00924A31"/>
    <w:pPr>
      <w:numPr>
        <w:numId w:val="10"/>
      </w:numPr>
    </w:pPr>
  </w:style>
  <w:style w:type="paragraph" w:styleId="Listaconvietas5">
    <w:name w:val="List Bullet 5"/>
    <w:basedOn w:val="Normal"/>
    <w:autoRedefine/>
    <w:rsid w:val="00924A31"/>
    <w:pPr>
      <w:numPr>
        <w:numId w:val="11"/>
      </w:numPr>
    </w:pPr>
  </w:style>
  <w:style w:type="paragraph" w:styleId="Mapadeldocumento">
    <w:name w:val="Document Map"/>
    <w:basedOn w:val="Normal"/>
    <w:semiHidden/>
    <w:rsid w:val="00924A3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924A31"/>
    <w:rPr>
      <w:szCs w:val="24"/>
    </w:rPr>
  </w:style>
  <w:style w:type="paragraph" w:styleId="Remitedesobre">
    <w:name w:val="envelope return"/>
    <w:basedOn w:val="Normal"/>
    <w:rsid w:val="00924A31"/>
    <w:rPr>
      <w:rFonts w:cs="Arial"/>
    </w:rPr>
  </w:style>
  <w:style w:type="paragraph" w:styleId="Saludo">
    <w:name w:val="Salutation"/>
    <w:basedOn w:val="Normal"/>
    <w:next w:val="Normal"/>
    <w:rsid w:val="00924A31"/>
  </w:style>
  <w:style w:type="paragraph" w:styleId="Sangranormal">
    <w:name w:val="Normal Indent"/>
    <w:basedOn w:val="Normal"/>
    <w:rsid w:val="00924A31"/>
    <w:pPr>
      <w:ind w:left="708"/>
    </w:pPr>
  </w:style>
  <w:style w:type="paragraph" w:styleId="Subttulo">
    <w:name w:val="Subtitle"/>
    <w:basedOn w:val="Normal"/>
    <w:qFormat/>
    <w:rsid w:val="00924A31"/>
    <w:pPr>
      <w:spacing w:after="60"/>
      <w:jc w:val="center"/>
      <w:outlineLvl w:val="1"/>
    </w:pPr>
    <w:rPr>
      <w:rFonts w:cs="Arial"/>
      <w:szCs w:val="24"/>
    </w:rPr>
  </w:style>
  <w:style w:type="paragraph" w:styleId="Tabladeilustraciones">
    <w:name w:val="table of figures"/>
    <w:basedOn w:val="Normal"/>
    <w:next w:val="Normal"/>
    <w:semiHidden/>
    <w:rsid w:val="00924A31"/>
    <w:pPr>
      <w:ind w:left="400" w:hanging="400"/>
    </w:pPr>
  </w:style>
  <w:style w:type="paragraph" w:styleId="Textocomentario">
    <w:name w:val="annotation text"/>
    <w:basedOn w:val="Normal"/>
    <w:semiHidden/>
    <w:rsid w:val="00924A31"/>
  </w:style>
  <w:style w:type="paragraph" w:styleId="Textoconsangra">
    <w:name w:val="table of authorities"/>
    <w:basedOn w:val="Normal"/>
    <w:next w:val="Normal"/>
    <w:semiHidden/>
    <w:rsid w:val="00924A31"/>
    <w:pPr>
      <w:ind w:left="200" w:hanging="200"/>
    </w:pPr>
  </w:style>
  <w:style w:type="paragraph" w:styleId="Textodebloque">
    <w:name w:val="Block Text"/>
    <w:basedOn w:val="Normal"/>
    <w:rsid w:val="00924A31"/>
    <w:pPr>
      <w:spacing w:after="120"/>
      <w:ind w:left="1440" w:right="1440"/>
    </w:pPr>
  </w:style>
  <w:style w:type="paragraph" w:styleId="Textoindependiente2">
    <w:name w:val="Body Text 2"/>
    <w:basedOn w:val="Normal"/>
    <w:rsid w:val="00924A31"/>
    <w:pPr>
      <w:spacing w:after="120" w:line="480" w:lineRule="auto"/>
    </w:pPr>
  </w:style>
  <w:style w:type="paragraph" w:styleId="Textoindependiente3">
    <w:name w:val="Body Text 3"/>
    <w:basedOn w:val="Normal"/>
    <w:rsid w:val="00924A3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24A31"/>
    <w:pPr>
      <w:spacing w:after="120"/>
      <w:ind w:firstLine="210"/>
      <w:jc w:val="left"/>
    </w:pPr>
    <w:rPr>
      <w:sz w:val="20"/>
      <w:lang w:val="es-CL"/>
    </w:rPr>
  </w:style>
  <w:style w:type="paragraph" w:styleId="Textoindependienteprimerasangra2">
    <w:name w:val="Body Text First Indent 2"/>
    <w:basedOn w:val="Sangradetextonormal"/>
    <w:rsid w:val="00924A31"/>
    <w:pPr>
      <w:spacing w:after="120"/>
      <w:ind w:left="283" w:firstLine="210"/>
    </w:pPr>
    <w:rPr>
      <w:rFonts w:ascii="Times New Roman" w:hAnsi="Times New Roman"/>
    </w:rPr>
  </w:style>
  <w:style w:type="paragraph" w:styleId="Textomacro">
    <w:name w:val="macro"/>
    <w:semiHidden/>
    <w:rsid w:val="00924A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924A31"/>
  </w:style>
  <w:style w:type="paragraph" w:styleId="Puesto">
    <w:name w:val="Title"/>
    <w:basedOn w:val="Normal"/>
    <w:qFormat/>
    <w:rsid w:val="00924A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24A31"/>
    <w:rPr>
      <w:rFonts w:cs="Arial"/>
      <w:b/>
      <w:bCs/>
    </w:rPr>
  </w:style>
  <w:style w:type="character" w:styleId="Hipervnculo">
    <w:name w:val="Hyperlink"/>
    <w:basedOn w:val="Fuentedeprrafopredeter"/>
    <w:rsid w:val="00924A31"/>
    <w:rPr>
      <w:color w:val="0000FF"/>
      <w:u w:val="single"/>
    </w:rPr>
  </w:style>
  <w:style w:type="character" w:styleId="Hipervnculovisitado">
    <w:name w:val="FollowedHyperlink"/>
    <w:basedOn w:val="Fuentedeprrafopredeter"/>
    <w:rsid w:val="00924A31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3611B"/>
    <w:rPr>
      <w:rFonts w:ascii="Arial" w:hAnsi="Arial"/>
      <w:b/>
      <w:kern w:val="28"/>
      <w:sz w:val="24"/>
      <w:lang w:val="es-CL" w:eastAsia="es-ES" w:bidi="ar-SA"/>
    </w:rPr>
  </w:style>
  <w:style w:type="character" w:styleId="Refdecomentario">
    <w:name w:val="annotation reference"/>
    <w:basedOn w:val="Fuentedeprrafopredeter"/>
    <w:semiHidden/>
    <w:rsid w:val="003C095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3C095B"/>
    <w:rPr>
      <w:b/>
      <w:bCs/>
      <w:sz w:val="20"/>
    </w:rPr>
  </w:style>
  <w:style w:type="paragraph" w:styleId="Textodeglobo">
    <w:name w:val="Balloon Text"/>
    <w:basedOn w:val="Normal"/>
    <w:semiHidden/>
    <w:rsid w:val="003C09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%20Rafaeli\Documents\Plantillas%20personalizadas%20de%20Office\CU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C:\Users\Igor Rafaeli\Documents\Plantillas personalizadas de Office\CU.dotx</Template>
  <TotalTime>7</TotalTime>
  <Pages>1</Pages>
  <Words>83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LTH</dc:creator>
  <cp:keywords/>
  <cp:lastModifiedBy>Milan Rafaeli</cp:lastModifiedBy>
  <cp:revision>8</cp:revision>
  <cp:lastPrinted>2004-04-05T21:33:00Z</cp:lastPrinted>
  <dcterms:created xsi:type="dcterms:W3CDTF">2017-02-21T03:53:00Z</dcterms:created>
  <dcterms:modified xsi:type="dcterms:W3CDTF">2017-03-02T15:58:00Z</dcterms:modified>
</cp:coreProperties>
</file>