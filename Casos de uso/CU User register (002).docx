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636D4" w14:textId="77777777" w:rsidR="00B3611B" w:rsidRDefault="00B3611B" w:rsidP="00036743">
      <w:pPr>
        <w:pStyle w:val="Encabezado"/>
        <w:tabs>
          <w:tab w:val="clear" w:pos="4252"/>
          <w:tab w:val="clear" w:pos="8504"/>
        </w:tabs>
        <w:rPr>
          <w:rFonts w:cs="Arial"/>
          <w:b/>
          <w:bCs/>
          <w:sz w:val="32"/>
        </w:rPr>
      </w:pPr>
    </w:p>
    <w:p w14:paraId="40623044" w14:textId="30AC762C" w:rsidR="00B3611B" w:rsidRPr="00F57ADD" w:rsidRDefault="00F57ADD" w:rsidP="00B6241E">
      <w:pPr>
        <w:pStyle w:val="Encabezado"/>
        <w:tabs>
          <w:tab w:val="clear" w:pos="4252"/>
          <w:tab w:val="clear" w:pos="8504"/>
        </w:tabs>
        <w:jc w:val="center"/>
        <w:rPr>
          <w:rFonts w:cs="Arial"/>
          <w:b/>
          <w:sz w:val="28"/>
          <w:szCs w:val="28"/>
        </w:rPr>
      </w:pPr>
      <w:r w:rsidRPr="00F57ADD">
        <w:rPr>
          <w:rFonts w:cs="Arial"/>
          <w:b/>
          <w:bCs/>
          <w:sz w:val="28"/>
          <w:szCs w:val="28"/>
        </w:rPr>
        <w:t>CASO DE USO</w:t>
      </w:r>
      <w:r w:rsidR="006E1F83">
        <w:rPr>
          <w:rFonts w:cs="Arial"/>
          <w:b/>
          <w:bCs/>
          <w:sz w:val="28"/>
          <w:szCs w:val="28"/>
        </w:rPr>
        <w:t xml:space="preserve"> </w:t>
      </w:r>
      <w:r w:rsidR="007F53F1">
        <w:rPr>
          <w:rFonts w:cs="Arial"/>
          <w:b/>
          <w:bCs/>
          <w:sz w:val="28"/>
          <w:szCs w:val="28"/>
        </w:rPr>
        <w:t>002</w:t>
      </w:r>
    </w:p>
    <w:p w14:paraId="11E284F6" w14:textId="77777777" w:rsidR="006E1F83" w:rsidRDefault="006E1F83" w:rsidP="00F74D85">
      <w:pPr>
        <w:tabs>
          <w:tab w:val="left" w:pos="709"/>
        </w:tabs>
        <w:rPr>
          <w:b/>
        </w:rPr>
      </w:pPr>
    </w:p>
    <w:p w14:paraId="3A138631" w14:textId="4B745E03" w:rsidR="00417D0D" w:rsidRPr="00417D0D" w:rsidRDefault="008A4ABE" w:rsidP="00F74D85">
      <w:pPr>
        <w:tabs>
          <w:tab w:val="left" w:pos="709"/>
        </w:tabs>
      </w:pPr>
      <w:r>
        <w:rPr>
          <w:b/>
        </w:rPr>
        <w:t>Nombr</w:t>
      </w:r>
      <w:r w:rsidR="00417D0D">
        <w:rPr>
          <w:b/>
        </w:rPr>
        <w:t xml:space="preserve">e </w:t>
      </w:r>
      <w:r w:rsidR="00417D0D">
        <w:t xml:space="preserve">User </w:t>
      </w:r>
      <w:r w:rsidR="007F53F1">
        <w:t>Register</w:t>
      </w:r>
    </w:p>
    <w:p w14:paraId="1A0FE1D1" w14:textId="77777777" w:rsidR="00B3611B" w:rsidRDefault="006465A4" w:rsidP="00B3611B">
      <w:pPr>
        <w:pStyle w:val="Encabezado"/>
        <w:tabs>
          <w:tab w:val="clear" w:pos="4252"/>
          <w:tab w:val="clear" w:pos="8504"/>
          <w:tab w:val="left" w:pos="284"/>
          <w:tab w:val="left" w:pos="709"/>
        </w:tabs>
        <w:jc w:val="both"/>
        <w:rPr>
          <w:rFonts w:cs="Arial"/>
        </w:rPr>
      </w:pPr>
      <w:r>
        <w:rPr>
          <w:rFonts w:cs="Arial"/>
        </w:rPr>
        <w:tab/>
      </w:r>
    </w:p>
    <w:p w14:paraId="6E56C47F" w14:textId="77777777" w:rsidR="008A4ABE" w:rsidRDefault="008A4ABE" w:rsidP="00B3611B">
      <w:pPr>
        <w:pStyle w:val="Encabezado"/>
        <w:tabs>
          <w:tab w:val="clear" w:pos="4252"/>
          <w:tab w:val="clear" w:pos="8504"/>
          <w:tab w:val="left" w:pos="284"/>
          <w:tab w:val="left" w:pos="709"/>
        </w:tabs>
        <w:jc w:val="both"/>
        <w:rPr>
          <w:rFonts w:cs="Arial"/>
        </w:rPr>
      </w:pPr>
    </w:p>
    <w:p w14:paraId="11BD3779" w14:textId="77777777" w:rsidR="00F74D85" w:rsidRDefault="008A4ABE" w:rsidP="00B3611B">
      <w:pPr>
        <w:pStyle w:val="Encabezado"/>
        <w:tabs>
          <w:tab w:val="clear" w:pos="4252"/>
          <w:tab w:val="clear" w:pos="8504"/>
          <w:tab w:val="left" w:pos="284"/>
          <w:tab w:val="left" w:pos="709"/>
        </w:tabs>
        <w:jc w:val="both"/>
        <w:rPr>
          <w:rFonts w:cs="Arial"/>
          <w:b/>
        </w:rPr>
      </w:pPr>
      <w:r>
        <w:rPr>
          <w:rFonts w:cs="Arial"/>
          <w:b/>
        </w:rPr>
        <w:t>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8"/>
        <w:gridCol w:w="1520"/>
        <w:gridCol w:w="5892"/>
      </w:tblGrid>
      <w:tr w:rsidR="008A4ABE" w14:paraId="753B8425" w14:textId="77777777" w:rsidTr="008A4ABE">
        <w:tc>
          <w:tcPr>
            <w:tcW w:w="1242" w:type="dxa"/>
            <w:shd w:val="clear" w:color="auto" w:fill="BFBFBF" w:themeFill="background1" w:themeFillShade="BF"/>
          </w:tcPr>
          <w:p w14:paraId="2305CFD6" w14:textId="77777777" w:rsidR="008A4ABE" w:rsidRDefault="008A4ABE" w:rsidP="008A4ABE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31030508" w14:textId="77777777" w:rsidR="008A4ABE" w:rsidRDefault="008A4ABE" w:rsidP="008A4ABE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6178" w:type="dxa"/>
            <w:shd w:val="clear" w:color="auto" w:fill="BFBFBF" w:themeFill="background1" w:themeFillShade="BF"/>
          </w:tcPr>
          <w:p w14:paraId="5BE4D7E6" w14:textId="77777777" w:rsidR="008A4ABE" w:rsidRDefault="008A4ABE" w:rsidP="008A4ABE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Cambio</w:t>
            </w:r>
          </w:p>
        </w:tc>
      </w:tr>
      <w:tr w:rsidR="008A4ABE" w14:paraId="19058A05" w14:textId="77777777" w:rsidTr="008A4ABE">
        <w:tc>
          <w:tcPr>
            <w:tcW w:w="1242" w:type="dxa"/>
          </w:tcPr>
          <w:p w14:paraId="0749675F" w14:textId="77777777" w:rsidR="008A4ABE" w:rsidRDefault="00417D0D" w:rsidP="00B3611B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19/02/2017</w:t>
            </w:r>
          </w:p>
        </w:tc>
        <w:tc>
          <w:tcPr>
            <w:tcW w:w="1560" w:type="dxa"/>
          </w:tcPr>
          <w:p w14:paraId="260F5897" w14:textId="77777777" w:rsidR="008A4ABE" w:rsidRDefault="00417D0D" w:rsidP="00B3611B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Milan</w:t>
            </w:r>
          </w:p>
        </w:tc>
        <w:tc>
          <w:tcPr>
            <w:tcW w:w="6178" w:type="dxa"/>
          </w:tcPr>
          <w:p w14:paraId="35C671B9" w14:textId="77777777" w:rsidR="008A4ABE" w:rsidRDefault="008A4ABE" w:rsidP="00B3611B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both"/>
              <w:rPr>
                <w:rFonts w:cs="Arial"/>
                <w:b/>
              </w:rPr>
            </w:pPr>
          </w:p>
        </w:tc>
      </w:tr>
      <w:tr w:rsidR="008A4ABE" w14:paraId="5C197602" w14:textId="77777777" w:rsidTr="008A4ABE">
        <w:tc>
          <w:tcPr>
            <w:tcW w:w="1242" w:type="dxa"/>
          </w:tcPr>
          <w:p w14:paraId="048CA40F" w14:textId="77777777" w:rsidR="008A4ABE" w:rsidRDefault="008A4ABE" w:rsidP="00B3611B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both"/>
              <w:rPr>
                <w:rFonts w:cs="Arial"/>
                <w:b/>
              </w:rPr>
            </w:pPr>
          </w:p>
        </w:tc>
        <w:tc>
          <w:tcPr>
            <w:tcW w:w="1560" w:type="dxa"/>
          </w:tcPr>
          <w:p w14:paraId="227E7671" w14:textId="77777777" w:rsidR="008A4ABE" w:rsidRDefault="008A4ABE" w:rsidP="00B3611B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both"/>
              <w:rPr>
                <w:rFonts w:cs="Arial"/>
                <w:b/>
              </w:rPr>
            </w:pPr>
          </w:p>
        </w:tc>
        <w:tc>
          <w:tcPr>
            <w:tcW w:w="6178" w:type="dxa"/>
          </w:tcPr>
          <w:p w14:paraId="6892A038" w14:textId="77777777" w:rsidR="008A4ABE" w:rsidRDefault="008A4ABE" w:rsidP="00B3611B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both"/>
              <w:rPr>
                <w:rFonts w:cs="Arial"/>
                <w:b/>
              </w:rPr>
            </w:pPr>
          </w:p>
        </w:tc>
      </w:tr>
    </w:tbl>
    <w:p w14:paraId="57D1199F" w14:textId="77777777" w:rsidR="008A4ABE" w:rsidRDefault="008A4ABE" w:rsidP="00B3611B">
      <w:pPr>
        <w:pStyle w:val="Encabezado"/>
        <w:tabs>
          <w:tab w:val="clear" w:pos="4252"/>
          <w:tab w:val="clear" w:pos="8504"/>
          <w:tab w:val="left" w:pos="284"/>
          <w:tab w:val="left" w:pos="709"/>
        </w:tabs>
        <w:jc w:val="both"/>
        <w:rPr>
          <w:rFonts w:cs="Arial"/>
          <w:b/>
        </w:rPr>
      </w:pPr>
    </w:p>
    <w:p w14:paraId="0BD0BC03" w14:textId="77777777" w:rsidR="00E36AE3" w:rsidRDefault="00E36AE3" w:rsidP="00B3611B">
      <w:pPr>
        <w:pStyle w:val="Encabezado"/>
        <w:tabs>
          <w:tab w:val="clear" w:pos="4252"/>
          <w:tab w:val="clear" w:pos="8504"/>
          <w:tab w:val="left" w:pos="284"/>
          <w:tab w:val="left" w:pos="709"/>
        </w:tabs>
        <w:jc w:val="both"/>
        <w:rPr>
          <w:rFonts w:cs="Arial"/>
          <w:b/>
        </w:rPr>
      </w:pPr>
      <w:r>
        <w:rPr>
          <w:rFonts w:cs="Arial"/>
          <w:b/>
        </w:rPr>
        <w:t>Requerimiento</w:t>
      </w:r>
    </w:p>
    <w:p w14:paraId="61C96AFF" w14:textId="648F911B" w:rsidR="006465A4" w:rsidRDefault="008A4ABE" w:rsidP="008A4ABE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  <w:r>
        <w:rPr>
          <w:rFonts w:cs="Arial"/>
        </w:rPr>
        <w:tab/>
      </w:r>
      <w:r w:rsidR="00036743">
        <w:rPr>
          <w:rFonts w:cs="Arial"/>
        </w:rPr>
        <w:t xml:space="preserve">El usuario logra </w:t>
      </w:r>
      <w:r w:rsidR="007F53F1">
        <w:rPr>
          <w:rFonts w:cs="Arial"/>
        </w:rPr>
        <w:t>registrarse</w:t>
      </w:r>
      <w:r w:rsidR="00036743">
        <w:rPr>
          <w:rFonts w:cs="Arial"/>
        </w:rPr>
        <w:t>.</w:t>
      </w:r>
    </w:p>
    <w:p w14:paraId="071AA36A" w14:textId="77777777" w:rsidR="00B3024B" w:rsidRDefault="00B3024B" w:rsidP="001B0F49">
      <w:pPr>
        <w:tabs>
          <w:tab w:val="left" w:pos="709"/>
        </w:tabs>
      </w:pPr>
    </w:p>
    <w:p w14:paraId="29BB7DFC" w14:textId="504DD06B" w:rsidR="00036743" w:rsidRPr="00B3611B" w:rsidRDefault="00036743" w:rsidP="00B3611B">
      <w:pPr>
        <w:tabs>
          <w:tab w:val="left" w:pos="709"/>
        </w:tabs>
        <w:rPr>
          <w:b/>
        </w:rPr>
      </w:pPr>
      <w:r>
        <w:rPr>
          <w:b/>
        </w:rPr>
        <w:t>Actores</w:t>
      </w:r>
    </w:p>
    <w:p w14:paraId="0D051BF5" w14:textId="4A0E82C4" w:rsidR="00B3611B" w:rsidRDefault="002528D9" w:rsidP="00B3611B">
      <w:pPr>
        <w:tabs>
          <w:tab w:val="left" w:pos="709"/>
        </w:tabs>
      </w:pPr>
      <w:r>
        <w:tab/>
      </w:r>
      <w:r w:rsidR="00036743">
        <w:t>- Usuario</w:t>
      </w:r>
    </w:p>
    <w:p w14:paraId="05887187" w14:textId="1423BAF2" w:rsidR="00036743" w:rsidRDefault="00036743" w:rsidP="00B3611B">
      <w:pPr>
        <w:tabs>
          <w:tab w:val="left" w:pos="709"/>
        </w:tabs>
      </w:pPr>
      <w:r>
        <w:tab/>
        <w:t>- S</w:t>
      </w:r>
      <w:r w:rsidR="007F53F1">
        <w:t>ervidor</w:t>
      </w:r>
    </w:p>
    <w:p w14:paraId="180E35D0" w14:textId="77777777" w:rsidR="00D46E03" w:rsidRDefault="00D46E03" w:rsidP="00B3611B">
      <w:pPr>
        <w:tabs>
          <w:tab w:val="left" w:pos="709"/>
        </w:tabs>
      </w:pPr>
    </w:p>
    <w:p w14:paraId="74331BB1" w14:textId="77777777" w:rsidR="00B3611B" w:rsidRPr="00B3611B" w:rsidRDefault="00B3611B" w:rsidP="00B3611B">
      <w:pPr>
        <w:tabs>
          <w:tab w:val="left" w:pos="709"/>
        </w:tabs>
        <w:rPr>
          <w:b/>
        </w:rPr>
      </w:pPr>
      <w:r w:rsidRPr="00B3611B">
        <w:rPr>
          <w:b/>
        </w:rPr>
        <w:t>Pre-Condiciones</w:t>
      </w:r>
    </w:p>
    <w:p w14:paraId="67BA38CE" w14:textId="49A978B4" w:rsidR="006465A4" w:rsidRDefault="002528D9" w:rsidP="008A4ABE">
      <w:pPr>
        <w:tabs>
          <w:tab w:val="left" w:pos="709"/>
        </w:tabs>
      </w:pPr>
      <w:r>
        <w:tab/>
      </w:r>
      <w:r w:rsidR="00036743">
        <w:t>El usuario se encuentra en la página de inicio.</w:t>
      </w:r>
    </w:p>
    <w:p w14:paraId="6E221910" w14:textId="77777777" w:rsidR="00D46E03" w:rsidRDefault="00D46E03" w:rsidP="00B3611B">
      <w:pPr>
        <w:tabs>
          <w:tab w:val="left" w:pos="709"/>
        </w:tabs>
      </w:pPr>
    </w:p>
    <w:p w14:paraId="2D288009" w14:textId="77777777" w:rsidR="00B3611B" w:rsidRPr="00B3611B" w:rsidRDefault="00B3611B" w:rsidP="00B3611B">
      <w:pPr>
        <w:tabs>
          <w:tab w:val="left" w:pos="709"/>
        </w:tabs>
        <w:rPr>
          <w:b/>
        </w:rPr>
      </w:pPr>
      <w:r w:rsidRPr="00B3611B">
        <w:rPr>
          <w:b/>
        </w:rPr>
        <w:t>Trigger</w:t>
      </w:r>
    </w:p>
    <w:p w14:paraId="05C4B19D" w14:textId="37B20A35" w:rsidR="00B3024B" w:rsidRDefault="00B3611B" w:rsidP="00B3611B">
      <w:pPr>
        <w:tabs>
          <w:tab w:val="left" w:pos="709"/>
        </w:tabs>
      </w:pPr>
      <w:r>
        <w:tab/>
      </w:r>
      <w:r w:rsidR="00036743">
        <w:t xml:space="preserve">El usuario presiona boton </w:t>
      </w:r>
      <w:r w:rsidR="007F53F1">
        <w:t>register</w:t>
      </w:r>
    </w:p>
    <w:p w14:paraId="65DE8D6E" w14:textId="77777777" w:rsidR="00B3611B" w:rsidRDefault="00B3611B" w:rsidP="00B3611B">
      <w:pPr>
        <w:tabs>
          <w:tab w:val="left" w:pos="709"/>
        </w:tabs>
      </w:pPr>
    </w:p>
    <w:p w14:paraId="25E4940C" w14:textId="77777777" w:rsidR="00B3611B" w:rsidRPr="00B3611B" w:rsidRDefault="00B3611B" w:rsidP="00B3611B">
      <w:pPr>
        <w:tabs>
          <w:tab w:val="left" w:pos="709"/>
        </w:tabs>
        <w:rPr>
          <w:b/>
        </w:rPr>
      </w:pPr>
      <w:r w:rsidRPr="00B3611B">
        <w:rPr>
          <w:b/>
        </w:rPr>
        <w:t>Flujo Principal</w:t>
      </w:r>
    </w:p>
    <w:p w14:paraId="4D105717" w14:textId="1676700F" w:rsidR="006465A4" w:rsidRDefault="007F53F1" w:rsidP="00036743">
      <w:pPr>
        <w:pStyle w:val="Prrafodelista"/>
        <w:numPr>
          <w:ilvl w:val="0"/>
          <w:numId w:val="16"/>
        </w:numPr>
        <w:tabs>
          <w:tab w:val="left" w:pos="284"/>
        </w:tabs>
      </w:pPr>
      <w:r>
        <w:t>El usuario rellena el nombre de usuario</w:t>
      </w:r>
    </w:p>
    <w:p w14:paraId="20DE97E8" w14:textId="4A1E7C71" w:rsidR="007F53F1" w:rsidRDefault="007F53F1" w:rsidP="00036743">
      <w:pPr>
        <w:pStyle w:val="Prrafodelista"/>
        <w:numPr>
          <w:ilvl w:val="0"/>
          <w:numId w:val="16"/>
        </w:numPr>
        <w:tabs>
          <w:tab w:val="left" w:pos="284"/>
        </w:tabs>
      </w:pPr>
      <w:r>
        <w:t>El usuario rellena la contraseña</w:t>
      </w:r>
    </w:p>
    <w:p w14:paraId="0E98E8AD" w14:textId="384FEA6B" w:rsidR="007F53F1" w:rsidRDefault="007F53F1" w:rsidP="007F53F1">
      <w:pPr>
        <w:pStyle w:val="Prrafodelista"/>
        <w:numPr>
          <w:ilvl w:val="0"/>
          <w:numId w:val="16"/>
        </w:numPr>
        <w:tabs>
          <w:tab w:val="left" w:pos="284"/>
        </w:tabs>
      </w:pPr>
      <w:r>
        <w:t>El usuario vuelve a insertar la contraseña</w:t>
      </w:r>
    </w:p>
    <w:p w14:paraId="6D804D33" w14:textId="18F2D789" w:rsidR="007F53F1" w:rsidRDefault="007F53F1" w:rsidP="007F53F1">
      <w:pPr>
        <w:pStyle w:val="Prrafodelista"/>
        <w:numPr>
          <w:ilvl w:val="0"/>
          <w:numId w:val="16"/>
        </w:numPr>
        <w:tabs>
          <w:tab w:val="left" w:pos="284"/>
        </w:tabs>
      </w:pPr>
      <w:r>
        <w:t>El usuario inserta Nombre y apellidos</w:t>
      </w:r>
    </w:p>
    <w:p w14:paraId="7C8BC433" w14:textId="49E956AA" w:rsidR="007F53F1" w:rsidRDefault="007F53F1" w:rsidP="007F53F1">
      <w:pPr>
        <w:pStyle w:val="Prrafodelista"/>
        <w:numPr>
          <w:ilvl w:val="0"/>
          <w:numId w:val="16"/>
        </w:numPr>
        <w:tabs>
          <w:tab w:val="left" w:pos="284"/>
        </w:tabs>
      </w:pPr>
      <w:r>
        <w:t>El usuario inserta su correo electrónico</w:t>
      </w:r>
    </w:p>
    <w:p w14:paraId="2BDFF5E7" w14:textId="007E9B50" w:rsidR="007F53F1" w:rsidRDefault="007F53F1" w:rsidP="007F53F1">
      <w:pPr>
        <w:pStyle w:val="Prrafodelista"/>
        <w:numPr>
          <w:ilvl w:val="0"/>
          <w:numId w:val="16"/>
        </w:numPr>
        <w:tabs>
          <w:tab w:val="left" w:pos="284"/>
        </w:tabs>
      </w:pPr>
      <w:r>
        <w:t>El usuario escribe un número de teléfono válido</w:t>
      </w:r>
    </w:p>
    <w:p w14:paraId="25BF55EB" w14:textId="0159CFAA" w:rsidR="007F53F1" w:rsidRDefault="007F53F1" w:rsidP="007F53F1">
      <w:pPr>
        <w:pStyle w:val="Prrafodelista"/>
        <w:numPr>
          <w:ilvl w:val="0"/>
          <w:numId w:val="16"/>
        </w:numPr>
        <w:tabs>
          <w:tab w:val="left" w:pos="284"/>
        </w:tabs>
      </w:pPr>
      <w:r>
        <w:t>El usuario apreta el botón registrar</w:t>
      </w:r>
    </w:p>
    <w:p w14:paraId="651D5C38" w14:textId="6FE8356B" w:rsidR="007F53F1" w:rsidRDefault="007F53F1" w:rsidP="00036743">
      <w:pPr>
        <w:pStyle w:val="Prrafodelista"/>
        <w:numPr>
          <w:ilvl w:val="0"/>
          <w:numId w:val="16"/>
        </w:numPr>
        <w:tabs>
          <w:tab w:val="left" w:pos="284"/>
        </w:tabs>
      </w:pPr>
      <w:r>
        <w:t>El servidor crea el nuevo usuario</w:t>
      </w:r>
    </w:p>
    <w:p w14:paraId="69C2BDBE" w14:textId="181A529F" w:rsidR="008A2EAD" w:rsidRDefault="00C61195" w:rsidP="00036743">
      <w:pPr>
        <w:pStyle w:val="Prrafodelista"/>
        <w:numPr>
          <w:ilvl w:val="0"/>
          <w:numId w:val="16"/>
        </w:numPr>
        <w:tabs>
          <w:tab w:val="left" w:pos="284"/>
        </w:tabs>
      </w:pPr>
      <w:r>
        <w:t>El usuario es llevado a la página</w:t>
      </w:r>
      <w:r w:rsidR="007F53F1">
        <w:t xml:space="preserve"> de inicio</w:t>
      </w:r>
      <w:r>
        <w:t>.</w:t>
      </w:r>
    </w:p>
    <w:p w14:paraId="06E9F92E" w14:textId="77777777" w:rsidR="008A4ABE" w:rsidRDefault="008A4ABE" w:rsidP="008A4ABE">
      <w:pPr>
        <w:tabs>
          <w:tab w:val="left" w:pos="284"/>
        </w:tabs>
      </w:pPr>
    </w:p>
    <w:p w14:paraId="59091BCC" w14:textId="77777777" w:rsidR="00B3611B" w:rsidRPr="00B3611B" w:rsidRDefault="00B3611B" w:rsidP="00B3611B">
      <w:pPr>
        <w:tabs>
          <w:tab w:val="left" w:pos="709"/>
        </w:tabs>
        <w:rPr>
          <w:b/>
        </w:rPr>
      </w:pPr>
      <w:r w:rsidRPr="00B3611B">
        <w:rPr>
          <w:b/>
        </w:rPr>
        <w:t>Post-Condiciones</w:t>
      </w:r>
    </w:p>
    <w:p w14:paraId="4D7C42E4" w14:textId="69BDDBB7" w:rsidR="00F74D85" w:rsidRDefault="00036743" w:rsidP="00036743">
      <w:pPr>
        <w:pStyle w:val="Prrafodelista"/>
        <w:numPr>
          <w:ilvl w:val="0"/>
          <w:numId w:val="17"/>
        </w:numPr>
        <w:tabs>
          <w:tab w:val="left" w:pos="709"/>
        </w:tabs>
      </w:pPr>
      <w:r>
        <w:t>Hay conexión a internet</w:t>
      </w:r>
    </w:p>
    <w:p w14:paraId="331F003E" w14:textId="77777777" w:rsidR="008A4ABE" w:rsidRDefault="008A4ABE" w:rsidP="00B3611B">
      <w:pPr>
        <w:tabs>
          <w:tab w:val="left" w:pos="709"/>
        </w:tabs>
      </w:pPr>
    </w:p>
    <w:p w14:paraId="47591514" w14:textId="77777777" w:rsidR="00B3611B" w:rsidRPr="00B3611B" w:rsidRDefault="00F74D85" w:rsidP="00B3611B">
      <w:pPr>
        <w:tabs>
          <w:tab w:val="left" w:pos="709"/>
        </w:tabs>
        <w:rPr>
          <w:b/>
        </w:rPr>
      </w:pPr>
      <w:r w:rsidRPr="00F74D85">
        <w:rPr>
          <w:b/>
        </w:rPr>
        <w:t>Flujos Alternativos</w:t>
      </w:r>
      <w:r w:rsidR="008A4ABE">
        <w:rPr>
          <w:b/>
        </w:rPr>
        <w:t xml:space="preserve"> y</w:t>
      </w:r>
      <w:r w:rsidR="00B3611B" w:rsidRPr="00B3611B">
        <w:rPr>
          <w:b/>
        </w:rPr>
        <w:t xml:space="preserve"> Excepcionales</w:t>
      </w:r>
    </w:p>
    <w:p w14:paraId="3F8A6FD7" w14:textId="4DF3607C" w:rsidR="00417D0D" w:rsidRDefault="007F53F1" w:rsidP="00417D0D">
      <w:pPr>
        <w:pStyle w:val="Prrafodelista"/>
        <w:numPr>
          <w:ilvl w:val="0"/>
          <w:numId w:val="15"/>
        </w:numPr>
        <w:tabs>
          <w:tab w:val="left" w:pos="709"/>
        </w:tabs>
      </w:pPr>
      <w:r>
        <w:t>Contraseñas no coinciden</w:t>
      </w:r>
    </w:p>
    <w:p w14:paraId="10E7408E" w14:textId="2B8BA806" w:rsidR="000B19C0" w:rsidRDefault="00814198" w:rsidP="00417D0D">
      <w:pPr>
        <w:pStyle w:val="Prrafodelista"/>
        <w:numPr>
          <w:ilvl w:val="0"/>
          <w:numId w:val="15"/>
        </w:numPr>
        <w:tabs>
          <w:tab w:val="left" w:pos="709"/>
        </w:tabs>
      </w:pPr>
      <w:r>
        <w:t>El usuario no rellena todos los formularios requeridos</w:t>
      </w:r>
    </w:p>
    <w:p w14:paraId="3169310E" w14:textId="4B8116F8" w:rsidR="00814198" w:rsidRDefault="00814198" w:rsidP="00417D0D">
      <w:pPr>
        <w:pStyle w:val="Prrafodelista"/>
        <w:numPr>
          <w:ilvl w:val="0"/>
          <w:numId w:val="15"/>
        </w:numPr>
        <w:tabs>
          <w:tab w:val="left" w:pos="709"/>
        </w:tabs>
      </w:pPr>
      <w:r>
        <w:t>El número de teléfono ingresado no es válido</w:t>
      </w:r>
    </w:p>
    <w:p w14:paraId="6F989460" w14:textId="5D75833B" w:rsidR="00814198" w:rsidRDefault="00814198" w:rsidP="00417D0D">
      <w:pPr>
        <w:pStyle w:val="Prrafodelista"/>
        <w:numPr>
          <w:ilvl w:val="0"/>
          <w:numId w:val="15"/>
        </w:numPr>
        <w:tabs>
          <w:tab w:val="left" w:pos="709"/>
        </w:tabs>
      </w:pPr>
      <w:r>
        <w:t>El correo electrónico ingresado no es válido</w:t>
      </w:r>
    </w:p>
    <w:p w14:paraId="3CF16133" w14:textId="77777777" w:rsidR="001B0F49" w:rsidRPr="006465A4" w:rsidRDefault="00417D0D" w:rsidP="00417D0D">
      <w:pPr>
        <w:pStyle w:val="Prrafodelista"/>
        <w:numPr>
          <w:ilvl w:val="0"/>
          <w:numId w:val="15"/>
        </w:numPr>
        <w:tabs>
          <w:tab w:val="left" w:pos="709"/>
        </w:tabs>
      </w:pPr>
      <w:r>
        <w:t>Conexión fallida al servidor</w:t>
      </w:r>
      <w:r w:rsidR="00B6241E" w:rsidRPr="006465A4">
        <w:tab/>
      </w:r>
    </w:p>
    <w:p w14:paraId="455CFFAA" w14:textId="49CC7D21" w:rsidR="00036743" w:rsidRDefault="00036743" w:rsidP="00B3611B">
      <w:pPr>
        <w:tabs>
          <w:tab w:val="left" w:pos="709"/>
        </w:tabs>
      </w:pPr>
      <w:bookmarkStart w:id="0" w:name="_GoBack"/>
      <w:bookmarkEnd w:id="0"/>
    </w:p>
    <w:p w14:paraId="044F9A31" w14:textId="0E3E4C26" w:rsidR="00FF09B7" w:rsidRDefault="00FF09B7" w:rsidP="00B3611B">
      <w:pPr>
        <w:tabs>
          <w:tab w:val="left" w:pos="709"/>
        </w:tabs>
        <w:rPr>
          <w:b/>
        </w:rPr>
      </w:pPr>
      <w:r w:rsidRPr="00D46E03">
        <w:rPr>
          <w:b/>
        </w:rPr>
        <w:lastRenderedPageBreak/>
        <w:t>PROTOTIPO</w:t>
      </w:r>
    </w:p>
    <w:p w14:paraId="7CDB05D1" w14:textId="6824E541" w:rsidR="001472BD" w:rsidRDefault="007F53F1" w:rsidP="00B3611B">
      <w:pPr>
        <w:tabs>
          <w:tab w:val="left" w:pos="709"/>
        </w:tabs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393F967A" wp14:editId="0C61324C">
            <wp:simplePos x="0" y="0"/>
            <wp:positionH relativeFrom="column">
              <wp:posOffset>1945005</wp:posOffset>
            </wp:positionH>
            <wp:positionV relativeFrom="paragraph">
              <wp:posOffset>111125</wp:posOffset>
            </wp:positionV>
            <wp:extent cx="1654810" cy="3189605"/>
            <wp:effectExtent l="0" t="0" r="0" b="10795"/>
            <wp:wrapSquare wrapText="bothSides"/>
            <wp:docPr id="12" name="Imagen 12" descr="../Prototipo/Registering%20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Prototipo/Registering%20accou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B0FB8" w14:textId="27E06F91" w:rsidR="006465A4" w:rsidRPr="00B6241E" w:rsidRDefault="006465A4" w:rsidP="00B3611B">
      <w:pPr>
        <w:tabs>
          <w:tab w:val="left" w:pos="709"/>
        </w:tabs>
      </w:pPr>
    </w:p>
    <w:p w14:paraId="0116FC29" w14:textId="0169B30B" w:rsidR="00D66F40" w:rsidRPr="00D66F40" w:rsidRDefault="00D66F40" w:rsidP="00B3611B">
      <w:pPr>
        <w:tabs>
          <w:tab w:val="left" w:pos="709"/>
        </w:tabs>
      </w:pPr>
    </w:p>
    <w:sectPr w:rsidR="00D66F40" w:rsidRPr="00D66F40" w:rsidSect="00365021">
      <w:footerReference w:type="default" r:id="rId8"/>
      <w:pgSz w:w="12242" w:h="15842" w:code="1"/>
      <w:pgMar w:top="1702" w:right="1701" w:bottom="1418" w:left="1701" w:header="720" w:footer="64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770721" w14:textId="77777777" w:rsidR="000E68BA" w:rsidRDefault="000E68BA">
      <w:r>
        <w:separator/>
      </w:r>
    </w:p>
  </w:endnote>
  <w:endnote w:type="continuationSeparator" w:id="0">
    <w:p w14:paraId="49D2924E" w14:textId="77777777" w:rsidR="000E68BA" w:rsidRDefault="000E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5D6A9A" w14:textId="77777777" w:rsidR="00491B8D" w:rsidRDefault="00491B8D">
    <w:pPr>
      <w:pStyle w:val="Piedepgina"/>
      <w:rPr>
        <w:color w:val="808080"/>
        <w:sz w:val="16"/>
      </w:rPr>
    </w:pPr>
  </w:p>
  <w:p w14:paraId="3BCF5FC0" w14:textId="77777777" w:rsidR="00491B8D" w:rsidRDefault="009D1A30">
    <w:pPr>
      <w:pStyle w:val="Piedepgina"/>
      <w:jc w:val="center"/>
      <w:rPr>
        <w:color w:val="808080"/>
        <w:sz w:val="16"/>
      </w:rPr>
    </w:pPr>
    <w:r>
      <w:rPr>
        <w:rStyle w:val="Nmerodepgina"/>
      </w:rPr>
      <w:fldChar w:fldCharType="begin"/>
    </w:r>
    <w:r w:rsidR="00491B8D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14198">
      <w:rPr>
        <w:rStyle w:val="Nmerodepgina"/>
        <w:noProof/>
      </w:rPr>
      <w:t>2</w:t>
    </w:r>
    <w:r>
      <w:rPr>
        <w:rStyle w:val="Nmerodepgina"/>
      </w:rPr>
      <w:fldChar w:fldCharType="end"/>
    </w:r>
    <w:r w:rsidR="00491B8D">
      <w:rPr>
        <w:rStyle w:val="Nmerodepgina"/>
      </w:rPr>
      <w:t xml:space="preserve"> de </w:t>
    </w:r>
    <w:r>
      <w:rPr>
        <w:rStyle w:val="Nmerodepgina"/>
      </w:rPr>
      <w:fldChar w:fldCharType="begin"/>
    </w:r>
    <w:r w:rsidR="00491B8D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814198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D991F5F" w14:textId="77777777" w:rsidR="00491B8D" w:rsidRDefault="008A4ABE">
    <w:pPr>
      <w:pStyle w:val="Piedepgina"/>
    </w:pPr>
    <w:r w:rsidRPr="009D1A30">
      <w:rPr>
        <w:noProof/>
        <w:color w:val="808080"/>
        <w:sz w:val="16"/>
        <w:lang w:val="es-ES_tradnl" w:eastAsia="es-ES_tradnl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14FDC95" wp14:editId="2FCE0F68">
              <wp:simplePos x="0" y="0"/>
              <wp:positionH relativeFrom="column">
                <wp:posOffset>2272665</wp:posOffset>
              </wp:positionH>
              <wp:positionV relativeFrom="paragraph">
                <wp:posOffset>114935</wp:posOffset>
              </wp:positionV>
              <wp:extent cx="3248660" cy="91440"/>
              <wp:effectExtent l="0" t="0" r="2540" b="10160"/>
              <wp:wrapNone/>
              <wp:docPr id="5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48660" cy="91440"/>
                        <a:chOff x="5040" y="15237"/>
                        <a:chExt cx="5116" cy="276"/>
                      </a:xfrm>
                    </wpg:grpSpPr>
                    <wps:wsp>
                      <wps:cNvPr id="6" name="Rectangle 7"/>
                      <wps:cNvSpPr>
                        <a:spLocks noChangeArrowheads="1"/>
                      </wps:cNvSpPr>
                      <wps:spPr bwMode="ltGray">
                        <a:xfrm>
                          <a:off x="5040" y="15237"/>
                          <a:ext cx="637" cy="276"/>
                        </a:xfrm>
                        <a:prstGeom prst="rect">
                          <a:avLst/>
                        </a:prstGeom>
                        <a:solidFill>
                          <a:srgbClr val="0000CC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3AB23" w14:textId="77777777" w:rsidR="00491B8D" w:rsidRDefault="00491B8D">
                            <w:pPr>
                              <w:jc w:val="center"/>
                              <w:rPr>
                                <w:b/>
                                <w:i/>
                                <w:snapToGrid w:val="0"/>
                                <w:color w:val="FFFFFF"/>
                                <w:sz w:val="72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7" name="Rectangle 8"/>
                      <wps:cNvSpPr>
                        <a:spLocks noChangeArrowheads="1"/>
                      </wps:cNvSpPr>
                      <wps:spPr bwMode="ltGray">
                        <a:xfrm>
                          <a:off x="7312" y="15237"/>
                          <a:ext cx="572" cy="276"/>
                        </a:xfrm>
                        <a:prstGeom prst="rect">
                          <a:avLst/>
                        </a:prstGeom>
                        <a:solidFill>
                          <a:srgbClr val="0000CC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C93DB" w14:textId="77777777" w:rsidR="00491B8D" w:rsidRDefault="00491B8D">
                            <w:pPr>
                              <w:jc w:val="center"/>
                              <w:rPr>
                                <w:b/>
                                <w:i/>
                                <w:snapToGrid w:val="0"/>
                                <w:color w:val="FFFFFF"/>
                                <w:sz w:val="44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8" name="Rectangle 9"/>
                      <wps:cNvSpPr>
                        <a:spLocks noChangeArrowheads="1"/>
                      </wps:cNvSpPr>
                      <wps:spPr bwMode="gray">
                        <a:xfrm>
                          <a:off x="9584" y="15237"/>
                          <a:ext cx="572" cy="276"/>
                        </a:xfrm>
                        <a:prstGeom prst="rect">
                          <a:avLst/>
                        </a:prstGeom>
                        <a:solidFill>
                          <a:srgbClr val="000080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70465B" w14:textId="77777777" w:rsidR="00491B8D" w:rsidRDefault="00491B8D">
                            <w:pPr>
                              <w:jc w:val="center"/>
                              <w:rPr>
                                <w:b/>
                                <w:i/>
                                <w:snapToGrid w:val="0"/>
                                <w:color w:val="FFFFFF"/>
                                <w:sz w:val="44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group id="Group 6" o:spid="_x0000_s1026" style="position:absolute;margin-left:178.95pt;margin-top:9.05pt;width:253.85pt;height:7.2pt;z-index:251657728" coordorigin="5040,15237" coordsize="5077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" o:allowincell="f">
              <v:rect id="Rectangle 7" o:spid="_x0000_s1027" style="position:absolute;left:5040;top:15237;width:689;height:276;visibility:visible;mso-wrap-style:none;v-text-anchor:middle" o:bwmode="light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" fillcolor="#00c" stroked="f" strokecolor="gray">
                <v:fill opacity="32896f"/>
                <v:textbox>
                  <w:txbxContent>
                    <w:p w:rsidR="00491B8D" w:rsidRDefault="00491B8D">
                      <w:pPr>
                        <w:jc w:val="center"/>
                        <w:rPr>
                          <w:b/>
                          <w:i/>
                          <w:snapToGrid w:val="0"/>
                          <w:color w:val="FFFFFF"/>
                          <w:sz w:val="72"/>
                          <w:lang w:val="es-ES_tradnl"/>
                        </w:rPr>
                      </w:pPr>
                    </w:p>
                  </w:txbxContent>
                </v:textbox>
              </v:rect>
              <v:rect id="Rectangle 8" o:spid="_x0000_s1028" style="position:absolute;left:7312;top:15237;width:533;height:276;visibility:visible;mso-wrap-style:none;v-text-anchor:middle" o:bwmode="light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" fillcolor="#00c" stroked="f" strokecolor="gray">
                <v:fill opacity="32896f"/>
                <v:textbox>
                  <w:txbxContent>
                    <w:p w:rsidR="00491B8D" w:rsidRDefault="00491B8D">
                      <w:pPr>
                        <w:jc w:val="center"/>
                        <w:rPr>
                          <w:b/>
                          <w:i/>
                          <w:snapToGrid w:val="0"/>
                          <w:color w:val="FFFFFF"/>
                          <w:sz w:val="44"/>
                          <w:lang w:val="es-ES_tradnl"/>
                        </w:rPr>
                      </w:pPr>
                    </w:p>
                  </w:txbxContent>
                </v:textbox>
              </v:rect>
              <v:rect id="Rectangle 9" o:spid="_x0000_s1029" style="position:absolute;left:9584;top:15237;width:533;height:276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" fillcolor="navy" stroked="f">
                <v:fill opacity="32896f"/>
                <v:textbox>
                  <w:txbxContent>
                    <w:p w:rsidR="00491B8D" w:rsidRDefault="00491B8D">
                      <w:pPr>
                        <w:jc w:val="center"/>
                        <w:rPr>
                          <w:b/>
                          <w:i/>
                          <w:snapToGrid w:val="0"/>
                          <w:color w:val="FFFFFF"/>
                          <w:sz w:val="44"/>
                          <w:lang w:val="es-ES_tradnl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03AE70" w14:textId="77777777" w:rsidR="000E68BA" w:rsidRDefault="000E68BA">
      <w:r>
        <w:separator/>
      </w:r>
    </w:p>
  </w:footnote>
  <w:footnote w:type="continuationSeparator" w:id="0">
    <w:p w14:paraId="7EFEEEAC" w14:textId="77777777" w:rsidR="000E68BA" w:rsidRDefault="000E6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750D3BC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8100BEA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46F34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D58826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A66BB7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2B2584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A7C5BD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D8BFC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6D03C6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3480F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F84332"/>
    <w:multiLevelType w:val="hybridMultilevel"/>
    <w:tmpl w:val="38C2D0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71F4833"/>
    <w:multiLevelType w:val="hybridMultilevel"/>
    <w:tmpl w:val="C3087DA4"/>
    <w:lvl w:ilvl="0" w:tplc="86F4E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B33CD9"/>
    <w:multiLevelType w:val="hybridMultilevel"/>
    <w:tmpl w:val="8674A254"/>
    <w:lvl w:ilvl="0" w:tplc="D1FC59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C02733"/>
    <w:multiLevelType w:val="hybridMultilevel"/>
    <w:tmpl w:val="9998C8CC"/>
    <w:lvl w:ilvl="0" w:tplc="C52E166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6033C6"/>
    <w:multiLevelType w:val="multilevel"/>
    <w:tmpl w:val="75A489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576" w:hanging="292"/>
      </w:p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720" w:hanging="153"/>
      </w:pPr>
    </w:lvl>
    <w:lvl w:ilvl="3">
      <w:start w:val="1"/>
      <w:numFmt w:val="decimal"/>
      <w:lvlText w:val="%1.%2.%3.%4"/>
      <w:lvlJc w:val="left"/>
      <w:pPr>
        <w:tabs>
          <w:tab w:val="num" w:pos="1987"/>
        </w:tabs>
        <w:ind w:left="864" w:firstLine="43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2B1458A"/>
    <w:multiLevelType w:val="hybridMultilevel"/>
    <w:tmpl w:val="3F562B5A"/>
    <w:lvl w:ilvl="0" w:tplc="81064A06">
      <w:start w:val="1"/>
      <w:numFmt w:val="decimal"/>
      <w:lvlText w:val="%1-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6">
    <w:nsid w:val="67671BCB"/>
    <w:multiLevelType w:val="hybridMultilevel"/>
    <w:tmpl w:val="C2629D10"/>
    <w:lvl w:ilvl="0" w:tplc="6BC8786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5"/>
  </w:num>
  <w:num w:numId="13">
    <w:abstractNumId w:val="10"/>
  </w:num>
  <w:num w:numId="14">
    <w:abstractNumId w:val="16"/>
  </w:num>
  <w:num w:numId="15">
    <w:abstractNumId w:val="11"/>
  </w:num>
  <w:num w:numId="16">
    <w:abstractNumId w:val="12"/>
  </w:num>
  <w:num w:numId="17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activeWritingStyle w:appName="MSWord" w:lang="es-CL" w:vendorID="9" w:dllVersion="512" w:checkStyle="1"/>
  <w:activeWritingStyle w:appName="MSWord" w:lang="es-ES_tradnl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00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25"/>
    <w:rsid w:val="00000A8F"/>
    <w:rsid w:val="0000762B"/>
    <w:rsid w:val="00007D02"/>
    <w:rsid w:val="00022B00"/>
    <w:rsid w:val="00023414"/>
    <w:rsid w:val="00027BFB"/>
    <w:rsid w:val="000321CC"/>
    <w:rsid w:val="000327D6"/>
    <w:rsid w:val="00032C12"/>
    <w:rsid w:val="00036743"/>
    <w:rsid w:val="00043BEB"/>
    <w:rsid w:val="00043CFA"/>
    <w:rsid w:val="00044577"/>
    <w:rsid w:val="00045B16"/>
    <w:rsid w:val="000516C9"/>
    <w:rsid w:val="00056AE1"/>
    <w:rsid w:val="000672FE"/>
    <w:rsid w:val="00067CCC"/>
    <w:rsid w:val="00072208"/>
    <w:rsid w:val="00080C76"/>
    <w:rsid w:val="000B19C0"/>
    <w:rsid w:val="000D2598"/>
    <w:rsid w:val="000D5CAE"/>
    <w:rsid w:val="000E68BA"/>
    <w:rsid w:val="000F74B6"/>
    <w:rsid w:val="00101D5E"/>
    <w:rsid w:val="001143FD"/>
    <w:rsid w:val="001206E8"/>
    <w:rsid w:val="0012516D"/>
    <w:rsid w:val="00125CC2"/>
    <w:rsid w:val="001278AE"/>
    <w:rsid w:val="00134427"/>
    <w:rsid w:val="001472BD"/>
    <w:rsid w:val="00150ACF"/>
    <w:rsid w:val="001514C3"/>
    <w:rsid w:val="00154A62"/>
    <w:rsid w:val="0017421D"/>
    <w:rsid w:val="001745CF"/>
    <w:rsid w:val="001751BE"/>
    <w:rsid w:val="0019075B"/>
    <w:rsid w:val="001949C4"/>
    <w:rsid w:val="001A2A4F"/>
    <w:rsid w:val="001A758A"/>
    <w:rsid w:val="001B0F49"/>
    <w:rsid w:val="001B4F3F"/>
    <w:rsid w:val="001B55B7"/>
    <w:rsid w:val="001C7DD8"/>
    <w:rsid w:val="001D1C53"/>
    <w:rsid w:val="001D4641"/>
    <w:rsid w:val="001D6145"/>
    <w:rsid w:val="001E7F9B"/>
    <w:rsid w:val="001F4179"/>
    <w:rsid w:val="001F4D06"/>
    <w:rsid w:val="002026C2"/>
    <w:rsid w:val="00203EB4"/>
    <w:rsid w:val="00204FB5"/>
    <w:rsid w:val="0022053F"/>
    <w:rsid w:val="00222A35"/>
    <w:rsid w:val="00225403"/>
    <w:rsid w:val="00225842"/>
    <w:rsid w:val="00226D4D"/>
    <w:rsid w:val="0023028A"/>
    <w:rsid w:val="0023063F"/>
    <w:rsid w:val="0023379B"/>
    <w:rsid w:val="002453DE"/>
    <w:rsid w:val="002528D9"/>
    <w:rsid w:val="002623C2"/>
    <w:rsid w:val="00266AF0"/>
    <w:rsid w:val="00266D55"/>
    <w:rsid w:val="00281335"/>
    <w:rsid w:val="00284F23"/>
    <w:rsid w:val="00285DAF"/>
    <w:rsid w:val="00286878"/>
    <w:rsid w:val="002975D8"/>
    <w:rsid w:val="002A5FAF"/>
    <w:rsid w:val="002B10E7"/>
    <w:rsid w:val="002C2464"/>
    <w:rsid w:val="002D3E0E"/>
    <w:rsid w:val="002E3BCD"/>
    <w:rsid w:val="002E4B0C"/>
    <w:rsid w:val="002F5DAB"/>
    <w:rsid w:val="003031F4"/>
    <w:rsid w:val="0030506E"/>
    <w:rsid w:val="00307731"/>
    <w:rsid w:val="00316E95"/>
    <w:rsid w:val="00325576"/>
    <w:rsid w:val="00330C86"/>
    <w:rsid w:val="003339C3"/>
    <w:rsid w:val="0033720A"/>
    <w:rsid w:val="00345B4B"/>
    <w:rsid w:val="00351944"/>
    <w:rsid w:val="003543A3"/>
    <w:rsid w:val="0036313A"/>
    <w:rsid w:val="00365021"/>
    <w:rsid w:val="0037252C"/>
    <w:rsid w:val="003726BE"/>
    <w:rsid w:val="003877AC"/>
    <w:rsid w:val="0039102A"/>
    <w:rsid w:val="00396885"/>
    <w:rsid w:val="003A0FF9"/>
    <w:rsid w:val="003A32AA"/>
    <w:rsid w:val="003A7310"/>
    <w:rsid w:val="003C095B"/>
    <w:rsid w:val="003C5955"/>
    <w:rsid w:val="003D01C3"/>
    <w:rsid w:val="003E5FDF"/>
    <w:rsid w:val="003F0BAB"/>
    <w:rsid w:val="003F2B02"/>
    <w:rsid w:val="003F66CE"/>
    <w:rsid w:val="0040030D"/>
    <w:rsid w:val="00417D0D"/>
    <w:rsid w:val="004247A0"/>
    <w:rsid w:val="004248B5"/>
    <w:rsid w:val="00427DA8"/>
    <w:rsid w:val="004310E9"/>
    <w:rsid w:val="00437355"/>
    <w:rsid w:val="00440D05"/>
    <w:rsid w:val="00451DE3"/>
    <w:rsid w:val="00456101"/>
    <w:rsid w:val="004713F4"/>
    <w:rsid w:val="00477C28"/>
    <w:rsid w:val="00477CA5"/>
    <w:rsid w:val="004805BD"/>
    <w:rsid w:val="00482ECA"/>
    <w:rsid w:val="00491B8D"/>
    <w:rsid w:val="00493119"/>
    <w:rsid w:val="004A64F7"/>
    <w:rsid w:val="004C5DF6"/>
    <w:rsid w:val="004C6AF5"/>
    <w:rsid w:val="004D01C0"/>
    <w:rsid w:val="004D1DDE"/>
    <w:rsid w:val="004D5BD7"/>
    <w:rsid w:val="004E3D89"/>
    <w:rsid w:val="004E7C9E"/>
    <w:rsid w:val="004F255D"/>
    <w:rsid w:val="004F4584"/>
    <w:rsid w:val="005013E5"/>
    <w:rsid w:val="00501F43"/>
    <w:rsid w:val="00512B63"/>
    <w:rsid w:val="005221D4"/>
    <w:rsid w:val="00540316"/>
    <w:rsid w:val="00543951"/>
    <w:rsid w:val="005468A4"/>
    <w:rsid w:val="005569FA"/>
    <w:rsid w:val="00565AB8"/>
    <w:rsid w:val="00580A9F"/>
    <w:rsid w:val="00581E0A"/>
    <w:rsid w:val="00582D67"/>
    <w:rsid w:val="005A1C40"/>
    <w:rsid w:val="005A2A0E"/>
    <w:rsid w:val="005A331D"/>
    <w:rsid w:val="005C06F7"/>
    <w:rsid w:val="005D25DB"/>
    <w:rsid w:val="005E67D4"/>
    <w:rsid w:val="005F683D"/>
    <w:rsid w:val="00605BDA"/>
    <w:rsid w:val="0062231B"/>
    <w:rsid w:val="00624096"/>
    <w:rsid w:val="00626CB8"/>
    <w:rsid w:val="00636FE5"/>
    <w:rsid w:val="006465A4"/>
    <w:rsid w:val="006473C3"/>
    <w:rsid w:val="00650BDE"/>
    <w:rsid w:val="00655988"/>
    <w:rsid w:val="00656AD4"/>
    <w:rsid w:val="006613E7"/>
    <w:rsid w:val="00675580"/>
    <w:rsid w:val="00676398"/>
    <w:rsid w:val="00690762"/>
    <w:rsid w:val="00690CAE"/>
    <w:rsid w:val="006B0147"/>
    <w:rsid w:val="006B1AEC"/>
    <w:rsid w:val="006B65E8"/>
    <w:rsid w:val="006C44FC"/>
    <w:rsid w:val="006C48DF"/>
    <w:rsid w:val="006D514B"/>
    <w:rsid w:val="006E1F83"/>
    <w:rsid w:val="006F391F"/>
    <w:rsid w:val="00720F11"/>
    <w:rsid w:val="007342F8"/>
    <w:rsid w:val="00734FD7"/>
    <w:rsid w:val="00746A4B"/>
    <w:rsid w:val="007505F9"/>
    <w:rsid w:val="007514DB"/>
    <w:rsid w:val="007551F2"/>
    <w:rsid w:val="007629BE"/>
    <w:rsid w:val="00766B45"/>
    <w:rsid w:val="007824B9"/>
    <w:rsid w:val="007842D7"/>
    <w:rsid w:val="007923BD"/>
    <w:rsid w:val="00793677"/>
    <w:rsid w:val="007962A6"/>
    <w:rsid w:val="007A1476"/>
    <w:rsid w:val="007A267A"/>
    <w:rsid w:val="007A57A0"/>
    <w:rsid w:val="007A6484"/>
    <w:rsid w:val="007A72EF"/>
    <w:rsid w:val="007C4841"/>
    <w:rsid w:val="007D43A5"/>
    <w:rsid w:val="007D6819"/>
    <w:rsid w:val="007D68E7"/>
    <w:rsid w:val="007F2112"/>
    <w:rsid w:val="007F3EB7"/>
    <w:rsid w:val="007F41E6"/>
    <w:rsid w:val="007F53F1"/>
    <w:rsid w:val="007F6911"/>
    <w:rsid w:val="00801F59"/>
    <w:rsid w:val="00810A32"/>
    <w:rsid w:val="00814198"/>
    <w:rsid w:val="00817014"/>
    <w:rsid w:val="00822BFD"/>
    <w:rsid w:val="00825D3D"/>
    <w:rsid w:val="008264A5"/>
    <w:rsid w:val="0084054A"/>
    <w:rsid w:val="00861B2E"/>
    <w:rsid w:val="00870257"/>
    <w:rsid w:val="00880A95"/>
    <w:rsid w:val="00890C9C"/>
    <w:rsid w:val="008950E7"/>
    <w:rsid w:val="008A2EAD"/>
    <w:rsid w:val="008A4ABE"/>
    <w:rsid w:val="008B0B53"/>
    <w:rsid w:val="008D366C"/>
    <w:rsid w:val="008E2EF7"/>
    <w:rsid w:val="008F22D2"/>
    <w:rsid w:val="009013ED"/>
    <w:rsid w:val="00901FBD"/>
    <w:rsid w:val="00903AE6"/>
    <w:rsid w:val="00915CB8"/>
    <w:rsid w:val="009162C9"/>
    <w:rsid w:val="0091649A"/>
    <w:rsid w:val="00924A31"/>
    <w:rsid w:val="009306E2"/>
    <w:rsid w:val="009308B0"/>
    <w:rsid w:val="0093442A"/>
    <w:rsid w:val="00935FA6"/>
    <w:rsid w:val="00945A79"/>
    <w:rsid w:val="00966BC5"/>
    <w:rsid w:val="009936A7"/>
    <w:rsid w:val="009A5DF1"/>
    <w:rsid w:val="009B7540"/>
    <w:rsid w:val="009C3C12"/>
    <w:rsid w:val="009D00E8"/>
    <w:rsid w:val="009D1A30"/>
    <w:rsid w:val="009E2DA1"/>
    <w:rsid w:val="009E49F0"/>
    <w:rsid w:val="009E6315"/>
    <w:rsid w:val="009E6F11"/>
    <w:rsid w:val="009F23CD"/>
    <w:rsid w:val="00A014F0"/>
    <w:rsid w:val="00A14FB5"/>
    <w:rsid w:val="00A20C1C"/>
    <w:rsid w:val="00A23A41"/>
    <w:rsid w:val="00A245BD"/>
    <w:rsid w:val="00A277F0"/>
    <w:rsid w:val="00A34AFD"/>
    <w:rsid w:val="00A4011E"/>
    <w:rsid w:val="00A503CF"/>
    <w:rsid w:val="00A518DB"/>
    <w:rsid w:val="00A525A1"/>
    <w:rsid w:val="00A5358F"/>
    <w:rsid w:val="00A657DE"/>
    <w:rsid w:val="00A730CF"/>
    <w:rsid w:val="00A736CB"/>
    <w:rsid w:val="00A743DE"/>
    <w:rsid w:val="00A76EAF"/>
    <w:rsid w:val="00A83C0E"/>
    <w:rsid w:val="00A85F12"/>
    <w:rsid w:val="00A8607D"/>
    <w:rsid w:val="00A92CBC"/>
    <w:rsid w:val="00A95D5C"/>
    <w:rsid w:val="00A96F15"/>
    <w:rsid w:val="00AA0070"/>
    <w:rsid w:val="00AA25A3"/>
    <w:rsid w:val="00AA3870"/>
    <w:rsid w:val="00AA7D67"/>
    <w:rsid w:val="00AB3B44"/>
    <w:rsid w:val="00AB44CA"/>
    <w:rsid w:val="00AB6AB8"/>
    <w:rsid w:val="00AC02FA"/>
    <w:rsid w:val="00AC3F19"/>
    <w:rsid w:val="00AC6205"/>
    <w:rsid w:val="00AC6298"/>
    <w:rsid w:val="00AD074E"/>
    <w:rsid w:val="00AD0FEB"/>
    <w:rsid w:val="00AD47B9"/>
    <w:rsid w:val="00AD566D"/>
    <w:rsid w:val="00AE693B"/>
    <w:rsid w:val="00AF161D"/>
    <w:rsid w:val="00B07206"/>
    <w:rsid w:val="00B07D87"/>
    <w:rsid w:val="00B117F7"/>
    <w:rsid w:val="00B153C4"/>
    <w:rsid w:val="00B3024B"/>
    <w:rsid w:val="00B3611B"/>
    <w:rsid w:val="00B40848"/>
    <w:rsid w:val="00B46BD2"/>
    <w:rsid w:val="00B50FA5"/>
    <w:rsid w:val="00B52714"/>
    <w:rsid w:val="00B5353B"/>
    <w:rsid w:val="00B5518A"/>
    <w:rsid w:val="00B616AE"/>
    <w:rsid w:val="00B6241E"/>
    <w:rsid w:val="00B62D19"/>
    <w:rsid w:val="00B76A14"/>
    <w:rsid w:val="00B76F84"/>
    <w:rsid w:val="00BB7535"/>
    <w:rsid w:val="00BC45A3"/>
    <w:rsid w:val="00BC59B5"/>
    <w:rsid w:val="00BC5C45"/>
    <w:rsid w:val="00BE20CB"/>
    <w:rsid w:val="00BE390B"/>
    <w:rsid w:val="00BE5260"/>
    <w:rsid w:val="00BE65EC"/>
    <w:rsid w:val="00C11B24"/>
    <w:rsid w:val="00C1782E"/>
    <w:rsid w:val="00C2064F"/>
    <w:rsid w:val="00C2182B"/>
    <w:rsid w:val="00C26D09"/>
    <w:rsid w:val="00C30CDE"/>
    <w:rsid w:val="00C505C1"/>
    <w:rsid w:val="00C55E03"/>
    <w:rsid w:val="00C61195"/>
    <w:rsid w:val="00C669AC"/>
    <w:rsid w:val="00C87AF3"/>
    <w:rsid w:val="00C87D50"/>
    <w:rsid w:val="00C948C1"/>
    <w:rsid w:val="00C95924"/>
    <w:rsid w:val="00CA4EA8"/>
    <w:rsid w:val="00CB7C4A"/>
    <w:rsid w:val="00CC0473"/>
    <w:rsid w:val="00CC13D5"/>
    <w:rsid w:val="00CC5A74"/>
    <w:rsid w:val="00CC5C4E"/>
    <w:rsid w:val="00CE0108"/>
    <w:rsid w:val="00CF3159"/>
    <w:rsid w:val="00D0466F"/>
    <w:rsid w:val="00D06E84"/>
    <w:rsid w:val="00D1677F"/>
    <w:rsid w:val="00D23986"/>
    <w:rsid w:val="00D25E44"/>
    <w:rsid w:val="00D271AD"/>
    <w:rsid w:val="00D31AAE"/>
    <w:rsid w:val="00D4100C"/>
    <w:rsid w:val="00D434B4"/>
    <w:rsid w:val="00D46841"/>
    <w:rsid w:val="00D46E03"/>
    <w:rsid w:val="00D518EF"/>
    <w:rsid w:val="00D614D3"/>
    <w:rsid w:val="00D66F40"/>
    <w:rsid w:val="00D84F71"/>
    <w:rsid w:val="00DA323E"/>
    <w:rsid w:val="00DB3533"/>
    <w:rsid w:val="00DB4838"/>
    <w:rsid w:val="00DB729F"/>
    <w:rsid w:val="00DC383D"/>
    <w:rsid w:val="00DD5D80"/>
    <w:rsid w:val="00DD629E"/>
    <w:rsid w:val="00DE5040"/>
    <w:rsid w:val="00DF4F45"/>
    <w:rsid w:val="00DF6C0C"/>
    <w:rsid w:val="00E16574"/>
    <w:rsid w:val="00E16CD5"/>
    <w:rsid w:val="00E36AE3"/>
    <w:rsid w:val="00E37907"/>
    <w:rsid w:val="00E44FE1"/>
    <w:rsid w:val="00E5073D"/>
    <w:rsid w:val="00E50805"/>
    <w:rsid w:val="00E5379B"/>
    <w:rsid w:val="00E57E3C"/>
    <w:rsid w:val="00E639E0"/>
    <w:rsid w:val="00E768A1"/>
    <w:rsid w:val="00E802C7"/>
    <w:rsid w:val="00E8217E"/>
    <w:rsid w:val="00E82BF8"/>
    <w:rsid w:val="00E831A1"/>
    <w:rsid w:val="00E835DA"/>
    <w:rsid w:val="00E869A2"/>
    <w:rsid w:val="00E919F4"/>
    <w:rsid w:val="00E97B25"/>
    <w:rsid w:val="00EA7FE8"/>
    <w:rsid w:val="00EB225A"/>
    <w:rsid w:val="00EB7A2E"/>
    <w:rsid w:val="00EC22DB"/>
    <w:rsid w:val="00EC3141"/>
    <w:rsid w:val="00EC73C6"/>
    <w:rsid w:val="00ED4B16"/>
    <w:rsid w:val="00ED57EA"/>
    <w:rsid w:val="00ED5C55"/>
    <w:rsid w:val="00EF1459"/>
    <w:rsid w:val="00EF5CB2"/>
    <w:rsid w:val="00F007B6"/>
    <w:rsid w:val="00F06F53"/>
    <w:rsid w:val="00F15DD0"/>
    <w:rsid w:val="00F2286A"/>
    <w:rsid w:val="00F26935"/>
    <w:rsid w:val="00F30170"/>
    <w:rsid w:val="00F33A99"/>
    <w:rsid w:val="00F33DD6"/>
    <w:rsid w:val="00F34A9E"/>
    <w:rsid w:val="00F3599B"/>
    <w:rsid w:val="00F44378"/>
    <w:rsid w:val="00F47FED"/>
    <w:rsid w:val="00F57ADD"/>
    <w:rsid w:val="00F66EF7"/>
    <w:rsid w:val="00F74D85"/>
    <w:rsid w:val="00F87554"/>
    <w:rsid w:val="00FA20C0"/>
    <w:rsid w:val="00FA73BC"/>
    <w:rsid w:val="00FB53D0"/>
    <w:rsid w:val="00FC3F7E"/>
    <w:rsid w:val="00FD32E6"/>
    <w:rsid w:val="00FF0209"/>
    <w:rsid w:val="00FF09B7"/>
    <w:rsid w:val="00FF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c"/>
    </o:shapedefaults>
    <o:shapelayout v:ext="edit">
      <o:idmap v:ext="edit" data="1"/>
    </o:shapelayout>
  </w:shapeDefaults>
  <w:decimalSymbol w:val=","/>
  <w:listSeparator w:val=","/>
  <w14:docId w14:val="0C0A6CFF"/>
  <w15:chartTrackingRefBased/>
  <w15:docId w15:val="{B5572D44-9D19-4B6F-AD03-F68A524A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3E5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396885"/>
    <w:pPr>
      <w:keepNext/>
      <w:spacing w:before="240" w:after="60"/>
      <w:outlineLvl w:val="0"/>
    </w:pPr>
    <w:rPr>
      <w:b/>
      <w:kern w:val="28"/>
    </w:rPr>
  </w:style>
  <w:style w:type="paragraph" w:styleId="Ttulo2">
    <w:name w:val="heading 2"/>
    <w:basedOn w:val="Normal"/>
    <w:next w:val="Normal"/>
    <w:qFormat/>
    <w:rsid w:val="00924A31"/>
    <w:pPr>
      <w:keepNext/>
      <w:spacing w:before="240" w:after="60"/>
      <w:outlineLvl w:val="1"/>
    </w:pPr>
    <w:rPr>
      <w:b/>
      <w:i/>
    </w:rPr>
  </w:style>
  <w:style w:type="paragraph" w:styleId="Ttulo3">
    <w:name w:val="heading 3"/>
    <w:basedOn w:val="Normal"/>
    <w:next w:val="Normal"/>
    <w:qFormat/>
    <w:rsid w:val="00924A31"/>
    <w:pPr>
      <w:keepNext/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924A31"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924A31"/>
    <w:pPr>
      <w:keepNext/>
      <w:outlineLvl w:val="4"/>
    </w:pPr>
    <w:rPr>
      <w:b/>
      <w:i/>
      <w:color w:val="FFFFFF"/>
      <w:sz w:val="56"/>
    </w:rPr>
  </w:style>
  <w:style w:type="paragraph" w:styleId="Ttulo6">
    <w:name w:val="heading 6"/>
    <w:basedOn w:val="Normal"/>
    <w:next w:val="Normal"/>
    <w:qFormat/>
    <w:rsid w:val="00924A31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24A31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</w:style>
  <w:style w:type="paragraph" w:styleId="Ttulo8">
    <w:name w:val="heading 8"/>
    <w:basedOn w:val="Normal"/>
    <w:next w:val="Normal"/>
    <w:qFormat/>
    <w:rsid w:val="00924A31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24A31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24A3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24A3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924A31"/>
  </w:style>
  <w:style w:type="character" w:styleId="Refdenotaalpie">
    <w:name w:val="footnote reference"/>
    <w:basedOn w:val="Fuentedeprrafopredeter"/>
    <w:semiHidden/>
    <w:rsid w:val="00924A31"/>
    <w:rPr>
      <w:vertAlign w:val="superscript"/>
    </w:rPr>
  </w:style>
  <w:style w:type="character" w:styleId="Nmerodepgina">
    <w:name w:val="page number"/>
    <w:basedOn w:val="Fuentedeprrafopredeter"/>
    <w:rsid w:val="00924A31"/>
  </w:style>
  <w:style w:type="paragraph" w:styleId="Sangradetextonormal">
    <w:name w:val="Body Text Indent"/>
    <w:basedOn w:val="Normal"/>
    <w:rsid w:val="00924A31"/>
    <w:pPr>
      <w:ind w:left="432"/>
    </w:pPr>
  </w:style>
  <w:style w:type="paragraph" w:styleId="TDC1">
    <w:name w:val="toc 1"/>
    <w:basedOn w:val="Normal"/>
    <w:next w:val="Normal"/>
    <w:autoRedefine/>
    <w:semiHidden/>
    <w:rsid w:val="00924A31"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autoRedefine/>
    <w:semiHidden/>
    <w:rsid w:val="00924A31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semiHidden/>
    <w:rsid w:val="00924A31"/>
    <w:pPr>
      <w:ind w:left="400"/>
    </w:pPr>
    <w:rPr>
      <w:i/>
    </w:rPr>
  </w:style>
  <w:style w:type="paragraph" w:styleId="TDC4">
    <w:name w:val="toc 4"/>
    <w:basedOn w:val="Normal"/>
    <w:next w:val="Normal"/>
    <w:autoRedefine/>
    <w:semiHidden/>
    <w:rsid w:val="00924A31"/>
    <w:pPr>
      <w:ind w:left="600"/>
    </w:pPr>
    <w:rPr>
      <w:sz w:val="18"/>
    </w:rPr>
  </w:style>
  <w:style w:type="paragraph" w:styleId="TDC5">
    <w:name w:val="toc 5"/>
    <w:basedOn w:val="Normal"/>
    <w:next w:val="Normal"/>
    <w:autoRedefine/>
    <w:semiHidden/>
    <w:rsid w:val="00924A31"/>
    <w:pPr>
      <w:ind w:left="800"/>
    </w:pPr>
    <w:rPr>
      <w:sz w:val="18"/>
    </w:rPr>
  </w:style>
  <w:style w:type="paragraph" w:styleId="TDC6">
    <w:name w:val="toc 6"/>
    <w:basedOn w:val="Normal"/>
    <w:next w:val="Normal"/>
    <w:autoRedefine/>
    <w:semiHidden/>
    <w:rsid w:val="00924A31"/>
    <w:pPr>
      <w:ind w:left="1000"/>
    </w:pPr>
    <w:rPr>
      <w:sz w:val="18"/>
    </w:rPr>
  </w:style>
  <w:style w:type="paragraph" w:styleId="TDC7">
    <w:name w:val="toc 7"/>
    <w:basedOn w:val="Normal"/>
    <w:next w:val="Normal"/>
    <w:autoRedefine/>
    <w:semiHidden/>
    <w:rsid w:val="00924A31"/>
    <w:pPr>
      <w:ind w:left="1200"/>
    </w:pPr>
    <w:rPr>
      <w:sz w:val="18"/>
    </w:rPr>
  </w:style>
  <w:style w:type="paragraph" w:styleId="TDC8">
    <w:name w:val="toc 8"/>
    <w:basedOn w:val="Normal"/>
    <w:next w:val="Normal"/>
    <w:autoRedefine/>
    <w:semiHidden/>
    <w:rsid w:val="00924A31"/>
    <w:pPr>
      <w:ind w:left="1400"/>
    </w:pPr>
    <w:rPr>
      <w:sz w:val="18"/>
    </w:rPr>
  </w:style>
  <w:style w:type="paragraph" w:styleId="TDC9">
    <w:name w:val="toc 9"/>
    <w:basedOn w:val="Normal"/>
    <w:next w:val="Normal"/>
    <w:autoRedefine/>
    <w:semiHidden/>
    <w:rsid w:val="00924A31"/>
    <w:pPr>
      <w:ind w:left="1600"/>
    </w:pPr>
    <w:rPr>
      <w:sz w:val="18"/>
    </w:rPr>
  </w:style>
  <w:style w:type="paragraph" w:styleId="Textosinformato">
    <w:name w:val="Plain Text"/>
    <w:basedOn w:val="Normal"/>
    <w:rsid w:val="00924A31"/>
    <w:rPr>
      <w:rFonts w:ascii="Courier New" w:hAnsi="Courier New"/>
      <w:lang w:val="es-ES"/>
    </w:rPr>
  </w:style>
  <w:style w:type="paragraph" w:styleId="Textoindependiente">
    <w:name w:val="Body Text"/>
    <w:basedOn w:val="Normal"/>
    <w:rsid w:val="00924A31"/>
    <w:pPr>
      <w:jc w:val="center"/>
    </w:pPr>
    <w:rPr>
      <w:sz w:val="16"/>
      <w:lang w:val="es-ES"/>
    </w:rPr>
  </w:style>
  <w:style w:type="character" w:styleId="Textoennegrita">
    <w:name w:val="Strong"/>
    <w:basedOn w:val="Fuentedeprrafopredeter"/>
    <w:qFormat/>
    <w:rsid w:val="00924A31"/>
    <w:rPr>
      <w:b/>
      <w:bCs/>
    </w:rPr>
  </w:style>
  <w:style w:type="paragraph" w:styleId="Sangra2detindependiente">
    <w:name w:val="Body Text Indent 2"/>
    <w:basedOn w:val="Normal"/>
    <w:rsid w:val="00924A31"/>
    <w:pPr>
      <w:ind w:left="2127"/>
    </w:pPr>
    <w:rPr>
      <w:lang w:val="fr-FR"/>
    </w:rPr>
  </w:style>
  <w:style w:type="paragraph" w:styleId="Sangra3detindependiente">
    <w:name w:val="Body Text Indent 3"/>
    <w:basedOn w:val="Normal"/>
    <w:rsid w:val="00924A31"/>
    <w:pPr>
      <w:ind w:left="2127"/>
    </w:pPr>
    <w:rPr>
      <w:color w:val="FF0000"/>
      <w:lang w:val="en-GB"/>
    </w:rPr>
  </w:style>
  <w:style w:type="paragraph" w:styleId="Cierre">
    <w:name w:val="Closing"/>
    <w:basedOn w:val="Normal"/>
    <w:rsid w:val="00924A31"/>
    <w:pPr>
      <w:ind w:left="4252"/>
    </w:pPr>
  </w:style>
  <w:style w:type="paragraph" w:styleId="Continuarlista">
    <w:name w:val="List Continue"/>
    <w:basedOn w:val="Normal"/>
    <w:rsid w:val="00924A31"/>
    <w:pPr>
      <w:spacing w:after="120"/>
      <w:ind w:left="283"/>
    </w:pPr>
  </w:style>
  <w:style w:type="paragraph" w:styleId="Continuarlista2">
    <w:name w:val="List Continue 2"/>
    <w:basedOn w:val="Normal"/>
    <w:rsid w:val="00924A31"/>
    <w:pPr>
      <w:spacing w:after="120"/>
      <w:ind w:left="566"/>
    </w:pPr>
  </w:style>
  <w:style w:type="paragraph" w:styleId="Continuarlista3">
    <w:name w:val="List Continue 3"/>
    <w:basedOn w:val="Normal"/>
    <w:rsid w:val="00924A31"/>
    <w:pPr>
      <w:spacing w:after="120"/>
      <w:ind w:left="849"/>
    </w:pPr>
  </w:style>
  <w:style w:type="paragraph" w:styleId="Continuarlista4">
    <w:name w:val="List Continue 4"/>
    <w:basedOn w:val="Normal"/>
    <w:rsid w:val="00924A31"/>
    <w:pPr>
      <w:spacing w:after="120"/>
      <w:ind w:left="1132"/>
    </w:pPr>
  </w:style>
  <w:style w:type="paragraph" w:styleId="Continuarlista5">
    <w:name w:val="List Continue 5"/>
    <w:basedOn w:val="Normal"/>
    <w:rsid w:val="00924A31"/>
    <w:pPr>
      <w:spacing w:after="120"/>
      <w:ind w:left="1415"/>
    </w:pPr>
  </w:style>
  <w:style w:type="paragraph" w:styleId="DireccinHTML">
    <w:name w:val="HTML Address"/>
    <w:basedOn w:val="Normal"/>
    <w:rsid w:val="00924A31"/>
    <w:rPr>
      <w:i/>
      <w:iCs/>
    </w:rPr>
  </w:style>
  <w:style w:type="paragraph" w:styleId="Direccinsobre">
    <w:name w:val="envelope address"/>
    <w:basedOn w:val="Normal"/>
    <w:rsid w:val="00924A31"/>
    <w:pPr>
      <w:framePr w:w="7920" w:h="1980" w:hRule="exact" w:hSpace="141" w:wrap="auto" w:hAnchor="page" w:xAlign="center" w:yAlign="bottom"/>
      <w:ind w:left="2880"/>
    </w:pPr>
    <w:rPr>
      <w:rFonts w:cs="Arial"/>
      <w:szCs w:val="24"/>
    </w:rPr>
  </w:style>
  <w:style w:type="paragraph" w:styleId="Encabezadodelista">
    <w:name w:val="toa heading"/>
    <w:basedOn w:val="Normal"/>
    <w:next w:val="Normal"/>
    <w:semiHidden/>
    <w:rsid w:val="00924A31"/>
    <w:pPr>
      <w:spacing w:before="120"/>
    </w:pPr>
    <w:rPr>
      <w:rFonts w:cs="Arial"/>
      <w:b/>
      <w:bCs/>
      <w:szCs w:val="24"/>
    </w:rPr>
  </w:style>
  <w:style w:type="paragraph" w:styleId="Encabezadodemensaje">
    <w:name w:val="Message Header"/>
    <w:basedOn w:val="Normal"/>
    <w:rsid w:val="00924A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Encabezadodenota">
    <w:name w:val="Note Heading"/>
    <w:basedOn w:val="Normal"/>
    <w:next w:val="Normal"/>
    <w:rsid w:val="00924A31"/>
  </w:style>
  <w:style w:type="paragraph" w:styleId="Descripcin">
    <w:name w:val="caption"/>
    <w:basedOn w:val="Normal"/>
    <w:next w:val="Normal"/>
    <w:qFormat/>
    <w:rsid w:val="00924A31"/>
    <w:pPr>
      <w:spacing w:before="120" w:after="120"/>
    </w:pPr>
    <w:rPr>
      <w:b/>
      <w:bCs/>
    </w:rPr>
  </w:style>
  <w:style w:type="paragraph" w:styleId="Fecha">
    <w:name w:val="Date"/>
    <w:basedOn w:val="Normal"/>
    <w:next w:val="Normal"/>
    <w:rsid w:val="00924A31"/>
  </w:style>
  <w:style w:type="paragraph" w:styleId="Firma">
    <w:name w:val="Signature"/>
    <w:basedOn w:val="Normal"/>
    <w:rsid w:val="00924A31"/>
    <w:pPr>
      <w:ind w:left="4252"/>
    </w:pPr>
  </w:style>
  <w:style w:type="paragraph" w:styleId="Firmadecorreoelectrnico">
    <w:name w:val="E-mail Signature"/>
    <w:basedOn w:val="Normal"/>
    <w:rsid w:val="00924A31"/>
  </w:style>
  <w:style w:type="paragraph" w:styleId="HTMLconformatoprevio">
    <w:name w:val="HTML Preformatted"/>
    <w:basedOn w:val="Normal"/>
    <w:rsid w:val="00924A31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rsid w:val="00924A31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924A31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924A31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924A31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924A31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924A31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924A31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924A31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924A31"/>
    <w:pPr>
      <w:ind w:left="1800" w:hanging="200"/>
    </w:pPr>
  </w:style>
  <w:style w:type="paragraph" w:styleId="Lista">
    <w:name w:val="List"/>
    <w:basedOn w:val="Normal"/>
    <w:rsid w:val="00924A31"/>
    <w:pPr>
      <w:ind w:left="283" w:hanging="283"/>
    </w:pPr>
  </w:style>
  <w:style w:type="paragraph" w:styleId="Lista2">
    <w:name w:val="List 2"/>
    <w:basedOn w:val="Normal"/>
    <w:rsid w:val="00924A31"/>
    <w:pPr>
      <w:ind w:left="566" w:hanging="283"/>
    </w:pPr>
  </w:style>
  <w:style w:type="paragraph" w:styleId="Lista3">
    <w:name w:val="List 3"/>
    <w:basedOn w:val="Normal"/>
    <w:rsid w:val="00924A31"/>
    <w:pPr>
      <w:ind w:left="849" w:hanging="283"/>
    </w:pPr>
  </w:style>
  <w:style w:type="paragraph" w:styleId="Lista4">
    <w:name w:val="List 4"/>
    <w:basedOn w:val="Normal"/>
    <w:rsid w:val="00924A31"/>
    <w:pPr>
      <w:ind w:left="1132" w:hanging="283"/>
    </w:pPr>
  </w:style>
  <w:style w:type="paragraph" w:styleId="Lista5">
    <w:name w:val="List 5"/>
    <w:basedOn w:val="Normal"/>
    <w:rsid w:val="00924A31"/>
    <w:pPr>
      <w:ind w:left="1415" w:hanging="283"/>
    </w:pPr>
  </w:style>
  <w:style w:type="paragraph" w:styleId="Listaconnmeros">
    <w:name w:val="List Number"/>
    <w:basedOn w:val="Normal"/>
    <w:rsid w:val="00924A31"/>
    <w:pPr>
      <w:numPr>
        <w:numId w:val="2"/>
      </w:numPr>
    </w:pPr>
  </w:style>
  <w:style w:type="paragraph" w:styleId="Listaconnmeros2">
    <w:name w:val="List Number 2"/>
    <w:basedOn w:val="Normal"/>
    <w:rsid w:val="00924A31"/>
    <w:pPr>
      <w:numPr>
        <w:numId w:val="3"/>
      </w:numPr>
    </w:pPr>
  </w:style>
  <w:style w:type="paragraph" w:styleId="Listaconnmeros3">
    <w:name w:val="List Number 3"/>
    <w:basedOn w:val="Normal"/>
    <w:rsid w:val="00924A31"/>
    <w:pPr>
      <w:numPr>
        <w:numId w:val="4"/>
      </w:numPr>
    </w:pPr>
  </w:style>
  <w:style w:type="paragraph" w:styleId="Listaconnmeros4">
    <w:name w:val="List Number 4"/>
    <w:basedOn w:val="Normal"/>
    <w:rsid w:val="00924A31"/>
    <w:pPr>
      <w:numPr>
        <w:numId w:val="5"/>
      </w:numPr>
    </w:pPr>
  </w:style>
  <w:style w:type="paragraph" w:styleId="Listaconnmeros5">
    <w:name w:val="List Number 5"/>
    <w:basedOn w:val="Normal"/>
    <w:rsid w:val="00924A31"/>
    <w:pPr>
      <w:numPr>
        <w:numId w:val="6"/>
      </w:numPr>
    </w:pPr>
  </w:style>
  <w:style w:type="paragraph" w:styleId="Listaconvietas">
    <w:name w:val="List Bullet"/>
    <w:basedOn w:val="Normal"/>
    <w:autoRedefine/>
    <w:rsid w:val="00924A31"/>
    <w:pPr>
      <w:numPr>
        <w:numId w:val="7"/>
      </w:numPr>
    </w:pPr>
  </w:style>
  <w:style w:type="paragraph" w:styleId="Listaconvietas2">
    <w:name w:val="List Bullet 2"/>
    <w:basedOn w:val="Normal"/>
    <w:autoRedefine/>
    <w:rsid w:val="00924A31"/>
    <w:pPr>
      <w:numPr>
        <w:numId w:val="8"/>
      </w:numPr>
    </w:pPr>
  </w:style>
  <w:style w:type="paragraph" w:styleId="Listaconvietas3">
    <w:name w:val="List Bullet 3"/>
    <w:basedOn w:val="Normal"/>
    <w:autoRedefine/>
    <w:rsid w:val="00924A31"/>
    <w:pPr>
      <w:numPr>
        <w:numId w:val="9"/>
      </w:numPr>
    </w:pPr>
  </w:style>
  <w:style w:type="paragraph" w:styleId="Listaconvietas4">
    <w:name w:val="List Bullet 4"/>
    <w:basedOn w:val="Normal"/>
    <w:autoRedefine/>
    <w:rsid w:val="00924A31"/>
    <w:pPr>
      <w:numPr>
        <w:numId w:val="10"/>
      </w:numPr>
    </w:pPr>
  </w:style>
  <w:style w:type="paragraph" w:styleId="Listaconvietas5">
    <w:name w:val="List Bullet 5"/>
    <w:basedOn w:val="Normal"/>
    <w:autoRedefine/>
    <w:rsid w:val="00924A31"/>
    <w:pPr>
      <w:numPr>
        <w:numId w:val="11"/>
      </w:numPr>
    </w:pPr>
  </w:style>
  <w:style w:type="paragraph" w:styleId="Mapadeldocumento">
    <w:name w:val="Document Map"/>
    <w:basedOn w:val="Normal"/>
    <w:semiHidden/>
    <w:rsid w:val="00924A31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924A31"/>
    <w:rPr>
      <w:szCs w:val="24"/>
    </w:rPr>
  </w:style>
  <w:style w:type="paragraph" w:styleId="Remitedesobre">
    <w:name w:val="envelope return"/>
    <w:basedOn w:val="Normal"/>
    <w:rsid w:val="00924A31"/>
    <w:rPr>
      <w:rFonts w:cs="Arial"/>
    </w:rPr>
  </w:style>
  <w:style w:type="paragraph" w:styleId="Saludo">
    <w:name w:val="Salutation"/>
    <w:basedOn w:val="Normal"/>
    <w:next w:val="Normal"/>
    <w:rsid w:val="00924A31"/>
  </w:style>
  <w:style w:type="paragraph" w:styleId="Sangranormal">
    <w:name w:val="Normal Indent"/>
    <w:basedOn w:val="Normal"/>
    <w:rsid w:val="00924A31"/>
    <w:pPr>
      <w:ind w:left="708"/>
    </w:pPr>
  </w:style>
  <w:style w:type="paragraph" w:styleId="Subttulo">
    <w:name w:val="Subtitle"/>
    <w:basedOn w:val="Normal"/>
    <w:qFormat/>
    <w:rsid w:val="00924A31"/>
    <w:pPr>
      <w:spacing w:after="60"/>
      <w:jc w:val="center"/>
      <w:outlineLvl w:val="1"/>
    </w:pPr>
    <w:rPr>
      <w:rFonts w:cs="Arial"/>
      <w:szCs w:val="24"/>
    </w:rPr>
  </w:style>
  <w:style w:type="paragraph" w:styleId="Tabladeilustraciones">
    <w:name w:val="table of figures"/>
    <w:basedOn w:val="Normal"/>
    <w:next w:val="Normal"/>
    <w:semiHidden/>
    <w:rsid w:val="00924A31"/>
    <w:pPr>
      <w:ind w:left="400" w:hanging="400"/>
    </w:pPr>
  </w:style>
  <w:style w:type="paragraph" w:styleId="Textocomentario">
    <w:name w:val="annotation text"/>
    <w:basedOn w:val="Normal"/>
    <w:semiHidden/>
    <w:rsid w:val="00924A31"/>
  </w:style>
  <w:style w:type="paragraph" w:styleId="Textoconsangra">
    <w:name w:val="table of authorities"/>
    <w:basedOn w:val="Normal"/>
    <w:next w:val="Normal"/>
    <w:semiHidden/>
    <w:rsid w:val="00924A31"/>
    <w:pPr>
      <w:ind w:left="200" w:hanging="200"/>
    </w:pPr>
  </w:style>
  <w:style w:type="paragraph" w:styleId="Textodebloque">
    <w:name w:val="Block Text"/>
    <w:basedOn w:val="Normal"/>
    <w:rsid w:val="00924A31"/>
    <w:pPr>
      <w:spacing w:after="120"/>
      <w:ind w:left="1440" w:right="1440"/>
    </w:pPr>
  </w:style>
  <w:style w:type="paragraph" w:styleId="Textoindependiente2">
    <w:name w:val="Body Text 2"/>
    <w:basedOn w:val="Normal"/>
    <w:rsid w:val="00924A31"/>
    <w:pPr>
      <w:spacing w:after="120" w:line="480" w:lineRule="auto"/>
    </w:pPr>
  </w:style>
  <w:style w:type="paragraph" w:styleId="Textoindependiente3">
    <w:name w:val="Body Text 3"/>
    <w:basedOn w:val="Normal"/>
    <w:rsid w:val="00924A31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924A31"/>
    <w:pPr>
      <w:spacing w:after="120"/>
      <w:ind w:firstLine="210"/>
      <w:jc w:val="left"/>
    </w:pPr>
    <w:rPr>
      <w:sz w:val="20"/>
      <w:lang w:val="es-CL"/>
    </w:rPr>
  </w:style>
  <w:style w:type="paragraph" w:styleId="Textoindependienteprimerasangra2">
    <w:name w:val="Body Text First Indent 2"/>
    <w:basedOn w:val="Sangradetextonormal"/>
    <w:rsid w:val="00924A31"/>
    <w:pPr>
      <w:spacing w:after="120"/>
      <w:ind w:left="283" w:firstLine="210"/>
    </w:pPr>
    <w:rPr>
      <w:rFonts w:ascii="Times New Roman" w:hAnsi="Times New Roman"/>
    </w:rPr>
  </w:style>
  <w:style w:type="paragraph" w:styleId="Textomacro">
    <w:name w:val="macro"/>
    <w:semiHidden/>
    <w:rsid w:val="00924A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paragraph" w:styleId="Textonotaalfinal">
    <w:name w:val="endnote text"/>
    <w:basedOn w:val="Normal"/>
    <w:semiHidden/>
    <w:rsid w:val="00924A31"/>
  </w:style>
  <w:style w:type="paragraph" w:styleId="Puesto">
    <w:name w:val="Title"/>
    <w:basedOn w:val="Normal"/>
    <w:qFormat/>
    <w:rsid w:val="00924A3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924A31"/>
    <w:rPr>
      <w:rFonts w:cs="Arial"/>
      <w:b/>
      <w:bCs/>
    </w:rPr>
  </w:style>
  <w:style w:type="character" w:styleId="Hipervnculo">
    <w:name w:val="Hyperlink"/>
    <w:basedOn w:val="Fuentedeprrafopredeter"/>
    <w:rsid w:val="00924A31"/>
    <w:rPr>
      <w:color w:val="0000FF"/>
      <w:u w:val="single"/>
    </w:rPr>
  </w:style>
  <w:style w:type="character" w:styleId="Hipervnculovisitado">
    <w:name w:val="FollowedHyperlink"/>
    <w:basedOn w:val="Fuentedeprrafopredeter"/>
    <w:rsid w:val="00924A31"/>
    <w:rPr>
      <w:color w:val="800080"/>
      <w:u w:val="single"/>
    </w:rPr>
  </w:style>
  <w:style w:type="character" w:customStyle="1" w:styleId="Ttulo1Car">
    <w:name w:val="Título 1 Car"/>
    <w:basedOn w:val="Fuentedeprrafopredeter"/>
    <w:link w:val="Ttulo1"/>
    <w:rsid w:val="00B3611B"/>
    <w:rPr>
      <w:rFonts w:ascii="Arial" w:hAnsi="Arial"/>
      <w:b/>
      <w:kern w:val="28"/>
      <w:sz w:val="24"/>
      <w:lang w:val="es-CL" w:eastAsia="es-ES" w:bidi="ar-SA"/>
    </w:rPr>
  </w:style>
  <w:style w:type="character" w:styleId="Refdecomentario">
    <w:name w:val="annotation reference"/>
    <w:basedOn w:val="Fuentedeprrafopredeter"/>
    <w:semiHidden/>
    <w:rsid w:val="003C095B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3C095B"/>
    <w:rPr>
      <w:b/>
      <w:bCs/>
      <w:sz w:val="20"/>
    </w:rPr>
  </w:style>
  <w:style w:type="paragraph" w:styleId="Textodeglobo">
    <w:name w:val="Balloon Text"/>
    <w:basedOn w:val="Normal"/>
    <w:semiHidden/>
    <w:rsid w:val="003C095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A4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17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5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%20Rafaeli\Documents\Plantillas%20personalizadas%20de%20Office\CU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C:\Users\Igor Rafaeli\Documents\Plantillas personalizadas de Office\CU.dotx</Template>
  <TotalTime>15</TotalTime>
  <Pages>2</Pages>
  <Words>146</Words>
  <Characters>808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Srs</vt:lpstr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/>
  <dc:creator>LTH</dc:creator>
  <cp:keywords/>
  <cp:lastModifiedBy>Milan Rafaeli</cp:lastModifiedBy>
  <cp:revision>3</cp:revision>
  <cp:lastPrinted>2004-04-05T21:33:00Z</cp:lastPrinted>
  <dcterms:created xsi:type="dcterms:W3CDTF">2017-02-19T20:41:00Z</dcterms:created>
  <dcterms:modified xsi:type="dcterms:W3CDTF">2017-02-19T21:01:00Z</dcterms:modified>
</cp:coreProperties>
</file>