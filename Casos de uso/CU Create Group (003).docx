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B636D4" w14:textId="77777777" w:rsidR="00B3611B" w:rsidRDefault="00B3611B" w:rsidP="00036743">
      <w:pPr>
        <w:pStyle w:val="Encabezado"/>
        <w:tabs>
          <w:tab w:val="clear" w:pos="4252"/>
          <w:tab w:val="clear" w:pos="8504"/>
        </w:tabs>
        <w:rPr>
          <w:rFonts w:cs="Arial"/>
          <w:b/>
          <w:bCs/>
          <w:sz w:val="32"/>
        </w:rPr>
      </w:pPr>
    </w:p>
    <w:p w14:paraId="40623044" w14:textId="0B4DE789" w:rsidR="00B3611B" w:rsidRPr="00F57ADD" w:rsidRDefault="00F57ADD" w:rsidP="00B6241E">
      <w:pPr>
        <w:pStyle w:val="Encabezado"/>
        <w:tabs>
          <w:tab w:val="clear" w:pos="4252"/>
          <w:tab w:val="clear" w:pos="8504"/>
        </w:tabs>
        <w:jc w:val="center"/>
        <w:rPr>
          <w:rFonts w:cs="Arial"/>
          <w:b/>
          <w:sz w:val="28"/>
          <w:szCs w:val="28"/>
        </w:rPr>
      </w:pPr>
      <w:r w:rsidRPr="00F57ADD">
        <w:rPr>
          <w:rFonts w:cs="Arial"/>
          <w:b/>
          <w:bCs/>
          <w:sz w:val="28"/>
          <w:szCs w:val="28"/>
        </w:rPr>
        <w:t>CASO DE USO</w:t>
      </w:r>
      <w:r w:rsidR="006E1F83">
        <w:rPr>
          <w:rFonts w:cs="Arial"/>
          <w:b/>
          <w:bCs/>
          <w:sz w:val="28"/>
          <w:szCs w:val="28"/>
        </w:rPr>
        <w:t xml:space="preserve"> </w:t>
      </w:r>
      <w:r w:rsidR="00A6701B">
        <w:rPr>
          <w:rFonts w:cs="Arial"/>
          <w:b/>
          <w:bCs/>
          <w:sz w:val="28"/>
          <w:szCs w:val="28"/>
        </w:rPr>
        <w:t>003</w:t>
      </w:r>
    </w:p>
    <w:p w14:paraId="11E284F6" w14:textId="77777777" w:rsidR="006E1F83" w:rsidRDefault="006E1F83" w:rsidP="00F74D85">
      <w:pPr>
        <w:tabs>
          <w:tab w:val="left" w:pos="709"/>
        </w:tabs>
        <w:rPr>
          <w:b/>
        </w:rPr>
      </w:pPr>
    </w:p>
    <w:p w14:paraId="3A138631" w14:textId="59445935" w:rsidR="00417D0D" w:rsidRPr="00417D0D" w:rsidRDefault="008A4ABE" w:rsidP="00F74D85">
      <w:pPr>
        <w:tabs>
          <w:tab w:val="left" w:pos="709"/>
        </w:tabs>
      </w:pPr>
      <w:r>
        <w:rPr>
          <w:b/>
        </w:rPr>
        <w:t>Nombr</w:t>
      </w:r>
      <w:r w:rsidR="00417D0D">
        <w:rPr>
          <w:b/>
        </w:rPr>
        <w:t xml:space="preserve">e </w:t>
      </w:r>
      <w:r w:rsidR="00A6701B">
        <w:t>Creació</w:t>
      </w:r>
      <w:r w:rsidR="00E05F1D">
        <w:t>n de grupos</w:t>
      </w:r>
    </w:p>
    <w:p w14:paraId="1A0FE1D1" w14:textId="77777777" w:rsidR="00B3611B" w:rsidRDefault="006465A4" w:rsidP="00B3611B">
      <w:pPr>
        <w:pStyle w:val="Encabezado"/>
        <w:tabs>
          <w:tab w:val="clear" w:pos="4252"/>
          <w:tab w:val="clear" w:pos="8504"/>
          <w:tab w:val="left" w:pos="284"/>
          <w:tab w:val="left" w:pos="709"/>
        </w:tabs>
        <w:jc w:val="both"/>
        <w:rPr>
          <w:rFonts w:cs="Arial"/>
        </w:rPr>
      </w:pPr>
      <w:r>
        <w:rPr>
          <w:rFonts w:cs="Arial"/>
        </w:rPr>
        <w:tab/>
      </w:r>
    </w:p>
    <w:p w14:paraId="6E56C47F" w14:textId="77777777" w:rsidR="008A4ABE" w:rsidRDefault="008A4ABE" w:rsidP="00B3611B">
      <w:pPr>
        <w:pStyle w:val="Encabezado"/>
        <w:tabs>
          <w:tab w:val="clear" w:pos="4252"/>
          <w:tab w:val="clear" w:pos="8504"/>
          <w:tab w:val="left" w:pos="284"/>
          <w:tab w:val="left" w:pos="709"/>
        </w:tabs>
        <w:jc w:val="both"/>
        <w:rPr>
          <w:rFonts w:cs="Arial"/>
        </w:rPr>
      </w:pPr>
    </w:p>
    <w:p w14:paraId="11BD3779" w14:textId="77777777" w:rsidR="00F74D85" w:rsidRDefault="008A4ABE" w:rsidP="00B3611B">
      <w:pPr>
        <w:pStyle w:val="Encabezado"/>
        <w:tabs>
          <w:tab w:val="clear" w:pos="4252"/>
          <w:tab w:val="clear" w:pos="8504"/>
          <w:tab w:val="left" w:pos="284"/>
          <w:tab w:val="left" w:pos="709"/>
        </w:tabs>
        <w:jc w:val="both"/>
        <w:rPr>
          <w:rFonts w:cs="Arial"/>
          <w:b/>
        </w:rPr>
      </w:pPr>
      <w:r>
        <w:rPr>
          <w:rFonts w:cs="Arial"/>
          <w:b/>
        </w:rPr>
        <w:t>Versiones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8"/>
        <w:gridCol w:w="1520"/>
        <w:gridCol w:w="5892"/>
      </w:tblGrid>
      <w:tr w:rsidR="008A4ABE" w14:paraId="753B8425" w14:textId="77777777" w:rsidTr="008A4ABE">
        <w:tc>
          <w:tcPr>
            <w:tcW w:w="1242" w:type="dxa"/>
            <w:shd w:val="clear" w:color="auto" w:fill="BFBFBF" w:themeFill="background1" w:themeFillShade="BF"/>
          </w:tcPr>
          <w:p w14:paraId="2305CFD6" w14:textId="77777777" w:rsidR="008A4ABE" w:rsidRDefault="008A4ABE" w:rsidP="008A4ABE">
            <w:pPr>
              <w:pStyle w:val="Encabezado"/>
              <w:tabs>
                <w:tab w:val="clear" w:pos="4252"/>
                <w:tab w:val="clear" w:pos="8504"/>
                <w:tab w:val="left" w:pos="284"/>
                <w:tab w:val="left" w:pos="709"/>
              </w:tabs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Fecha</w:t>
            </w:r>
          </w:p>
        </w:tc>
        <w:tc>
          <w:tcPr>
            <w:tcW w:w="1560" w:type="dxa"/>
            <w:shd w:val="clear" w:color="auto" w:fill="BFBFBF" w:themeFill="background1" w:themeFillShade="BF"/>
          </w:tcPr>
          <w:p w14:paraId="31030508" w14:textId="77777777" w:rsidR="008A4ABE" w:rsidRDefault="008A4ABE" w:rsidP="008A4ABE">
            <w:pPr>
              <w:pStyle w:val="Encabezado"/>
              <w:tabs>
                <w:tab w:val="clear" w:pos="4252"/>
                <w:tab w:val="clear" w:pos="8504"/>
                <w:tab w:val="left" w:pos="284"/>
                <w:tab w:val="left" w:pos="709"/>
              </w:tabs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Autor</w:t>
            </w:r>
          </w:p>
        </w:tc>
        <w:tc>
          <w:tcPr>
            <w:tcW w:w="6178" w:type="dxa"/>
            <w:shd w:val="clear" w:color="auto" w:fill="BFBFBF" w:themeFill="background1" w:themeFillShade="BF"/>
          </w:tcPr>
          <w:p w14:paraId="5BE4D7E6" w14:textId="77777777" w:rsidR="008A4ABE" w:rsidRDefault="008A4ABE" w:rsidP="008A4ABE">
            <w:pPr>
              <w:pStyle w:val="Encabezado"/>
              <w:tabs>
                <w:tab w:val="clear" w:pos="4252"/>
                <w:tab w:val="clear" w:pos="8504"/>
                <w:tab w:val="left" w:pos="284"/>
                <w:tab w:val="left" w:pos="709"/>
              </w:tabs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Cambio</w:t>
            </w:r>
          </w:p>
        </w:tc>
      </w:tr>
      <w:tr w:rsidR="008A4ABE" w14:paraId="19058A05" w14:textId="77777777" w:rsidTr="008A4ABE">
        <w:tc>
          <w:tcPr>
            <w:tcW w:w="1242" w:type="dxa"/>
          </w:tcPr>
          <w:p w14:paraId="0749675F" w14:textId="77777777" w:rsidR="008A4ABE" w:rsidRDefault="00417D0D" w:rsidP="00B3611B">
            <w:pPr>
              <w:pStyle w:val="Encabezado"/>
              <w:tabs>
                <w:tab w:val="clear" w:pos="4252"/>
                <w:tab w:val="clear" w:pos="8504"/>
                <w:tab w:val="left" w:pos="284"/>
                <w:tab w:val="left" w:pos="709"/>
              </w:tabs>
              <w:jc w:val="both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19/02/2017</w:t>
            </w:r>
          </w:p>
        </w:tc>
        <w:tc>
          <w:tcPr>
            <w:tcW w:w="1560" w:type="dxa"/>
          </w:tcPr>
          <w:p w14:paraId="260F5897" w14:textId="77777777" w:rsidR="008A4ABE" w:rsidRDefault="00417D0D" w:rsidP="00B3611B">
            <w:pPr>
              <w:pStyle w:val="Encabezado"/>
              <w:tabs>
                <w:tab w:val="clear" w:pos="4252"/>
                <w:tab w:val="clear" w:pos="8504"/>
                <w:tab w:val="left" w:pos="284"/>
                <w:tab w:val="left" w:pos="709"/>
              </w:tabs>
              <w:jc w:val="both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Milan</w:t>
            </w:r>
          </w:p>
        </w:tc>
        <w:tc>
          <w:tcPr>
            <w:tcW w:w="6178" w:type="dxa"/>
          </w:tcPr>
          <w:p w14:paraId="35C671B9" w14:textId="77777777" w:rsidR="008A4ABE" w:rsidRDefault="008A4ABE" w:rsidP="00B3611B">
            <w:pPr>
              <w:pStyle w:val="Encabezado"/>
              <w:tabs>
                <w:tab w:val="clear" w:pos="4252"/>
                <w:tab w:val="clear" w:pos="8504"/>
                <w:tab w:val="left" w:pos="284"/>
                <w:tab w:val="left" w:pos="709"/>
              </w:tabs>
              <w:jc w:val="both"/>
              <w:rPr>
                <w:rFonts w:cs="Arial"/>
                <w:b/>
              </w:rPr>
            </w:pPr>
          </w:p>
        </w:tc>
      </w:tr>
      <w:tr w:rsidR="008A4ABE" w14:paraId="5C197602" w14:textId="77777777" w:rsidTr="008A4ABE">
        <w:tc>
          <w:tcPr>
            <w:tcW w:w="1242" w:type="dxa"/>
          </w:tcPr>
          <w:p w14:paraId="048CA40F" w14:textId="77777777" w:rsidR="008A4ABE" w:rsidRDefault="008A4ABE" w:rsidP="00B3611B">
            <w:pPr>
              <w:pStyle w:val="Encabezado"/>
              <w:tabs>
                <w:tab w:val="clear" w:pos="4252"/>
                <w:tab w:val="clear" w:pos="8504"/>
                <w:tab w:val="left" w:pos="284"/>
                <w:tab w:val="left" w:pos="709"/>
              </w:tabs>
              <w:jc w:val="both"/>
              <w:rPr>
                <w:rFonts w:cs="Arial"/>
                <w:b/>
              </w:rPr>
            </w:pPr>
          </w:p>
        </w:tc>
        <w:tc>
          <w:tcPr>
            <w:tcW w:w="1560" w:type="dxa"/>
          </w:tcPr>
          <w:p w14:paraId="227E7671" w14:textId="77777777" w:rsidR="008A4ABE" w:rsidRDefault="008A4ABE" w:rsidP="00B3611B">
            <w:pPr>
              <w:pStyle w:val="Encabezado"/>
              <w:tabs>
                <w:tab w:val="clear" w:pos="4252"/>
                <w:tab w:val="clear" w:pos="8504"/>
                <w:tab w:val="left" w:pos="284"/>
                <w:tab w:val="left" w:pos="709"/>
              </w:tabs>
              <w:jc w:val="both"/>
              <w:rPr>
                <w:rFonts w:cs="Arial"/>
                <w:b/>
              </w:rPr>
            </w:pPr>
          </w:p>
        </w:tc>
        <w:tc>
          <w:tcPr>
            <w:tcW w:w="6178" w:type="dxa"/>
          </w:tcPr>
          <w:p w14:paraId="6892A038" w14:textId="77777777" w:rsidR="008A4ABE" w:rsidRDefault="008A4ABE" w:rsidP="00B3611B">
            <w:pPr>
              <w:pStyle w:val="Encabezado"/>
              <w:tabs>
                <w:tab w:val="clear" w:pos="4252"/>
                <w:tab w:val="clear" w:pos="8504"/>
                <w:tab w:val="left" w:pos="284"/>
                <w:tab w:val="left" w:pos="709"/>
              </w:tabs>
              <w:jc w:val="both"/>
              <w:rPr>
                <w:rFonts w:cs="Arial"/>
                <w:b/>
              </w:rPr>
            </w:pPr>
          </w:p>
        </w:tc>
      </w:tr>
    </w:tbl>
    <w:p w14:paraId="57D1199F" w14:textId="77777777" w:rsidR="008A4ABE" w:rsidRDefault="008A4ABE" w:rsidP="00B3611B">
      <w:pPr>
        <w:pStyle w:val="Encabezado"/>
        <w:tabs>
          <w:tab w:val="clear" w:pos="4252"/>
          <w:tab w:val="clear" w:pos="8504"/>
          <w:tab w:val="left" w:pos="284"/>
          <w:tab w:val="left" w:pos="709"/>
        </w:tabs>
        <w:jc w:val="both"/>
        <w:rPr>
          <w:rFonts w:cs="Arial"/>
          <w:b/>
        </w:rPr>
      </w:pPr>
    </w:p>
    <w:p w14:paraId="0BD0BC03" w14:textId="77777777" w:rsidR="00E36AE3" w:rsidRDefault="00E36AE3" w:rsidP="00B3611B">
      <w:pPr>
        <w:pStyle w:val="Encabezado"/>
        <w:tabs>
          <w:tab w:val="clear" w:pos="4252"/>
          <w:tab w:val="clear" w:pos="8504"/>
          <w:tab w:val="left" w:pos="284"/>
          <w:tab w:val="left" w:pos="709"/>
        </w:tabs>
        <w:jc w:val="both"/>
        <w:rPr>
          <w:rFonts w:cs="Arial"/>
          <w:b/>
        </w:rPr>
      </w:pPr>
      <w:r>
        <w:rPr>
          <w:rFonts w:cs="Arial"/>
          <w:b/>
        </w:rPr>
        <w:t>Requerimiento</w:t>
      </w:r>
    </w:p>
    <w:p w14:paraId="61C96AFF" w14:textId="7C1F776D" w:rsidR="006465A4" w:rsidRDefault="008A4ABE" w:rsidP="008A4ABE">
      <w:pPr>
        <w:pStyle w:val="Encabezado"/>
        <w:tabs>
          <w:tab w:val="clear" w:pos="4252"/>
          <w:tab w:val="clear" w:pos="8504"/>
        </w:tabs>
        <w:jc w:val="both"/>
        <w:rPr>
          <w:rFonts w:cs="Arial"/>
        </w:rPr>
      </w:pPr>
      <w:r>
        <w:rPr>
          <w:rFonts w:cs="Arial"/>
        </w:rPr>
        <w:tab/>
      </w:r>
      <w:r w:rsidR="00434AEC">
        <w:rPr>
          <w:rFonts w:cs="Arial"/>
        </w:rPr>
        <w:t>El usuario crea un grupo</w:t>
      </w:r>
      <w:r w:rsidR="00036743">
        <w:rPr>
          <w:rFonts w:cs="Arial"/>
        </w:rPr>
        <w:t>.</w:t>
      </w:r>
    </w:p>
    <w:p w14:paraId="071AA36A" w14:textId="77777777" w:rsidR="00B3024B" w:rsidRDefault="00B3024B" w:rsidP="001B0F49">
      <w:pPr>
        <w:tabs>
          <w:tab w:val="left" w:pos="709"/>
        </w:tabs>
      </w:pPr>
    </w:p>
    <w:p w14:paraId="29BB7DFC" w14:textId="504DD06B" w:rsidR="00036743" w:rsidRPr="00B3611B" w:rsidRDefault="00036743" w:rsidP="00B3611B">
      <w:pPr>
        <w:tabs>
          <w:tab w:val="left" w:pos="709"/>
        </w:tabs>
        <w:rPr>
          <w:b/>
        </w:rPr>
      </w:pPr>
      <w:r>
        <w:rPr>
          <w:b/>
        </w:rPr>
        <w:t>Actores</w:t>
      </w:r>
    </w:p>
    <w:p w14:paraId="0D051BF5" w14:textId="4A0E82C4" w:rsidR="00B3611B" w:rsidRDefault="002528D9" w:rsidP="00B3611B">
      <w:pPr>
        <w:tabs>
          <w:tab w:val="left" w:pos="709"/>
        </w:tabs>
      </w:pPr>
      <w:r>
        <w:tab/>
      </w:r>
      <w:r w:rsidR="00036743">
        <w:t>- Usuario</w:t>
      </w:r>
    </w:p>
    <w:p w14:paraId="05887187" w14:textId="1423BAF2" w:rsidR="00036743" w:rsidRDefault="00036743" w:rsidP="00B3611B">
      <w:pPr>
        <w:tabs>
          <w:tab w:val="left" w:pos="709"/>
        </w:tabs>
      </w:pPr>
      <w:r>
        <w:tab/>
        <w:t>- S</w:t>
      </w:r>
      <w:r w:rsidR="007F53F1">
        <w:t>ervidor</w:t>
      </w:r>
    </w:p>
    <w:p w14:paraId="180E35D0" w14:textId="77777777" w:rsidR="00D46E03" w:rsidRDefault="00D46E03" w:rsidP="00B3611B">
      <w:pPr>
        <w:tabs>
          <w:tab w:val="left" w:pos="709"/>
        </w:tabs>
      </w:pPr>
    </w:p>
    <w:p w14:paraId="74331BB1" w14:textId="77777777" w:rsidR="00B3611B" w:rsidRPr="00B3611B" w:rsidRDefault="00B3611B" w:rsidP="00B3611B">
      <w:pPr>
        <w:tabs>
          <w:tab w:val="left" w:pos="709"/>
        </w:tabs>
        <w:rPr>
          <w:b/>
        </w:rPr>
      </w:pPr>
      <w:r w:rsidRPr="00B3611B">
        <w:rPr>
          <w:b/>
        </w:rPr>
        <w:t>Pre-Condiciones</w:t>
      </w:r>
    </w:p>
    <w:p w14:paraId="67BA38CE" w14:textId="5BCA6EFF" w:rsidR="006465A4" w:rsidRDefault="002528D9" w:rsidP="008A4ABE">
      <w:pPr>
        <w:tabs>
          <w:tab w:val="left" w:pos="709"/>
        </w:tabs>
      </w:pPr>
      <w:r>
        <w:tab/>
      </w:r>
      <w:r w:rsidR="00036743">
        <w:t>El usuario se encuentra en la pá</w:t>
      </w:r>
      <w:r w:rsidR="00434AEC">
        <w:t>gina principal</w:t>
      </w:r>
      <w:r w:rsidR="00036743">
        <w:t>.</w:t>
      </w:r>
    </w:p>
    <w:p w14:paraId="001105BB" w14:textId="43D86D12" w:rsidR="00434AEC" w:rsidRDefault="00434AEC" w:rsidP="008A4ABE">
      <w:pPr>
        <w:tabs>
          <w:tab w:val="left" w:pos="709"/>
        </w:tabs>
      </w:pPr>
      <w:r>
        <w:tab/>
        <w:t>El usuario se encuentra autentificado</w:t>
      </w:r>
    </w:p>
    <w:p w14:paraId="6E221910" w14:textId="77777777" w:rsidR="00D46E03" w:rsidRDefault="00D46E03" w:rsidP="00B3611B">
      <w:pPr>
        <w:tabs>
          <w:tab w:val="left" w:pos="709"/>
        </w:tabs>
      </w:pPr>
    </w:p>
    <w:p w14:paraId="2D288009" w14:textId="77777777" w:rsidR="00B3611B" w:rsidRPr="00B3611B" w:rsidRDefault="00B3611B" w:rsidP="00B3611B">
      <w:pPr>
        <w:tabs>
          <w:tab w:val="left" w:pos="709"/>
        </w:tabs>
        <w:rPr>
          <w:b/>
        </w:rPr>
      </w:pPr>
      <w:r w:rsidRPr="00B3611B">
        <w:rPr>
          <w:b/>
        </w:rPr>
        <w:t>Trigger</w:t>
      </w:r>
    </w:p>
    <w:p w14:paraId="05C4B19D" w14:textId="21934D85" w:rsidR="00B3024B" w:rsidRDefault="00B3611B" w:rsidP="00B3611B">
      <w:pPr>
        <w:tabs>
          <w:tab w:val="left" w:pos="709"/>
        </w:tabs>
      </w:pPr>
      <w:r>
        <w:tab/>
      </w:r>
      <w:r w:rsidR="00036743">
        <w:t xml:space="preserve">El usuario presiona boton </w:t>
      </w:r>
      <w:r w:rsidR="00434AEC">
        <w:t>crear grupo</w:t>
      </w:r>
    </w:p>
    <w:p w14:paraId="65DE8D6E" w14:textId="77777777" w:rsidR="00B3611B" w:rsidRDefault="00B3611B" w:rsidP="00B3611B">
      <w:pPr>
        <w:tabs>
          <w:tab w:val="left" w:pos="709"/>
        </w:tabs>
      </w:pPr>
    </w:p>
    <w:p w14:paraId="25E4940C" w14:textId="77777777" w:rsidR="00B3611B" w:rsidRPr="00B3611B" w:rsidRDefault="00B3611B" w:rsidP="00B3611B">
      <w:pPr>
        <w:tabs>
          <w:tab w:val="left" w:pos="709"/>
        </w:tabs>
        <w:rPr>
          <w:b/>
        </w:rPr>
      </w:pPr>
      <w:r w:rsidRPr="00B3611B">
        <w:rPr>
          <w:b/>
        </w:rPr>
        <w:t>Flujo Principal</w:t>
      </w:r>
    </w:p>
    <w:p w14:paraId="4D105717" w14:textId="1E30B66C" w:rsidR="006465A4" w:rsidRDefault="007F53F1" w:rsidP="00036743">
      <w:pPr>
        <w:pStyle w:val="Prrafodelista"/>
        <w:numPr>
          <w:ilvl w:val="0"/>
          <w:numId w:val="16"/>
        </w:numPr>
        <w:tabs>
          <w:tab w:val="left" w:pos="284"/>
        </w:tabs>
      </w:pPr>
      <w:r>
        <w:t xml:space="preserve">El usuario </w:t>
      </w:r>
      <w:r w:rsidR="00FC4427">
        <w:t>completa el nombre del grupo</w:t>
      </w:r>
    </w:p>
    <w:p w14:paraId="0A66A0BA" w14:textId="7EF0F6ED" w:rsidR="00FC4427" w:rsidRDefault="00FC4427" w:rsidP="00036743">
      <w:pPr>
        <w:pStyle w:val="Prrafodelista"/>
        <w:numPr>
          <w:ilvl w:val="0"/>
          <w:numId w:val="16"/>
        </w:numPr>
        <w:tabs>
          <w:tab w:val="left" w:pos="284"/>
        </w:tabs>
      </w:pPr>
      <w:r>
        <w:t>El usuario completa una descripción para el grupo</w:t>
      </w:r>
    </w:p>
    <w:p w14:paraId="67F00B5E" w14:textId="67D9FF2E" w:rsidR="00FC4427" w:rsidRDefault="00FC4427" w:rsidP="00036743">
      <w:pPr>
        <w:pStyle w:val="Prrafodelista"/>
        <w:numPr>
          <w:ilvl w:val="0"/>
          <w:numId w:val="16"/>
        </w:numPr>
        <w:tabs>
          <w:tab w:val="left" w:pos="284"/>
        </w:tabs>
      </w:pPr>
      <w:r>
        <w:t>El usuario puede agregar miembros (optional)</w:t>
      </w:r>
    </w:p>
    <w:p w14:paraId="635FA8C2" w14:textId="3096E80A" w:rsidR="00FC4427" w:rsidRDefault="00FC4427" w:rsidP="00036743">
      <w:pPr>
        <w:pStyle w:val="Prrafodelista"/>
        <w:numPr>
          <w:ilvl w:val="0"/>
          <w:numId w:val="16"/>
        </w:numPr>
        <w:tabs>
          <w:tab w:val="left" w:pos="284"/>
        </w:tabs>
      </w:pPr>
      <w:r>
        <w:t>El usuario puede elegir entre público y privado (público by default)</w:t>
      </w:r>
    </w:p>
    <w:p w14:paraId="4FA96510" w14:textId="28508E38" w:rsidR="00FC4427" w:rsidRDefault="00FC4427" w:rsidP="00036743">
      <w:pPr>
        <w:pStyle w:val="Prrafodelista"/>
        <w:numPr>
          <w:ilvl w:val="0"/>
          <w:numId w:val="16"/>
        </w:numPr>
        <w:tabs>
          <w:tab w:val="left" w:pos="284"/>
        </w:tabs>
      </w:pPr>
      <w:r>
        <w:t>El usuario selecciona el boton crear</w:t>
      </w:r>
    </w:p>
    <w:p w14:paraId="17738A8E" w14:textId="110566DB" w:rsidR="00FC4427" w:rsidRDefault="00FC4427" w:rsidP="00036743">
      <w:pPr>
        <w:pStyle w:val="Prrafodelista"/>
        <w:numPr>
          <w:ilvl w:val="0"/>
          <w:numId w:val="16"/>
        </w:numPr>
        <w:tabs>
          <w:tab w:val="left" w:pos="284"/>
        </w:tabs>
      </w:pPr>
      <w:r>
        <w:t>El servidor valida la información y crea el grupo</w:t>
      </w:r>
    </w:p>
    <w:p w14:paraId="06E9F92E" w14:textId="77777777" w:rsidR="008A4ABE" w:rsidRDefault="008A4ABE" w:rsidP="008A4ABE">
      <w:pPr>
        <w:tabs>
          <w:tab w:val="left" w:pos="284"/>
        </w:tabs>
      </w:pPr>
    </w:p>
    <w:p w14:paraId="59091BCC" w14:textId="77777777" w:rsidR="00B3611B" w:rsidRPr="00B3611B" w:rsidRDefault="00B3611B" w:rsidP="00B3611B">
      <w:pPr>
        <w:tabs>
          <w:tab w:val="left" w:pos="709"/>
        </w:tabs>
        <w:rPr>
          <w:b/>
        </w:rPr>
      </w:pPr>
      <w:r w:rsidRPr="00B3611B">
        <w:rPr>
          <w:b/>
        </w:rPr>
        <w:t>Post-Condiciones</w:t>
      </w:r>
    </w:p>
    <w:p w14:paraId="4D7C42E4" w14:textId="69BDDBB7" w:rsidR="00F74D85" w:rsidRDefault="00036743" w:rsidP="00036743">
      <w:pPr>
        <w:pStyle w:val="Prrafodelista"/>
        <w:numPr>
          <w:ilvl w:val="0"/>
          <w:numId w:val="17"/>
        </w:numPr>
        <w:tabs>
          <w:tab w:val="left" w:pos="709"/>
        </w:tabs>
      </w:pPr>
      <w:r>
        <w:t>Hay conexión a internet</w:t>
      </w:r>
    </w:p>
    <w:p w14:paraId="331F003E" w14:textId="77777777" w:rsidR="008A4ABE" w:rsidRDefault="008A4ABE" w:rsidP="00B3611B">
      <w:pPr>
        <w:tabs>
          <w:tab w:val="left" w:pos="709"/>
        </w:tabs>
      </w:pPr>
    </w:p>
    <w:p w14:paraId="47591514" w14:textId="77777777" w:rsidR="00B3611B" w:rsidRDefault="00F74D85" w:rsidP="00B3611B">
      <w:pPr>
        <w:tabs>
          <w:tab w:val="left" w:pos="709"/>
        </w:tabs>
        <w:rPr>
          <w:b/>
        </w:rPr>
      </w:pPr>
      <w:r w:rsidRPr="00F74D85">
        <w:rPr>
          <w:b/>
        </w:rPr>
        <w:t>Flujos Alternativos</w:t>
      </w:r>
      <w:r w:rsidR="008A4ABE">
        <w:rPr>
          <w:b/>
        </w:rPr>
        <w:t xml:space="preserve"> y</w:t>
      </w:r>
      <w:r w:rsidR="00B3611B" w:rsidRPr="00B3611B">
        <w:rPr>
          <w:b/>
        </w:rPr>
        <w:t xml:space="preserve"> Excepcionales</w:t>
      </w:r>
    </w:p>
    <w:p w14:paraId="17479BA7" w14:textId="001FDE95" w:rsidR="00FC4427" w:rsidRDefault="00FC4427" w:rsidP="00FC4427">
      <w:pPr>
        <w:pStyle w:val="Prrafodelista"/>
        <w:numPr>
          <w:ilvl w:val="0"/>
          <w:numId w:val="19"/>
        </w:numPr>
        <w:tabs>
          <w:tab w:val="left" w:pos="709"/>
        </w:tabs>
      </w:pPr>
      <w:r>
        <w:t>El usuario no completa el nombre del grupo</w:t>
      </w:r>
    </w:p>
    <w:p w14:paraId="5C493916" w14:textId="60DEC949" w:rsidR="00FC4427" w:rsidRDefault="00FC4427" w:rsidP="00FC4427">
      <w:pPr>
        <w:pStyle w:val="Prrafodelista"/>
        <w:numPr>
          <w:ilvl w:val="0"/>
          <w:numId w:val="19"/>
        </w:numPr>
        <w:tabs>
          <w:tab w:val="left" w:pos="709"/>
        </w:tabs>
      </w:pPr>
      <w:r>
        <w:t>El usuario no rellena la descripción del grupo</w:t>
      </w:r>
    </w:p>
    <w:p w14:paraId="5DDCDB0C" w14:textId="3B76AC30" w:rsidR="00FC4427" w:rsidRPr="00FC4427" w:rsidRDefault="00FC4427" w:rsidP="00FC4427">
      <w:pPr>
        <w:pStyle w:val="Prrafodelista"/>
        <w:numPr>
          <w:ilvl w:val="0"/>
          <w:numId w:val="19"/>
        </w:numPr>
        <w:tabs>
          <w:tab w:val="left" w:pos="709"/>
        </w:tabs>
      </w:pPr>
      <w:r>
        <w:t>El sistema no logra conectarse con el servidor</w:t>
      </w:r>
      <w:bookmarkStart w:id="0" w:name="_GoBack"/>
      <w:bookmarkEnd w:id="0"/>
    </w:p>
    <w:p w14:paraId="455CFFAA" w14:textId="49CC7D21" w:rsidR="00036743" w:rsidRDefault="00036743" w:rsidP="00B3611B">
      <w:pPr>
        <w:tabs>
          <w:tab w:val="left" w:pos="709"/>
        </w:tabs>
      </w:pPr>
    </w:p>
    <w:p w14:paraId="2B11B757" w14:textId="77777777" w:rsidR="00434AEC" w:rsidRDefault="00434AEC" w:rsidP="00B3611B">
      <w:pPr>
        <w:tabs>
          <w:tab w:val="left" w:pos="709"/>
        </w:tabs>
      </w:pPr>
    </w:p>
    <w:p w14:paraId="044F9A31" w14:textId="0E3E4C26" w:rsidR="00FF09B7" w:rsidRDefault="00FF09B7" w:rsidP="00B3611B">
      <w:pPr>
        <w:tabs>
          <w:tab w:val="left" w:pos="709"/>
        </w:tabs>
        <w:rPr>
          <w:b/>
        </w:rPr>
      </w:pPr>
      <w:r w:rsidRPr="00D46E03">
        <w:rPr>
          <w:b/>
        </w:rPr>
        <w:t>PROTOTIPO</w:t>
      </w:r>
    </w:p>
    <w:p w14:paraId="7CDB05D1" w14:textId="14F26F27" w:rsidR="001472BD" w:rsidRDefault="0061256C" w:rsidP="00B3611B">
      <w:pPr>
        <w:tabs>
          <w:tab w:val="left" w:pos="709"/>
        </w:tabs>
      </w:pPr>
      <w:r>
        <w:rPr>
          <w:noProof/>
          <w:lang w:val="es-ES_tradnl" w:eastAsia="es-ES_tradnl"/>
        </w:rPr>
        <w:lastRenderedPageBreak/>
        <w:drawing>
          <wp:anchor distT="0" distB="0" distL="114300" distR="114300" simplePos="0" relativeHeight="251658240" behindDoc="0" locked="0" layoutInCell="1" allowOverlap="1" wp14:anchorId="61F8582D" wp14:editId="3658DCED">
            <wp:simplePos x="0" y="0"/>
            <wp:positionH relativeFrom="column">
              <wp:posOffset>1716733</wp:posOffset>
            </wp:positionH>
            <wp:positionV relativeFrom="paragraph">
              <wp:posOffset>328</wp:posOffset>
            </wp:positionV>
            <wp:extent cx="1755600" cy="3382338"/>
            <wp:effectExtent l="0" t="0" r="0" b="0"/>
            <wp:wrapSquare wrapText="bothSides"/>
            <wp:docPr id="13" name="Imagen 13" descr="../Prototipo/Creating%20Gro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../Prototipo/Creating%20Group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5600" cy="3382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7B0FB8" w14:textId="27E06F91" w:rsidR="006465A4" w:rsidRPr="00B6241E" w:rsidRDefault="006465A4" w:rsidP="00B3611B">
      <w:pPr>
        <w:tabs>
          <w:tab w:val="left" w:pos="709"/>
        </w:tabs>
      </w:pPr>
    </w:p>
    <w:p w14:paraId="0116FC29" w14:textId="0169B30B" w:rsidR="00D66F40" w:rsidRPr="00D66F40" w:rsidRDefault="00D66F40" w:rsidP="00B3611B">
      <w:pPr>
        <w:tabs>
          <w:tab w:val="left" w:pos="709"/>
        </w:tabs>
      </w:pPr>
    </w:p>
    <w:sectPr w:rsidR="00D66F40" w:rsidRPr="00D66F40" w:rsidSect="00365021">
      <w:footerReference w:type="default" r:id="rId8"/>
      <w:pgSz w:w="12242" w:h="15842" w:code="1"/>
      <w:pgMar w:top="1702" w:right="1701" w:bottom="1418" w:left="1701" w:header="720" w:footer="649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FC5DCA0" w14:textId="77777777" w:rsidR="003D1090" w:rsidRDefault="003D1090">
      <w:r>
        <w:separator/>
      </w:r>
    </w:p>
  </w:endnote>
  <w:endnote w:type="continuationSeparator" w:id="0">
    <w:p w14:paraId="296DAF9C" w14:textId="77777777" w:rsidR="003D1090" w:rsidRDefault="003D10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5D6A9A" w14:textId="77777777" w:rsidR="00491B8D" w:rsidRDefault="00491B8D">
    <w:pPr>
      <w:pStyle w:val="Piedepgina"/>
      <w:rPr>
        <w:color w:val="808080"/>
        <w:sz w:val="16"/>
      </w:rPr>
    </w:pPr>
  </w:p>
  <w:p w14:paraId="3BCF5FC0" w14:textId="77777777" w:rsidR="00491B8D" w:rsidRDefault="009D1A30">
    <w:pPr>
      <w:pStyle w:val="Piedepgina"/>
      <w:jc w:val="center"/>
      <w:rPr>
        <w:color w:val="808080"/>
        <w:sz w:val="16"/>
      </w:rPr>
    </w:pPr>
    <w:r>
      <w:rPr>
        <w:rStyle w:val="Nmerodepgina"/>
      </w:rPr>
      <w:fldChar w:fldCharType="begin"/>
    </w:r>
    <w:r w:rsidR="00491B8D"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61256C">
      <w:rPr>
        <w:rStyle w:val="Nmerodepgina"/>
        <w:noProof/>
      </w:rPr>
      <w:t>2</w:t>
    </w:r>
    <w:r>
      <w:rPr>
        <w:rStyle w:val="Nmerodepgina"/>
      </w:rPr>
      <w:fldChar w:fldCharType="end"/>
    </w:r>
    <w:r w:rsidR="00491B8D">
      <w:rPr>
        <w:rStyle w:val="Nmerodepgina"/>
      </w:rPr>
      <w:t xml:space="preserve"> de </w:t>
    </w:r>
    <w:r>
      <w:rPr>
        <w:rStyle w:val="Nmerodepgina"/>
      </w:rPr>
      <w:fldChar w:fldCharType="begin"/>
    </w:r>
    <w:r w:rsidR="00491B8D">
      <w:rPr>
        <w:rStyle w:val="Nmerodepgina"/>
      </w:rPr>
      <w:instrText xml:space="preserve"> NUMPAGES </w:instrText>
    </w:r>
    <w:r>
      <w:rPr>
        <w:rStyle w:val="Nmerodepgina"/>
      </w:rPr>
      <w:fldChar w:fldCharType="separate"/>
    </w:r>
    <w:r w:rsidR="0061256C"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1D991F5F" w14:textId="77777777" w:rsidR="00491B8D" w:rsidRDefault="008A4ABE">
    <w:pPr>
      <w:pStyle w:val="Piedepgina"/>
    </w:pPr>
    <w:r w:rsidRPr="009D1A30">
      <w:rPr>
        <w:noProof/>
        <w:color w:val="808080"/>
        <w:sz w:val="16"/>
        <w:lang w:val="es-ES_tradnl" w:eastAsia="es-ES_tradnl"/>
      </w:rPr>
      <mc:AlternateContent>
        <mc:Choice Requires="wpg">
          <w:drawing>
            <wp:anchor distT="0" distB="0" distL="114300" distR="114300" simplePos="0" relativeHeight="251657728" behindDoc="0" locked="0" layoutInCell="0" allowOverlap="1" wp14:anchorId="414FDC95" wp14:editId="2FCE0F68">
              <wp:simplePos x="0" y="0"/>
              <wp:positionH relativeFrom="column">
                <wp:posOffset>2272665</wp:posOffset>
              </wp:positionH>
              <wp:positionV relativeFrom="paragraph">
                <wp:posOffset>114935</wp:posOffset>
              </wp:positionV>
              <wp:extent cx="3248660" cy="91440"/>
              <wp:effectExtent l="0" t="0" r="2540" b="10160"/>
              <wp:wrapNone/>
              <wp:docPr id="5" name="Group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3248660" cy="91440"/>
                        <a:chOff x="5040" y="15237"/>
                        <a:chExt cx="5116" cy="276"/>
                      </a:xfrm>
                    </wpg:grpSpPr>
                    <wps:wsp>
                      <wps:cNvPr id="6" name="Rectangle 7"/>
                      <wps:cNvSpPr>
                        <a:spLocks noChangeArrowheads="1"/>
                      </wps:cNvSpPr>
                      <wps:spPr bwMode="ltGray">
                        <a:xfrm>
                          <a:off x="5040" y="15237"/>
                          <a:ext cx="637" cy="276"/>
                        </a:xfrm>
                        <a:prstGeom prst="rect">
                          <a:avLst/>
                        </a:prstGeom>
                        <a:solidFill>
                          <a:srgbClr val="0000CC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80808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73AB23" w14:textId="77777777" w:rsidR="00491B8D" w:rsidRDefault="00491B8D">
                            <w:pPr>
                              <w:jc w:val="center"/>
                              <w:rPr>
                                <w:b/>
                                <w:i/>
                                <w:snapToGrid w:val="0"/>
                                <w:color w:val="FFFFFF"/>
                                <w:sz w:val="72"/>
                                <w:lang w:val="es-ES_tradnl"/>
                              </w:rPr>
                            </w:pPr>
                          </w:p>
                        </w:txbxContent>
                      </wps:txbx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  <wps:wsp>
                      <wps:cNvPr id="7" name="Rectangle 8"/>
                      <wps:cNvSpPr>
                        <a:spLocks noChangeArrowheads="1"/>
                      </wps:cNvSpPr>
                      <wps:spPr bwMode="ltGray">
                        <a:xfrm>
                          <a:off x="7312" y="15237"/>
                          <a:ext cx="572" cy="276"/>
                        </a:xfrm>
                        <a:prstGeom prst="rect">
                          <a:avLst/>
                        </a:prstGeom>
                        <a:solidFill>
                          <a:srgbClr val="0000CC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80808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EC93DB" w14:textId="77777777" w:rsidR="00491B8D" w:rsidRDefault="00491B8D">
                            <w:pPr>
                              <w:jc w:val="center"/>
                              <w:rPr>
                                <w:b/>
                                <w:i/>
                                <w:snapToGrid w:val="0"/>
                                <w:color w:val="FFFFFF"/>
                                <w:sz w:val="44"/>
                                <w:lang w:val="es-ES_tradnl"/>
                              </w:rPr>
                            </w:pPr>
                          </w:p>
                        </w:txbxContent>
                      </wps:txbx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  <wps:wsp>
                      <wps:cNvPr id="8" name="Rectangle 9"/>
                      <wps:cNvSpPr>
                        <a:spLocks noChangeArrowheads="1"/>
                      </wps:cNvSpPr>
                      <wps:spPr bwMode="gray">
                        <a:xfrm>
                          <a:off x="9584" y="15237"/>
                          <a:ext cx="572" cy="276"/>
                        </a:xfrm>
                        <a:prstGeom prst="rect">
                          <a:avLst/>
                        </a:prstGeom>
                        <a:solidFill>
                          <a:srgbClr val="000080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70465B" w14:textId="77777777" w:rsidR="00491B8D" w:rsidRDefault="00491B8D">
                            <w:pPr>
                              <w:jc w:val="center"/>
                              <w:rPr>
                                <w:b/>
                                <w:i/>
                                <w:snapToGrid w:val="0"/>
                                <w:color w:val="FFFFFF"/>
                                <w:sz w:val="44"/>
                                <w:lang w:val="es-ES_tradnl"/>
                              </w:rPr>
                            </w:pPr>
                          </w:p>
                        </w:txbxContent>
                      </wps:txbx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<w:pict>
            <v:group id="Group 6" o:spid="_x0000_s1026" style="position:absolute;margin-left:178.95pt;margin-top:9.05pt;width:253.85pt;height:7.2pt;z-index:251657728" coordorigin="5040,15237" coordsize="5077,2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" o:allowincell="f">
              <v:rect id="Rectangle 7" o:spid="_x0000_s1027" style="position:absolute;left:5040;top:15237;width:689;height:276;visibility:visible;mso-wrap-style:none;v-text-anchor:middle" o:bwmode="lightGraySca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" fillcolor="#00c" stroked="f" strokecolor="gray">
                <v:fill opacity="32896f"/>
                <v:textbox>
                  <w:txbxContent>
                    <w:p w:rsidR="00491B8D" w:rsidRDefault="00491B8D">
                      <w:pPr>
                        <w:jc w:val="center"/>
                        <w:rPr>
                          <w:b/>
                          <w:i/>
                          <w:snapToGrid w:val="0"/>
                          <w:color w:val="FFFFFF"/>
                          <w:sz w:val="72"/>
                          <w:lang w:val="es-ES_tradnl"/>
                        </w:rPr>
                      </w:pPr>
                    </w:p>
                  </w:txbxContent>
                </v:textbox>
              </v:rect>
              <v:rect id="Rectangle 8" o:spid="_x0000_s1028" style="position:absolute;left:7312;top:15237;width:533;height:276;visibility:visible;mso-wrap-style:none;v-text-anchor:middle" o:bwmode="lightGraySca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" fillcolor="#00c" stroked="f" strokecolor="gray">
                <v:fill opacity="32896f"/>
                <v:textbox>
                  <w:txbxContent>
                    <w:p w:rsidR="00491B8D" w:rsidRDefault="00491B8D">
                      <w:pPr>
                        <w:jc w:val="center"/>
                        <w:rPr>
                          <w:b/>
                          <w:i/>
                          <w:snapToGrid w:val="0"/>
                          <w:color w:val="FFFFFF"/>
                          <w:sz w:val="44"/>
                          <w:lang w:val="es-ES_tradnl"/>
                        </w:rPr>
                      </w:pPr>
                    </w:p>
                  </w:txbxContent>
                </v:textbox>
              </v:rect>
              <v:rect id="Rectangle 9" o:spid="_x0000_s1029" style="position:absolute;left:9584;top:15237;width:533;height:276;visibility:visible;mso-wrap-style:none;v-text-anchor:middle" o:bwmode="graySca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" fillcolor="navy" stroked="f">
                <v:fill opacity="32896f"/>
                <v:textbox>
                  <w:txbxContent>
                    <w:p w:rsidR="00491B8D" w:rsidRDefault="00491B8D">
                      <w:pPr>
                        <w:jc w:val="center"/>
                        <w:rPr>
                          <w:b/>
                          <w:i/>
                          <w:snapToGrid w:val="0"/>
                          <w:color w:val="FFFFFF"/>
                          <w:sz w:val="44"/>
                          <w:lang w:val="es-ES_tradnl"/>
                        </w:rPr>
                      </w:pPr>
                    </w:p>
                  </w:txbxContent>
                </v:textbox>
              </v:rect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C07BD86" w14:textId="77777777" w:rsidR="003D1090" w:rsidRDefault="003D1090">
      <w:r>
        <w:separator/>
      </w:r>
    </w:p>
  </w:footnote>
  <w:footnote w:type="continuationSeparator" w:id="0">
    <w:p w14:paraId="10CBEBBF" w14:textId="77777777" w:rsidR="003D1090" w:rsidRDefault="003D10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750D3BC"/>
    <w:lvl w:ilvl="0">
      <w:start w:val="1"/>
      <w:numFmt w:val="decimal"/>
      <w:pStyle w:val="Listaconnmeros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38100BEA"/>
    <w:lvl w:ilvl="0">
      <w:start w:val="1"/>
      <w:numFmt w:val="decimal"/>
      <w:pStyle w:val="Listaconnmeros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A846F346"/>
    <w:lvl w:ilvl="0">
      <w:start w:val="1"/>
      <w:numFmt w:val="decimal"/>
      <w:pStyle w:val="Listaconnmeros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5D588262"/>
    <w:lvl w:ilvl="0">
      <w:start w:val="1"/>
      <w:numFmt w:val="decimal"/>
      <w:pStyle w:val="Listaconnmeros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3A66BB7A"/>
    <w:lvl w:ilvl="0">
      <w:start w:val="1"/>
      <w:numFmt w:val="bullet"/>
      <w:pStyle w:val="Listaconvieta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F2B2584A"/>
    <w:lvl w:ilvl="0">
      <w:start w:val="1"/>
      <w:numFmt w:val="bullet"/>
      <w:pStyle w:val="Listaconvieta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A7C5BDE"/>
    <w:lvl w:ilvl="0">
      <w:start w:val="1"/>
      <w:numFmt w:val="bullet"/>
      <w:pStyle w:val="Listaconvieta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FFD8BFC2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86D03C6C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693480FC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CF84332"/>
    <w:multiLevelType w:val="hybridMultilevel"/>
    <w:tmpl w:val="38C2D07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171F4833"/>
    <w:multiLevelType w:val="hybridMultilevel"/>
    <w:tmpl w:val="C3087DA4"/>
    <w:lvl w:ilvl="0" w:tplc="86F4E40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3B33CD9"/>
    <w:multiLevelType w:val="hybridMultilevel"/>
    <w:tmpl w:val="8674A254"/>
    <w:lvl w:ilvl="0" w:tplc="D1FC595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FC02733"/>
    <w:multiLevelType w:val="hybridMultilevel"/>
    <w:tmpl w:val="9998C8CC"/>
    <w:lvl w:ilvl="0" w:tplc="C52E166C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36033C6"/>
    <w:multiLevelType w:val="multilevel"/>
    <w:tmpl w:val="75A489B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="Arial" w:hAnsi="Arial" w:hint="default"/>
      </w:rPr>
    </w:lvl>
    <w:lvl w:ilvl="1">
      <w:start w:val="1"/>
      <w:numFmt w:val="decimal"/>
      <w:lvlText w:val="%1.%2"/>
      <w:lvlJc w:val="left"/>
      <w:pPr>
        <w:tabs>
          <w:tab w:val="num" w:pos="1004"/>
        </w:tabs>
        <w:ind w:left="576" w:hanging="292"/>
      </w:pPr>
    </w:lvl>
    <w:lvl w:ilvl="2">
      <w:start w:val="1"/>
      <w:numFmt w:val="decimal"/>
      <w:lvlText w:val="%1.%2.%3"/>
      <w:lvlJc w:val="left"/>
      <w:pPr>
        <w:tabs>
          <w:tab w:val="num" w:pos="1287"/>
        </w:tabs>
        <w:ind w:left="720" w:hanging="153"/>
      </w:pPr>
    </w:lvl>
    <w:lvl w:ilvl="3">
      <w:start w:val="1"/>
      <w:numFmt w:val="decimal"/>
      <w:lvlText w:val="%1.%2.%3.%4"/>
      <w:lvlJc w:val="left"/>
      <w:pPr>
        <w:tabs>
          <w:tab w:val="num" w:pos="1987"/>
        </w:tabs>
        <w:ind w:left="864" w:firstLine="43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5">
    <w:nsid w:val="42B1458A"/>
    <w:multiLevelType w:val="hybridMultilevel"/>
    <w:tmpl w:val="3F562B5A"/>
    <w:lvl w:ilvl="0" w:tplc="81064A06">
      <w:start w:val="1"/>
      <w:numFmt w:val="decimal"/>
      <w:lvlText w:val="%1-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16">
    <w:nsid w:val="4AB84744"/>
    <w:multiLevelType w:val="hybridMultilevel"/>
    <w:tmpl w:val="36360ED8"/>
    <w:lvl w:ilvl="0" w:tplc="6852A4B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800" w:hanging="360"/>
      </w:pPr>
    </w:lvl>
    <w:lvl w:ilvl="2" w:tplc="040A001B" w:tentative="1">
      <w:start w:val="1"/>
      <w:numFmt w:val="lowerRoman"/>
      <w:lvlText w:val="%3."/>
      <w:lvlJc w:val="right"/>
      <w:pPr>
        <w:ind w:left="2520" w:hanging="180"/>
      </w:pPr>
    </w:lvl>
    <w:lvl w:ilvl="3" w:tplc="040A000F" w:tentative="1">
      <w:start w:val="1"/>
      <w:numFmt w:val="decimal"/>
      <w:lvlText w:val="%4."/>
      <w:lvlJc w:val="left"/>
      <w:pPr>
        <w:ind w:left="3240" w:hanging="360"/>
      </w:pPr>
    </w:lvl>
    <w:lvl w:ilvl="4" w:tplc="040A0019" w:tentative="1">
      <w:start w:val="1"/>
      <w:numFmt w:val="lowerLetter"/>
      <w:lvlText w:val="%5."/>
      <w:lvlJc w:val="left"/>
      <w:pPr>
        <w:ind w:left="3960" w:hanging="360"/>
      </w:pPr>
    </w:lvl>
    <w:lvl w:ilvl="5" w:tplc="040A001B" w:tentative="1">
      <w:start w:val="1"/>
      <w:numFmt w:val="lowerRoman"/>
      <w:lvlText w:val="%6."/>
      <w:lvlJc w:val="right"/>
      <w:pPr>
        <w:ind w:left="4680" w:hanging="180"/>
      </w:pPr>
    </w:lvl>
    <w:lvl w:ilvl="6" w:tplc="040A000F" w:tentative="1">
      <w:start w:val="1"/>
      <w:numFmt w:val="decimal"/>
      <w:lvlText w:val="%7."/>
      <w:lvlJc w:val="left"/>
      <w:pPr>
        <w:ind w:left="5400" w:hanging="360"/>
      </w:pPr>
    </w:lvl>
    <w:lvl w:ilvl="7" w:tplc="040A0019" w:tentative="1">
      <w:start w:val="1"/>
      <w:numFmt w:val="lowerLetter"/>
      <w:lvlText w:val="%8."/>
      <w:lvlJc w:val="left"/>
      <w:pPr>
        <w:ind w:left="6120" w:hanging="360"/>
      </w:pPr>
    </w:lvl>
    <w:lvl w:ilvl="8" w:tplc="0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4D2425CC"/>
    <w:multiLevelType w:val="hybridMultilevel"/>
    <w:tmpl w:val="8080407E"/>
    <w:lvl w:ilvl="0" w:tplc="0D7239F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7671BCB"/>
    <w:multiLevelType w:val="hybridMultilevel"/>
    <w:tmpl w:val="C2629D10"/>
    <w:lvl w:ilvl="0" w:tplc="6BC8786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4"/>
  </w:num>
  <w:num w:numId="2">
    <w:abstractNumId w:val="8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15"/>
  </w:num>
  <w:num w:numId="13">
    <w:abstractNumId w:val="10"/>
  </w:num>
  <w:num w:numId="14">
    <w:abstractNumId w:val="18"/>
  </w:num>
  <w:num w:numId="15">
    <w:abstractNumId w:val="11"/>
  </w:num>
  <w:num w:numId="16">
    <w:abstractNumId w:val="12"/>
  </w:num>
  <w:num w:numId="17">
    <w:abstractNumId w:val="13"/>
  </w:num>
  <w:num w:numId="18">
    <w:abstractNumId w:val="17"/>
  </w:num>
  <w:num w:numId="19">
    <w:abstractNumId w:val="16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activeWritingStyle w:appName="MSWord" w:lang="es-CL" w:vendorID="9" w:dllVersion="512" w:checkStyle="1"/>
  <w:activeWritingStyle w:appName="MSWord" w:lang="es-ES_tradnl" w:vendorID="9" w:dllVersion="512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>
      <o:colormru v:ext="edit" colors="#00c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B25"/>
    <w:rsid w:val="00000A8F"/>
    <w:rsid w:val="0000762B"/>
    <w:rsid w:val="00007D02"/>
    <w:rsid w:val="00022B00"/>
    <w:rsid w:val="00023414"/>
    <w:rsid w:val="00027BFB"/>
    <w:rsid w:val="000321CC"/>
    <w:rsid w:val="000327D6"/>
    <w:rsid w:val="00032C12"/>
    <w:rsid w:val="00036743"/>
    <w:rsid w:val="00043BEB"/>
    <w:rsid w:val="00043CFA"/>
    <w:rsid w:val="00044577"/>
    <w:rsid w:val="00045B16"/>
    <w:rsid w:val="000516C9"/>
    <w:rsid w:val="00056AE1"/>
    <w:rsid w:val="000672FE"/>
    <w:rsid w:val="00067CCC"/>
    <w:rsid w:val="00072208"/>
    <w:rsid w:val="00080C76"/>
    <w:rsid w:val="000B19C0"/>
    <w:rsid w:val="000D2598"/>
    <w:rsid w:val="000D5CAE"/>
    <w:rsid w:val="000F74B6"/>
    <w:rsid w:val="00101D5E"/>
    <w:rsid w:val="001143FD"/>
    <w:rsid w:val="001206E8"/>
    <w:rsid w:val="0012516D"/>
    <w:rsid w:val="00125CC2"/>
    <w:rsid w:val="001278AE"/>
    <w:rsid w:val="00134427"/>
    <w:rsid w:val="001472BD"/>
    <w:rsid w:val="00150ACF"/>
    <w:rsid w:val="001514C3"/>
    <w:rsid w:val="00154A62"/>
    <w:rsid w:val="0017421D"/>
    <w:rsid w:val="001745CF"/>
    <w:rsid w:val="001751BE"/>
    <w:rsid w:val="0019075B"/>
    <w:rsid w:val="001949C4"/>
    <w:rsid w:val="001A2A4F"/>
    <w:rsid w:val="001A758A"/>
    <w:rsid w:val="001B0F49"/>
    <w:rsid w:val="001B4F3F"/>
    <w:rsid w:val="001B55B7"/>
    <w:rsid w:val="001C7DD8"/>
    <w:rsid w:val="001D1C53"/>
    <w:rsid w:val="001D4641"/>
    <w:rsid w:val="001D6145"/>
    <w:rsid w:val="001E7F9B"/>
    <w:rsid w:val="001F4179"/>
    <w:rsid w:val="001F4D06"/>
    <w:rsid w:val="002026C2"/>
    <w:rsid w:val="00203EB4"/>
    <w:rsid w:val="00204FB5"/>
    <w:rsid w:val="0022053F"/>
    <w:rsid w:val="00222A35"/>
    <w:rsid w:val="00225403"/>
    <w:rsid w:val="00225842"/>
    <w:rsid w:val="00226D4D"/>
    <w:rsid w:val="0023028A"/>
    <w:rsid w:val="0023063F"/>
    <w:rsid w:val="0023379B"/>
    <w:rsid w:val="002453DE"/>
    <w:rsid w:val="002528D9"/>
    <w:rsid w:val="002623C2"/>
    <w:rsid w:val="00266AF0"/>
    <w:rsid w:val="00266D55"/>
    <w:rsid w:val="00281335"/>
    <w:rsid w:val="00284F23"/>
    <w:rsid w:val="00285DAF"/>
    <w:rsid w:val="00286878"/>
    <w:rsid w:val="002975D8"/>
    <w:rsid w:val="002A5FAF"/>
    <w:rsid w:val="002B10E7"/>
    <w:rsid w:val="002C2464"/>
    <w:rsid w:val="002D3E0E"/>
    <w:rsid w:val="002E3BCD"/>
    <w:rsid w:val="002E4B0C"/>
    <w:rsid w:val="002F5DAB"/>
    <w:rsid w:val="003031F4"/>
    <w:rsid w:val="0030506E"/>
    <w:rsid w:val="00307731"/>
    <w:rsid w:val="00316E95"/>
    <w:rsid w:val="00325576"/>
    <w:rsid w:val="00330C86"/>
    <w:rsid w:val="003339C3"/>
    <w:rsid w:val="0033720A"/>
    <w:rsid w:val="00345B4B"/>
    <w:rsid w:val="00351944"/>
    <w:rsid w:val="003543A3"/>
    <w:rsid w:val="0036313A"/>
    <w:rsid w:val="00365021"/>
    <w:rsid w:val="0037252C"/>
    <w:rsid w:val="003726BE"/>
    <w:rsid w:val="003817D2"/>
    <w:rsid w:val="003877AC"/>
    <w:rsid w:val="0039102A"/>
    <w:rsid w:val="00396885"/>
    <w:rsid w:val="003A0FF9"/>
    <w:rsid w:val="003A32AA"/>
    <w:rsid w:val="003A7310"/>
    <w:rsid w:val="003C095B"/>
    <w:rsid w:val="003C5955"/>
    <w:rsid w:val="003D01C3"/>
    <w:rsid w:val="003D1090"/>
    <w:rsid w:val="003E5FDF"/>
    <w:rsid w:val="003F0BAB"/>
    <w:rsid w:val="003F2B02"/>
    <w:rsid w:val="003F66CE"/>
    <w:rsid w:val="0040030D"/>
    <w:rsid w:val="00417D0D"/>
    <w:rsid w:val="004247A0"/>
    <w:rsid w:val="004248B5"/>
    <w:rsid w:val="00427DA8"/>
    <w:rsid w:val="004310E9"/>
    <w:rsid w:val="00434AEC"/>
    <w:rsid w:val="00437355"/>
    <w:rsid w:val="00440D05"/>
    <w:rsid w:val="00451DE3"/>
    <w:rsid w:val="00456101"/>
    <w:rsid w:val="004713F4"/>
    <w:rsid w:val="00477C28"/>
    <w:rsid w:val="00477CA5"/>
    <w:rsid w:val="004805BD"/>
    <w:rsid w:val="00482ECA"/>
    <w:rsid w:val="00491B8D"/>
    <w:rsid w:val="00493119"/>
    <w:rsid w:val="004A64F7"/>
    <w:rsid w:val="004C5DF6"/>
    <w:rsid w:val="004C6AF5"/>
    <w:rsid w:val="004D01C0"/>
    <w:rsid w:val="004D1DDE"/>
    <w:rsid w:val="004D5BD7"/>
    <w:rsid w:val="004E3D89"/>
    <w:rsid w:val="004E7C9E"/>
    <w:rsid w:val="004F255D"/>
    <w:rsid w:val="004F4584"/>
    <w:rsid w:val="005013E5"/>
    <w:rsid w:val="00501F43"/>
    <w:rsid w:val="00512B63"/>
    <w:rsid w:val="005221D4"/>
    <w:rsid w:val="00540316"/>
    <w:rsid w:val="00543951"/>
    <w:rsid w:val="005468A4"/>
    <w:rsid w:val="005569FA"/>
    <w:rsid w:val="00565AB8"/>
    <w:rsid w:val="00580A9F"/>
    <w:rsid w:val="00581E0A"/>
    <w:rsid w:val="00582D67"/>
    <w:rsid w:val="005A1C40"/>
    <w:rsid w:val="005A2A0E"/>
    <w:rsid w:val="005A331D"/>
    <w:rsid w:val="005C06F7"/>
    <w:rsid w:val="005D25DB"/>
    <w:rsid w:val="005E67D4"/>
    <w:rsid w:val="005F683D"/>
    <w:rsid w:val="00605BDA"/>
    <w:rsid w:val="0061256C"/>
    <w:rsid w:val="0062231B"/>
    <w:rsid w:val="00624096"/>
    <w:rsid w:val="00626CB8"/>
    <w:rsid w:val="00636FE5"/>
    <w:rsid w:val="006465A4"/>
    <w:rsid w:val="006473C3"/>
    <w:rsid w:val="00650BDE"/>
    <w:rsid w:val="00655988"/>
    <w:rsid w:val="00656AD4"/>
    <w:rsid w:val="006613E7"/>
    <w:rsid w:val="00675580"/>
    <w:rsid w:val="00676398"/>
    <w:rsid w:val="00690762"/>
    <w:rsid w:val="00690CAE"/>
    <w:rsid w:val="006B0147"/>
    <w:rsid w:val="006B1AEC"/>
    <w:rsid w:val="006B65E8"/>
    <w:rsid w:val="006C44FC"/>
    <w:rsid w:val="006C48DF"/>
    <w:rsid w:val="006D514B"/>
    <w:rsid w:val="006E1F83"/>
    <w:rsid w:val="006F391F"/>
    <w:rsid w:val="00720F11"/>
    <w:rsid w:val="007342F8"/>
    <w:rsid w:val="00734FD7"/>
    <w:rsid w:val="00746A4B"/>
    <w:rsid w:val="007505F9"/>
    <w:rsid w:val="007514DB"/>
    <w:rsid w:val="007551F2"/>
    <w:rsid w:val="007629BE"/>
    <w:rsid w:val="00766B45"/>
    <w:rsid w:val="007824B9"/>
    <w:rsid w:val="007842D7"/>
    <w:rsid w:val="007923BD"/>
    <w:rsid w:val="00793677"/>
    <w:rsid w:val="007962A6"/>
    <w:rsid w:val="007A1476"/>
    <w:rsid w:val="007A267A"/>
    <w:rsid w:val="007A57A0"/>
    <w:rsid w:val="007A6484"/>
    <w:rsid w:val="007A72EF"/>
    <w:rsid w:val="007C4841"/>
    <w:rsid w:val="007D43A5"/>
    <w:rsid w:val="007D6819"/>
    <w:rsid w:val="007D68E7"/>
    <w:rsid w:val="007F2112"/>
    <w:rsid w:val="007F3EB7"/>
    <w:rsid w:val="007F41E6"/>
    <w:rsid w:val="007F53F1"/>
    <w:rsid w:val="007F6911"/>
    <w:rsid w:val="00801F59"/>
    <w:rsid w:val="00810A32"/>
    <w:rsid w:val="00814198"/>
    <w:rsid w:val="00817014"/>
    <w:rsid w:val="00822BFD"/>
    <w:rsid w:val="00825D3D"/>
    <w:rsid w:val="008264A5"/>
    <w:rsid w:val="0084054A"/>
    <w:rsid w:val="00861B2E"/>
    <w:rsid w:val="00870257"/>
    <w:rsid w:val="00880A95"/>
    <w:rsid w:val="00890C9C"/>
    <w:rsid w:val="008950E7"/>
    <w:rsid w:val="008A2EAD"/>
    <w:rsid w:val="008A4ABE"/>
    <w:rsid w:val="008B0B53"/>
    <w:rsid w:val="008D366C"/>
    <w:rsid w:val="008E2EF7"/>
    <w:rsid w:val="008F22D2"/>
    <w:rsid w:val="009013ED"/>
    <w:rsid w:val="00901FBD"/>
    <w:rsid w:val="00903AE6"/>
    <w:rsid w:val="00915CB8"/>
    <w:rsid w:val="009162C9"/>
    <w:rsid w:val="0091649A"/>
    <w:rsid w:val="00924A31"/>
    <w:rsid w:val="009306E2"/>
    <w:rsid w:val="009308B0"/>
    <w:rsid w:val="0093442A"/>
    <w:rsid w:val="00935FA6"/>
    <w:rsid w:val="00945A79"/>
    <w:rsid w:val="00966BC5"/>
    <w:rsid w:val="009936A7"/>
    <w:rsid w:val="009A5DF1"/>
    <w:rsid w:val="009B7540"/>
    <w:rsid w:val="009C3C12"/>
    <w:rsid w:val="009D00E8"/>
    <w:rsid w:val="009D1A30"/>
    <w:rsid w:val="009E2DA1"/>
    <w:rsid w:val="009E49F0"/>
    <w:rsid w:val="009E6315"/>
    <w:rsid w:val="009E6F11"/>
    <w:rsid w:val="009F23CD"/>
    <w:rsid w:val="00A014F0"/>
    <w:rsid w:val="00A14FB5"/>
    <w:rsid w:val="00A20C1C"/>
    <w:rsid w:val="00A23A41"/>
    <w:rsid w:val="00A245BD"/>
    <w:rsid w:val="00A277F0"/>
    <w:rsid w:val="00A34AFD"/>
    <w:rsid w:val="00A4011E"/>
    <w:rsid w:val="00A503CF"/>
    <w:rsid w:val="00A518DB"/>
    <w:rsid w:val="00A525A1"/>
    <w:rsid w:val="00A5358F"/>
    <w:rsid w:val="00A657DE"/>
    <w:rsid w:val="00A6701B"/>
    <w:rsid w:val="00A730CF"/>
    <w:rsid w:val="00A736CB"/>
    <w:rsid w:val="00A743DE"/>
    <w:rsid w:val="00A76EAF"/>
    <w:rsid w:val="00A83C0E"/>
    <w:rsid w:val="00A85F12"/>
    <w:rsid w:val="00A8607D"/>
    <w:rsid w:val="00A92CBC"/>
    <w:rsid w:val="00A95D5C"/>
    <w:rsid w:val="00A96F15"/>
    <w:rsid w:val="00AA0070"/>
    <w:rsid w:val="00AA25A3"/>
    <w:rsid w:val="00AA3870"/>
    <w:rsid w:val="00AA7D67"/>
    <w:rsid w:val="00AB3B44"/>
    <w:rsid w:val="00AB44CA"/>
    <w:rsid w:val="00AB6AB8"/>
    <w:rsid w:val="00AC02FA"/>
    <w:rsid w:val="00AC3F19"/>
    <w:rsid w:val="00AC6205"/>
    <w:rsid w:val="00AC6298"/>
    <w:rsid w:val="00AD074E"/>
    <w:rsid w:val="00AD0FEB"/>
    <w:rsid w:val="00AD47B9"/>
    <w:rsid w:val="00AD566D"/>
    <w:rsid w:val="00AE693B"/>
    <w:rsid w:val="00AF161D"/>
    <w:rsid w:val="00B07206"/>
    <w:rsid w:val="00B07D87"/>
    <w:rsid w:val="00B117F7"/>
    <w:rsid w:val="00B153C4"/>
    <w:rsid w:val="00B3024B"/>
    <w:rsid w:val="00B3611B"/>
    <w:rsid w:val="00B40848"/>
    <w:rsid w:val="00B46BD2"/>
    <w:rsid w:val="00B50FA5"/>
    <w:rsid w:val="00B52714"/>
    <w:rsid w:val="00B5353B"/>
    <w:rsid w:val="00B5518A"/>
    <w:rsid w:val="00B616AE"/>
    <w:rsid w:val="00B6241E"/>
    <w:rsid w:val="00B62D19"/>
    <w:rsid w:val="00B76A14"/>
    <w:rsid w:val="00B76F84"/>
    <w:rsid w:val="00BB7535"/>
    <w:rsid w:val="00BC45A3"/>
    <w:rsid w:val="00BC59B5"/>
    <w:rsid w:val="00BC5C45"/>
    <w:rsid w:val="00BE20CB"/>
    <w:rsid w:val="00BE390B"/>
    <w:rsid w:val="00BE5260"/>
    <w:rsid w:val="00BE65EC"/>
    <w:rsid w:val="00C11B24"/>
    <w:rsid w:val="00C1782E"/>
    <w:rsid w:val="00C2064F"/>
    <w:rsid w:val="00C2182B"/>
    <w:rsid w:val="00C26D09"/>
    <w:rsid w:val="00C30CDE"/>
    <w:rsid w:val="00C505C1"/>
    <w:rsid w:val="00C55E03"/>
    <w:rsid w:val="00C61195"/>
    <w:rsid w:val="00C669AC"/>
    <w:rsid w:val="00C87AF3"/>
    <w:rsid w:val="00C87D50"/>
    <w:rsid w:val="00C948C1"/>
    <w:rsid w:val="00C95924"/>
    <w:rsid w:val="00CA4EA8"/>
    <w:rsid w:val="00CB7C4A"/>
    <w:rsid w:val="00CC0473"/>
    <w:rsid w:val="00CC13D5"/>
    <w:rsid w:val="00CC5A74"/>
    <w:rsid w:val="00CC5C4E"/>
    <w:rsid w:val="00CE0108"/>
    <w:rsid w:val="00CF3159"/>
    <w:rsid w:val="00D0466F"/>
    <w:rsid w:val="00D06E84"/>
    <w:rsid w:val="00D1677F"/>
    <w:rsid w:val="00D23986"/>
    <w:rsid w:val="00D25E44"/>
    <w:rsid w:val="00D271AD"/>
    <w:rsid w:val="00D31AAE"/>
    <w:rsid w:val="00D4100C"/>
    <w:rsid w:val="00D434B4"/>
    <w:rsid w:val="00D46841"/>
    <w:rsid w:val="00D46E03"/>
    <w:rsid w:val="00D518EF"/>
    <w:rsid w:val="00D614D3"/>
    <w:rsid w:val="00D66F40"/>
    <w:rsid w:val="00D84F71"/>
    <w:rsid w:val="00DA323E"/>
    <w:rsid w:val="00DB3533"/>
    <w:rsid w:val="00DB4838"/>
    <w:rsid w:val="00DB729F"/>
    <w:rsid w:val="00DC383D"/>
    <w:rsid w:val="00DD5D80"/>
    <w:rsid w:val="00DD629E"/>
    <w:rsid w:val="00DE5040"/>
    <w:rsid w:val="00DF4F45"/>
    <w:rsid w:val="00DF6C0C"/>
    <w:rsid w:val="00E05F1D"/>
    <w:rsid w:val="00E16574"/>
    <w:rsid w:val="00E16CD5"/>
    <w:rsid w:val="00E36AE3"/>
    <w:rsid w:val="00E37907"/>
    <w:rsid w:val="00E44FE1"/>
    <w:rsid w:val="00E5073D"/>
    <w:rsid w:val="00E50805"/>
    <w:rsid w:val="00E5379B"/>
    <w:rsid w:val="00E57E3C"/>
    <w:rsid w:val="00E639E0"/>
    <w:rsid w:val="00E768A1"/>
    <w:rsid w:val="00E802C7"/>
    <w:rsid w:val="00E8217E"/>
    <w:rsid w:val="00E82BF8"/>
    <w:rsid w:val="00E831A1"/>
    <w:rsid w:val="00E835DA"/>
    <w:rsid w:val="00E869A2"/>
    <w:rsid w:val="00E919F4"/>
    <w:rsid w:val="00E97B25"/>
    <w:rsid w:val="00EA7FE8"/>
    <w:rsid w:val="00EB225A"/>
    <w:rsid w:val="00EB7A2E"/>
    <w:rsid w:val="00EC22DB"/>
    <w:rsid w:val="00EC3141"/>
    <w:rsid w:val="00EC73C6"/>
    <w:rsid w:val="00ED4B16"/>
    <w:rsid w:val="00ED57EA"/>
    <w:rsid w:val="00ED5C55"/>
    <w:rsid w:val="00EF1459"/>
    <w:rsid w:val="00EF5CB2"/>
    <w:rsid w:val="00F007B6"/>
    <w:rsid w:val="00F06F53"/>
    <w:rsid w:val="00F15DD0"/>
    <w:rsid w:val="00F2286A"/>
    <w:rsid w:val="00F26935"/>
    <w:rsid w:val="00F30170"/>
    <w:rsid w:val="00F33A99"/>
    <w:rsid w:val="00F33DD6"/>
    <w:rsid w:val="00F34A9E"/>
    <w:rsid w:val="00F3599B"/>
    <w:rsid w:val="00F44378"/>
    <w:rsid w:val="00F47FED"/>
    <w:rsid w:val="00F57ADD"/>
    <w:rsid w:val="00F66EF7"/>
    <w:rsid w:val="00F74D85"/>
    <w:rsid w:val="00F87554"/>
    <w:rsid w:val="00FA20C0"/>
    <w:rsid w:val="00FA73BC"/>
    <w:rsid w:val="00FB53D0"/>
    <w:rsid w:val="00FC3F7E"/>
    <w:rsid w:val="00FC4427"/>
    <w:rsid w:val="00FD32E6"/>
    <w:rsid w:val="00FF0209"/>
    <w:rsid w:val="00FF09B7"/>
    <w:rsid w:val="00FF6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00c"/>
    </o:shapedefaults>
    <o:shapelayout v:ext="edit">
      <o:idmap v:ext="edit" data="1"/>
    </o:shapelayout>
  </w:shapeDefaults>
  <w:decimalSymbol w:val=","/>
  <w:listSeparator w:val=","/>
  <w14:docId w14:val="0C0A6CFF"/>
  <w15:chartTrackingRefBased/>
  <w15:docId w15:val="{B5572D44-9D19-4B6F-AD03-F68A524A7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CL" w:eastAsia="es-CL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13E5"/>
    <w:rPr>
      <w:rFonts w:ascii="Arial" w:hAnsi="Arial"/>
      <w:sz w:val="24"/>
      <w:lang w:eastAsia="es-ES"/>
    </w:rPr>
  </w:style>
  <w:style w:type="paragraph" w:styleId="Ttulo1">
    <w:name w:val="heading 1"/>
    <w:basedOn w:val="Normal"/>
    <w:next w:val="Normal"/>
    <w:link w:val="Ttulo1Car"/>
    <w:qFormat/>
    <w:rsid w:val="00396885"/>
    <w:pPr>
      <w:keepNext/>
      <w:spacing w:before="240" w:after="60"/>
      <w:outlineLvl w:val="0"/>
    </w:pPr>
    <w:rPr>
      <w:b/>
      <w:kern w:val="28"/>
    </w:rPr>
  </w:style>
  <w:style w:type="paragraph" w:styleId="Ttulo2">
    <w:name w:val="heading 2"/>
    <w:basedOn w:val="Normal"/>
    <w:next w:val="Normal"/>
    <w:qFormat/>
    <w:rsid w:val="00924A31"/>
    <w:pPr>
      <w:keepNext/>
      <w:spacing w:before="240" w:after="60"/>
      <w:outlineLvl w:val="1"/>
    </w:pPr>
    <w:rPr>
      <w:b/>
      <w:i/>
    </w:rPr>
  </w:style>
  <w:style w:type="paragraph" w:styleId="Ttulo3">
    <w:name w:val="heading 3"/>
    <w:basedOn w:val="Normal"/>
    <w:next w:val="Normal"/>
    <w:qFormat/>
    <w:rsid w:val="00924A31"/>
    <w:pPr>
      <w:keepNext/>
      <w:spacing w:before="240" w:after="60"/>
      <w:outlineLvl w:val="2"/>
    </w:pPr>
  </w:style>
  <w:style w:type="paragraph" w:styleId="Ttulo4">
    <w:name w:val="heading 4"/>
    <w:basedOn w:val="Normal"/>
    <w:next w:val="Normal"/>
    <w:qFormat/>
    <w:rsid w:val="00924A31"/>
    <w:pPr>
      <w:keepNext/>
      <w:spacing w:before="240" w:after="60"/>
      <w:outlineLvl w:val="3"/>
    </w:pPr>
    <w:rPr>
      <w:b/>
    </w:rPr>
  </w:style>
  <w:style w:type="paragraph" w:styleId="Ttulo5">
    <w:name w:val="heading 5"/>
    <w:basedOn w:val="Normal"/>
    <w:next w:val="Normal"/>
    <w:qFormat/>
    <w:rsid w:val="00924A31"/>
    <w:pPr>
      <w:keepNext/>
      <w:outlineLvl w:val="4"/>
    </w:pPr>
    <w:rPr>
      <w:b/>
      <w:i/>
      <w:color w:val="FFFFFF"/>
      <w:sz w:val="56"/>
    </w:rPr>
  </w:style>
  <w:style w:type="paragraph" w:styleId="Ttulo6">
    <w:name w:val="heading 6"/>
    <w:basedOn w:val="Normal"/>
    <w:next w:val="Normal"/>
    <w:qFormat/>
    <w:rsid w:val="00924A31"/>
    <w:pPr>
      <w:numPr>
        <w:ilvl w:val="5"/>
        <w:numId w:val="1"/>
      </w:numPr>
      <w:tabs>
        <w:tab w:val="clear" w:pos="1152"/>
        <w:tab w:val="num" w:pos="360"/>
      </w:tabs>
      <w:spacing w:before="240" w:after="60"/>
      <w:ind w:left="0" w:firstLine="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924A31"/>
    <w:pPr>
      <w:numPr>
        <w:ilvl w:val="6"/>
        <w:numId w:val="1"/>
      </w:numPr>
      <w:tabs>
        <w:tab w:val="clear" w:pos="1296"/>
        <w:tab w:val="num" w:pos="360"/>
      </w:tabs>
      <w:spacing w:before="240" w:after="60"/>
      <w:ind w:left="0" w:firstLine="0"/>
      <w:outlineLvl w:val="6"/>
    </w:pPr>
  </w:style>
  <w:style w:type="paragraph" w:styleId="Ttulo8">
    <w:name w:val="heading 8"/>
    <w:basedOn w:val="Normal"/>
    <w:next w:val="Normal"/>
    <w:qFormat/>
    <w:rsid w:val="00924A31"/>
    <w:pPr>
      <w:numPr>
        <w:ilvl w:val="7"/>
        <w:numId w:val="1"/>
      </w:numPr>
      <w:tabs>
        <w:tab w:val="clear" w:pos="1440"/>
        <w:tab w:val="num" w:pos="360"/>
      </w:tabs>
      <w:spacing w:before="240" w:after="60"/>
      <w:ind w:left="0" w:firstLine="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924A31"/>
    <w:pPr>
      <w:numPr>
        <w:ilvl w:val="8"/>
        <w:numId w:val="1"/>
      </w:numPr>
      <w:tabs>
        <w:tab w:val="clear" w:pos="1584"/>
        <w:tab w:val="num" w:pos="360"/>
      </w:tabs>
      <w:spacing w:before="240" w:after="60"/>
      <w:ind w:left="0" w:firstLine="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924A31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924A31"/>
    <w:pPr>
      <w:tabs>
        <w:tab w:val="center" w:pos="4252"/>
        <w:tab w:val="right" w:pos="8504"/>
      </w:tabs>
    </w:pPr>
  </w:style>
  <w:style w:type="paragraph" w:styleId="Textonotapie">
    <w:name w:val="footnote text"/>
    <w:basedOn w:val="Normal"/>
    <w:semiHidden/>
    <w:rsid w:val="00924A31"/>
  </w:style>
  <w:style w:type="character" w:styleId="Refdenotaalpie">
    <w:name w:val="footnote reference"/>
    <w:basedOn w:val="Fuentedeprrafopredeter"/>
    <w:semiHidden/>
    <w:rsid w:val="00924A31"/>
    <w:rPr>
      <w:vertAlign w:val="superscript"/>
    </w:rPr>
  </w:style>
  <w:style w:type="character" w:styleId="Nmerodepgina">
    <w:name w:val="page number"/>
    <w:basedOn w:val="Fuentedeprrafopredeter"/>
    <w:rsid w:val="00924A31"/>
  </w:style>
  <w:style w:type="paragraph" w:styleId="Sangradetextonormal">
    <w:name w:val="Body Text Indent"/>
    <w:basedOn w:val="Normal"/>
    <w:rsid w:val="00924A31"/>
    <w:pPr>
      <w:ind w:left="432"/>
    </w:pPr>
  </w:style>
  <w:style w:type="paragraph" w:styleId="TDC1">
    <w:name w:val="toc 1"/>
    <w:basedOn w:val="Normal"/>
    <w:next w:val="Normal"/>
    <w:autoRedefine/>
    <w:semiHidden/>
    <w:rsid w:val="00924A31"/>
    <w:pPr>
      <w:spacing w:before="120" w:after="120"/>
    </w:pPr>
    <w:rPr>
      <w:b/>
      <w:caps/>
    </w:rPr>
  </w:style>
  <w:style w:type="paragraph" w:styleId="TDC2">
    <w:name w:val="toc 2"/>
    <w:basedOn w:val="Normal"/>
    <w:next w:val="Normal"/>
    <w:autoRedefine/>
    <w:semiHidden/>
    <w:rsid w:val="00924A31"/>
    <w:pPr>
      <w:ind w:left="200"/>
    </w:pPr>
    <w:rPr>
      <w:smallCaps/>
    </w:rPr>
  </w:style>
  <w:style w:type="paragraph" w:styleId="TDC3">
    <w:name w:val="toc 3"/>
    <w:basedOn w:val="Normal"/>
    <w:next w:val="Normal"/>
    <w:autoRedefine/>
    <w:semiHidden/>
    <w:rsid w:val="00924A31"/>
    <w:pPr>
      <w:ind w:left="400"/>
    </w:pPr>
    <w:rPr>
      <w:i/>
    </w:rPr>
  </w:style>
  <w:style w:type="paragraph" w:styleId="TDC4">
    <w:name w:val="toc 4"/>
    <w:basedOn w:val="Normal"/>
    <w:next w:val="Normal"/>
    <w:autoRedefine/>
    <w:semiHidden/>
    <w:rsid w:val="00924A31"/>
    <w:pPr>
      <w:ind w:left="600"/>
    </w:pPr>
    <w:rPr>
      <w:sz w:val="18"/>
    </w:rPr>
  </w:style>
  <w:style w:type="paragraph" w:styleId="TDC5">
    <w:name w:val="toc 5"/>
    <w:basedOn w:val="Normal"/>
    <w:next w:val="Normal"/>
    <w:autoRedefine/>
    <w:semiHidden/>
    <w:rsid w:val="00924A31"/>
    <w:pPr>
      <w:ind w:left="800"/>
    </w:pPr>
    <w:rPr>
      <w:sz w:val="18"/>
    </w:rPr>
  </w:style>
  <w:style w:type="paragraph" w:styleId="TDC6">
    <w:name w:val="toc 6"/>
    <w:basedOn w:val="Normal"/>
    <w:next w:val="Normal"/>
    <w:autoRedefine/>
    <w:semiHidden/>
    <w:rsid w:val="00924A31"/>
    <w:pPr>
      <w:ind w:left="1000"/>
    </w:pPr>
    <w:rPr>
      <w:sz w:val="18"/>
    </w:rPr>
  </w:style>
  <w:style w:type="paragraph" w:styleId="TDC7">
    <w:name w:val="toc 7"/>
    <w:basedOn w:val="Normal"/>
    <w:next w:val="Normal"/>
    <w:autoRedefine/>
    <w:semiHidden/>
    <w:rsid w:val="00924A31"/>
    <w:pPr>
      <w:ind w:left="1200"/>
    </w:pPr>
    <w:rPr>
      <w:sz w:val="18"/>
    </w:rPr>
  </w:style>
  <w:style w:type="paragraph" w:styleId="TDC8">
    <w:name w:val="toc 8"/>
    <w:basedOn w:val="Normal"/>
    <w:next w:val="Normal"/>
    <w:autoRedefine/>
    <w:semiHidden/>
    <w:rsid w:val="00924A31"/>
    <w:pPr>
      <w:ind w:left="1400"/>
    </w:pPr>
    <w:rPr>
      <w:sz w:val="18"/>
    </w:rPr>
  </w:style>
  <w:style w:type="paragraph" w:styleId="TDC9">
    <w:name w:val="toc 9"/>
    <w:basedOn w:val="Normal"/>
    <w:next w:val="Normal"/>
    <w:autoRedefine/>
    <w:semiHidden/>
    <w:rsid w:val="00924A31"/>
    <w:pPr>
      <w:ind w:left="1600"/>
    </w:pPr>
    <w:rPr>
      <w:sz w:val="18"/>
    </w:rPr>
  </w:style>
  <w:style w:type="paragraph" w:styleId="Textosinformato">
    <w:name w:val="Plain Text"/>
    <w:basedOn w:val="Normal"/>
    <w:rsid w:val="00924A31"/>
    <w:rPr>
      <w:rFonts w:ascii="Courier New" w:hAnsi="Courier New"/>
      <w:lang w:val="es-ES"/>
    </w:rPr>
  </w:style>
  <w:style w:type="paragraph" w:styleId="Textoindependiente">
    <w:name w:val="Body Text"/>
    <w:basedOn w:val="Normal"/>
    <w:rsid w:val="00924A31"/>
    <w:pPr>
      <w:jc w:val="center"/>
    </w:pPr>
    <w:rPr>
      <w:sz w:val="16"/>
      <w:lang w:val="es-ES"/>
    </w:rPr>
  </w:style>
  <w:style w:type="character" w:styleId="Textoennegrita">
    <w:name w:val="Strong"/>
    <w:basedOn w:val="Fuentedeprrafopredeter"/>
    <w:qFormat/>
    <w:rsid w:val="00924A31"/>
    <w:rPr>
      <w:b/>
      <w:bCs/>
    </w:rPr>
  </w:style>
  <w:style w:type="paragraph" w:styleId="Sangra2detindependiente">
    <w:name w:val="Body Text Indent 2"/>
    <w:basedOn w:val="Normal"/>
    <w:rsid w:val="00924A31"/>
    <w:pPr>
      <w:ind w:left="2127"/>
    </w:pPr>
    <w:rPr>
      <w:lang w:val="fr-FR"/>
    </w:rPr>
  </w:style>
  <w:style w:type="paragraph" w:styleId="Sangra3detindependiente">
    <w:name w:val="Body Text Indent 3"/>
    <w:basedOn w:val="Normal"/>
    <w:rsid w:val="00924A31"/>
    <w:pPr>
      <w:ind w:left="2127"/>
    </w:pPr>
    <w:rPr>
      <w:color w:val="FF0000"/>
      <w:lang w:val="en-GB"/>
    </w:rPr>
  </w:style>
  <w:style w:type="paragraph" w:styleId="Cierre">
    <w:name w:val="Closing"/>
    <w:basedOn w:val="Normal"/>
    <w:rsid w:val="00924A31"/>
    <w:pPr>
      <w:ind w:left="4252"/>
    </w:pPr>
  </w:style>
  <w:style w:type="paragraph" w:styleId="Continuarlista">
    <w:name w:val="List Continue"/>
    <w:basedOn w:val="Normal"/>
    <w:rsid w:val="00924A31"/>
    <w:pPr>
      <w:spacing w:after="120"/>
      <w:ind w:left="283"/>
    </w:pPr>
  </w:style>
  <w:style w:type="paragraph" w:styleId="Continuarlista2">
    <w:name w:val="List Continue 2"/>
    <w:basedOn w:val="Normal"/>
    <w:rsid w:val="00924A31"/>
    <w:pPr>
      <w:spacing w:after="120"/>
      <w:ind w:left="566"/>
    </w:pPr>
  </w:style>
  <w:style w:type="paragraph" w:styleId="Continuarlista3">
    <w:name w:val="List Continue 3"/>
    <w:basedOn w:val="Normal"/>
    <w:rsid w:val="00924A31"/>
    <w:pPr>
      <w:spacing w:after="120"/>
      <w:ind w:left="849"/>
    </w:pPr>
  </w:style>
  <w:style w:type="paragraph" w:styleId="Continuarlista4">
    <w:name w:val="List Continue 4"/>
    <w:basedOn w:val="Normal"/>
    <w:rsid w:val="00924A31"/>
    <w:pPr>
      <w:spacing w:after="120"/>
      <w:ind w:left="1132"/>
    </w:pPr>
  </w:style>
  <w:style w:type="paragraph" w:styleId="Continuarlista5">
    <w:name w:val="List Continue 5"/>
    <w:basedOn w:val="Normal"/>
    <w:rsid w:val="00924A31"/>
    <w:pPr>
      <w:spacing w:after="120"/>
      <w:ind w:left="1415"/>
    </w:pPr>
  </w:style>
  <w:style w:type="paragraph" w:styleId="DireccinHTML">
    <w:name w:val="HTML Address"/>
    <w:basedOn w:val="Normal"/>
    <w:rsid w:val="00924A31"/>
    <w:rPr>
      <w:i/>
      <w:iCs/>
    </w:rPr>
  </w:style>
  <w:style w:type="paragraph" w:styleId="Direccinsobre">
    <w:name w:val="envelope address"/>
    <w:basedOn w:val="Normal"/>
    <w:rsid w:val="00924A31"/>
    <w:pPr>
      <w:framePr w:w="7920" w:h="1980" w:hRule="exact" w:hSpace="141" w:wrap="auto" w:hAnchor="page" w:xAlign="center" w:yAlign="bottom"/>
      <w:ind w:left="2880"/>
    </w:pPr>
    <w:rPr>
      <w:rFonts w:cs="Arial"/>
      <w:szCs w:val="24"/>
    </w:rPr>
  </w:style>
  <w:style w:type="paragraph" w:styleId="Encabezadodelista">
    <w:name w:val="toa heading"/>
    <w:basedOn w:val="Normal"/>
    <w:next w:val="Normal"/>
    <w:semiHidden/>
    <w:rsid w:val="00924A31"/>
    <w:pPr>
      <w:spacing w:before="120"/>
    </w:pPr>
    <w:rPr>
      <w:rFonts w:cs="Arial"/>
      <w:b/>
      <w:bCs/>
      <w:szCs w:val="24"/>
    </w:rPr>
  </w:style>
  <w:style w:type="paragraph" w:styleId="Encabezadodemensaje">
    <w:name w:val="Message Header"/>
    <w:basedOn w:val="Normal"/>
    <w:rsid w:val="00924A3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  <w:szCs w:val="24"/>
    </w:rPr>
  </w:style>
  <w:style w:type="paragraph" w:styleId="Encabezadodenota">
    <w:name w:val="Note Heading"/>
    <w:basedOn w:val="Normal"/>
    <w:next w:val="Normal"/>
    <w:rsid w:val="00924A31"/>
  </w:style>
  <w:style w:type="paragraph" w:styleId="Descripcin">
    <w:name w:val="caption"/>
    <w:basedOn w:val="Normal"/>
    <w:next w:val="Normal"/>
    <w:qFormat/>
    <w:rsid w:val="00924A31"/>
    <w:pPr>
      <w:spacing w:before="120" w:after="120"/>
    </w:pPr>
    <w:rPr>
      <w:b/>
      <w:bCs/>
    </w:rPr>
  </w:style>
  <w:style w:type="paragraph" w:styleId="Fecha">
    <w:name w:val="Date"/>
    <w:basedOn w:val="Normal"/>
    <w:next w:val="Normal"/>
    <w:rsid w:val="00924A31"/>
  </w:style>
  <w:style w:type="paragraph" w:styleId="Firma">
    <w:name w:val="Signature"/>
    <w:basedOn w:val="Normal"/>
    <w:rsid w:val="00924A31"/>
    <w:pPr>
      <w:ind w:left="4252"/>
    </w:pPr>
  </w:style>
  <w:style w:type="paragraph" w:styleId="Firmadecorreoelectrnico">
    <w:name w:val="E-mail Signature"/>
    <w:basedOn w:val="Normal"/>
    <w:rsid w:val="00924A31"/>
  </w:style>
  <w:style w:type="paragraph" w:styleId="HTMLconformatoprevio">
    <w:name w:val="HTML Preformatted"/>
    <w:basedOn w:val="Normal"/>
    <w:rsid w:val="00924A31"/>
    <w:rPr>
      <w:rFonts w:ascii="Courier New" w:hAnsi="Courier New" w:cs="Courier New"/>
    </w:rPr>
  </w:style>
  <w:style w:type="paragraph" w:styleId="ndice1">
    <w:name w:val="index 1"/>
    <w:basedOn w:val="Normal"/>
    <w:next w:val="Normal"/>
    <w:autoRedefine/>
    <w:semiHidden/>
    <w:rsid w:val="00924A31"/>
    <w:pPr>
      <w:ind w:left="200" w:hanging="200"/>
    </w:pPr>
  </w:style>
  <w:style w:type="paragraph" w:styleId="ndice2">
    <w:name w:val="index 2"/>
    <w:basedOn w:val="Normal"/>
    <w:next w:val="Normal"/>
    <w:autoRedefine/>
    <w:semiHidden/>
    <w:rsid w:val="00924A31"/>
    <w:pPr>
      <w:ind w:left="400" w:hanging="200"/>
    </w:pPr>
  </w:style>
  <w:style w:type="paragraph" w:styleId="ndice3">
    <w:name w:val="index 3"/>
    <w:basedOn w:val="Normal"/>
    <w:next w:val="Normal"/>
    <w:autoRedefine/>
    <w:semiHidden/>
    <w:rsid w:val="00924A31"/>
    <w:pPr>
      <w:ind w:left="600" w:hanging="200"/>
    </w:pPr>
  </w:style>
  <w:style w:type="paragraph" w:styleId="ndice4">
    <w:name w:val="index 4"/>
    <w:basedOn w:val="Normal"/>
    <w:next w:val="Normal"/>
    <w:autoRedefine/>
    <w:semiHidden/>
    <w:rsid w:val="00924A31"/>
    <w:pPr>
      <w:ind w:left="800" w:hanging="200"/>
    </w:pPr>
  </w:style>
  <w:style w:type="paragraph" w:styleId="ndice5">
    <w:name w:val="index 5"/>
    <w:basedOn w:val="Normal"/>
    <w:next w:val="Normal"/>
    <w:autoRedefine/>
    <w:semiHidden/>
    <w:rsid w:val="00924A31"/>
    <w:pPr>
      <w:ind w:left="1000" w:hanging="200"/>
    </w:pPr>
  </w:style>
  <w:style w:type="paragraph" w:styleId="ndice6">
    <w:name w:val="index 6"/>
    <w:basedOn w:val="Normal"/>
    <w:next w:val="Normal"/>
    <w:autoRedefine/>
    <w:semiHidden/>
    <w:rsid w:val="00924A31"/>
    <w:pPr>
      <w:ind w:left="1200" w:hanging="200"/>
    </w:pPr>
  </w:style>
  <w:style w:type="paragraph" w:styleId="ndice7">
    <w:name w:val="index 7"/>
    <w:basedOn w:val="Normal"/>
    <w:next w:val="Normal"/>
    <w:autoRedefine/>
    <w:semiHidden/>
    <w:rsid w:val="00924A31"/>
    <w:pPr>
      <w:ind w:left="1400" w:hanging="200"/>
    </w:pPr>
  </w:style>
  <w:style w:type="paragraph" w:styleId="ndice8">
    <w:name w:val="index 8"/>
    <w:basedOn w:val="Normal"/>
    <w:next w:val="Normal"/>
    <w:autoRedefine/>
    <w:semiHidden/>
    <w:rsid w:val="00924A31"/>
    <w:pPr>
      <w:ind w:left="1600" w:hanging="200"/>
    </w:pPr>
  </w:style>
  <w:style w:type="paragraph" w:styleId="ndice9">
    <w:name w:val="index 9"/>
    <w:basedOn w:val="Normal"/>
    <w:next w:val="Normal"/>
    <w:autoRedefine/>
    <w:semiHidden/>
    <w:rsid w:val="00924A31"/>
    <w:pPr>
      <w:ind w:left="1800" w:hanging="200"/>
    </w:pPr>
  </w:style>
  <w:style w:type="paragraph" w:styleId="Lista">
    <w:name w:val="List"/>
    <w:basedOn w:val="Normal"/>
    <w:rsid w:val="00924A31"/>
    <w:pPr>
      <w:ind w:left="283" w:hanging="283"/>
    </w:pPr>
  </w:style>
  <w:style w:type="paragraph" w:styleId="Lista2">
    <w:name w:val="List 2"/>
    <w:basedOn w:val="Normal"/>
    <w:rsid w:val="00924A31"/>
    <w:pPr>
      <w:ind w:left="566" w:hanging="283"/>
    </w:pPr>
  </w:style>
  <w:style w:type="paragraph" w:styleId="Lista3">
    <w:name w:val="List 3"/>
    <w:basedOn w:val="Normal"/>
    <w:rsid w:val="00924A31"/>
    <w:pPr>
      <w:ind w:left="849" w:hanging="283"/>
    </w:pPr>
  </w:style>
  <w:style w:type="paragraph" w:styleId="Lista4">
    <w:name w:val="List 4"/>
    <w:basedOn w:val="Normal"/>
    <w:rsid w:val="00924A31"/>
    <w:pPr>
      <w:ind w:left="1132" w:hanging="283"/>
    </w:pPr>
  </w:style>
  <w:style w:type="paragraph" w:styleId="Lista5">
    <w:name w:val="List 5"/>
    <w:basedOn w:val="Normal"/>
    <w:rsid w:val="00924A31"/>
    <w:pPr>
      <w:ind w:left="1415" w:hanging="283"/>
    </w:pPr>
  </w:style>
  <w:style w:type="paragraph" w:styleId="Listaconnmeros">
    <w:name w:val="List Number"/>
    <w:basedOn w:val="Normal"/>
    <w:rsid w:val="00924A31"/>
    <w:pPr>
      <w:numPr>
        <w:numId w:val="2"/>
      </w:numPr>
    </w:pPr>
  </w:style>
  <w:style w:type="paragraph" w:styleId="Listaconnmeros2">
    <w:name w:val="List Number 2"/>
    <w:basedOn w:val="Normal"/>
    <w:rsid w:val="00924A31"/>
    <w:pPr>
      <w:numPr>
        <w:numId w:val="3"/>
      </w:numPr>
    </w:pPr>
  </w:style>
  <w:style w:type="paragraph" w:styleId="Listaconnmeros3">
    <w:name w:val="List Number 3"/>
    <w:basedOn w:val="Normal"/>
    <w:rsid w:val="00924A31"/>
    <w:pPr>
      <w:numPr>
        <w:numId w:val="4"/>
      </w:numPr>
    </w:pPr>
  </w:style>
  <w:style w:type="paragraph" w:styleId="Listaconnmeros4">
    <w:name w:val="List Number 4"/>
    <w:basedOn w:val="Normal"/>
    <w:rsid w:val="00924A31"/>
    <w:pPr>
      <w:numPr>
        <w:numId w:val="5"/>
      </w:numPr>
    </w:pPr>
  </w:style>
  <w:style w:type="paragraph" w:styleId="Listaconnmeros5">
    <w:name w:val="List Number 5"/>
    <w:basedOn w:val="Normal"/>
    <w:rsid w:val="00924A31"/>
    <w:pPr>
      <w:numPr>
        <w:numId w:val="6"/>
      </w:numPr>
    </w:pPr>
  </w:style>
  <w:style w:type="paragraph" w:styleId="Listaconvietas">
    <w:name w:val="List Bullet"/>
    <w:basedOn w:val="Normal"/>
    <w:autoRedefine/>
    <w:rsid w:val="00924A31"/>
    <w:pPr>
      <w:numPr>
        <w:numId w:val="7"/>
      </w:numPr>
    </w:pPr>
  </w:style>
  <w:style w:type="paragraph" w:styleId="Listaconvietas2">
    <w:name w:val="List Bullet 2"/>
    <w:basedOn w:val="Normal"/>
    <w:autoRedefine/>
    <w:rsid w:val="00924A31"/>
    <w:pPr>
      <w:numPr>
        <w:numId w:val="8"/>
      </w:numPr>
    </w:pPr>
  </w:style>
  <w:style w:type="paragraph" w:styleId="Listaconvietas3">
    <w:name w:val="List Bullet 3"/>
    <w:basedOn w:val="Normal"/>
    <w:autoRedefine/>
    <w:rsid w:val="00924A31"/>
    <w:pPr>
      <w:numPr>
        <w:numId w:val="9"/>
      </w:numPr>
    </w:pPr>
  </w:style>
  <w:style w:type="paragraph" w:styleId="Listaconvietas4">
    <w:name w:val="List Bullet 4"/>
    <w:basedOn w:val="Normal"/>
    <w:autoRedefine/>
    <w:rsid w:val="00924A31"/>
    <w:pPr>
      <w:numPr>
        <w:numId w:val="10"/>
      </w:numPr>
    </w:pPr>
  </w:style>
  <w:style w:type="paragraph" w:styleId="Listaconvietas5">
    <w:name w:val="List Bullet 5"/>
    <w:basedOn w:val="Normal"/>
    <w:autoRedefine/>
    <w:rsid w:val="00924A31"/>
    <w:pPr>
      <w:numPr>
        <w:numId w:val="11"/>
      </w:numPr>
    </w:pPr>
  </w:style>
  <w:style w:type="paragraph" w:styleId="Mapadeldocumento">
    <w:name w:val="Document Map"/>
    <w:basedOn w:val="Normal"/>
    <w:semiHidden/>
    <w:rsid w:val="00924A31"/>
    <w:pPr>
      <w:shd w:val="clear" w:color="auto" w:fill="000080"/>
    </w:pPr>
    <w:rPr>
      <w:rFonts w:ascii="Tahoma" w:hAnsi="Tahoma" w:cs="Tahoma"/>
    </w:rPr>
  </w:style>
  <w:style w:type="paragraph" w:styleId="NormalWeb">
    <w:name w:val="Normal (Web)"/>
    <w:basedOn w:val="Normal"/>
    <w:rsid w:val="00924A31"/>
    <w:rPr>
      <w:szCs w:val="24"/>
    </w:rPr>
  </w:style>
  <w:style w:type="paragraph" w:styleId="Remitedesobre">
    <w:name w:val="envelope return"/>
    <w:basedOn w:val="Normal"/>
    <w:rsid w:val="00924A31"/>
    <w:rPr>
      <w:rFonts w:cs="Arial"/>
    </w:rPr>
  </w:style>
  <w:style w:type="paragraph" w:styleId="Saludo">
    <w:name w:val="Salutation"/>
    <w:basedOn w:val="Normal"/>
    <w:next w:val="Normal"/>
    <w:rsid w:val="00924A31"/>
  </w:style>
  <w:style w:type="paragraph" w:styleId="Sangranormal">
    <w:name w:val="Normal Indent"/>
    <w:basedOn w:val="Normal"/>
    <w:rsid w:val="00924A31"/>
    <w:pPr>
      <w:ind w:left="708"/>
    </w:pPr>
  </w:style>
  <w:style w:type="paragraph" w:styleId="Subttulo">
    <w:name w:val="Subtitle"/>
    <w:basedOn w:val="Normal"/>
    <w:qFormat/>
    <w:rsid w:val="00924A31"/>
    <w:pPr>
      <w:spacing w:after="60"/>
      <w:jc w:val="center"/>
      <w:outlineLvl w:val="1"/>
    </w:pPr>
    <w:rPr>
      <w:rFonts w:cs="Arial"/>
      <w:szCs w:val="24"/>
    </w:rPr>
  </w:style>
  <w:style w:type="paragraph" w:styleId="Tabladeilustraciones">
    <w:name w:val="table of figures"/>
    <w:basedOn w:val="Normal"/>
    <w:next w:val="Normal"/>
    <w:semiHidden/>
    <w:rsid w:val="00924A31"/>
    <w:pPr>
      <w:ind w:left="400" w:hanging="400"/>
    </w:pPr>
  </w:style>
  <w:style w:type="paragraph" w:styleId="Textocomentario">
    <w:name w:val="annotation text"/>
    <w:basedOn w:val="Normal"/>
    <w:semiHidden/>
    <w:rsid w:val="00924A31"/>
  </w:style>
  <w:style w:type="paragraph" w:styleId="Textoconsangra">
    <w:name w:val="table of authorities"/>
    <w:basedOn w:val="Normal"/>
    <w:next w:val="Normal"/>
    <w:semiHidden/>
    <w:rsid w:val="00924A31"/>
    <w:pPr>
      <w:ind w:left="200" w:hanging="200"/>
    </w:pPr>
  </w:style>
  <w:style w:type="paragraph" w:styleId="Textodebloque">
    <w:name w:val="Block Text"/>
    <w:basedOn w:val="Normal"/>
    <w:rsid w:val="00924A31"/>
    <w:pPr>
      <w:spacing w:after="120"/>
      <w:ind w:left="1440" w:right="1440"/>
    </w:pPr>
  </w:style>
  <w:style w:type="paragraph" w:styleId="Textoindependiente2">
    <w:name w:val="Body Text 2"/>
    <w:basedOn w:val="Normal"/>
    <w:rsid w:val="00924A31"/>
    <w:pPr>
      <w:spacing w:after="120" w:line="480" w:lineRule="auto"/>
    </w:pPr>
  </w:style>
  <w:style w:type="paragraph" w:styleId="Textoindependiente3">
    <w:name w:val="Body Text 3"/>
    <w:basedOn w:val="Normal"/>
    <w:rsid w:val="00924A31"/>
    <w:pPr>
      <w:spacing w:after="120"/>
    </w:pPr>
    <w:rPr>
      <w:sz w:val="16"/>
      <w:szCs w:val="16"/>
    </w:rPr>
  </w:style>
  <w:style w:type="paragraph" w:styleId="Textoindependienteprimerasangra">
    <w:name w:val="Body Text First Indent"/>
    <w:basedOn w:val="Textoindependiente"/>
    <w:rsid w:val="00924A31"/>
    <w:pPr>
      <w:spacing w:after="120"/>
      <w:ind w:firstLine="210"/>
      <w:jc w:val="left"/>
    </w:pPr>
    <w:rPr>
      <w:sz w:val="20"/>
      <w:lang w:val="es-CL"/>
    </w:rPr>
  </w:style>
  <w:style w:type="paragraph" w:styleId="Textoindependienteprimerasangra2">
    <w:name w:val="Body Text First Indent 2"/>
    <w:basedOn w:val="Sangradetextonormal"/>
    <w:rsid w:val="00924A31"/>
    <w:pPr>
      <w:spacing w:after="120"/>
      <w:ind w:left="283" w:firstLine="210"/>
    </w:pPr>
    <w:rPr>
      <w:rFonts w:ascii="Times New Roman" w:hAnsi="Times New Roman"/>
    </w:rPr>
  </w:style>
  <w:style w:type="paragraph" w:styleId="Textomacro">
    <w:name w:val="macro"/>
    <w:semiHidden/>
    <w:rsid w:val="00924A3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eastAsia="es-ES"/>
    </w:rPr>
  </w:style>
  <w:style w:type="paragraph" w:styleId="Textonotaalfinal">
    <w:name w:val="endnote text"/>
    <w:basedOn w:val="Normal"/>
    <w:semiHidden/>
    <w:rsid w:val="00924A31"/>
  </w:style>
  <w:style w:type="paragraph" w:styleId="Puesto">
    <w:name w:val="Title"/>
    <w:basedOn w:val="Normal"/>
    <w:qFormat/>
    <w:rsid w:val="00924A31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Ttulodendice">
    <w:name w:val="index heading"/>
    <w:basedOn w:val="Normal"/>
    <w:next w:val="ndice1"/>
    <w:semiHidden/>
    <w:rsid w:val="00924A31"/>
    <w:rPr>
      <w:rFonts w:cs="Arial"/>
      <w:b/>
      <w:bCs/>
    </w:rPr>
  </w:style>
  <w:style w:type="character" w:styleId="Hipervnculo">
    <w:name w:val="Hyperlink"/>
    <w:basedOn w:val="Fuentedeprrafopredeter"/>
    <w:rsid w:val="00924A31"/>
    <w:rPr>
      <w:color w:val="0000FF"/>
      <w:u w:val="single"/>
    </w:rPr>
  </w:style>
  <w:style w:type="character" w:styleId="Hipervnculovisitado">
    <w:name w:val="FollowedHyperlink"/>
    <w:basedOn w:val="Fuentedeprrafopredeter"/>
    <w:rsid w:val="00924A31"/>
    <w:rPr>
      <w:color w:val="800080"/>
      <w:u w:val="single"/>
    </w:rPr>
  </w:style>
  <w:style w:type="character" w:customStyle="1" w:styleId="Ttulo1Car">
    <w:name w:val="Título 1 Car"/>
    <w:basedOn w:val="Fuentedeprrafopredeter"/>
    <w:link w:val="Ttulo1"/>
    <w:rsid w:val="00B3611B"/>
    <w:rPr>
      <w:rFonts w:ascii="Arial" w:hAnsi="Arial"/>
      <w:b/>
      <w:kern w:val="28"/>
      <w:sz w:val="24"/>
      <w:lang w:val="es-CL" w:eastAsia="es-ES" w:bidi="ar-SA"/>
    </w:rPr>
  </w:style>
  <w:style w:type="character" w:styleId="Refdecomentario">
    <w:name w:val="annotation reference"/>
    <w:basedOn w:val="Fuentedeprrafopredeter"/>
    <w:semiHidden/>
    <w:rsid w:val="003C095B"/>
    <w:rPr>
      <w:sz w:val="16"/>
      <w:szCs w:val="16"/>
    </w:rPr>
  </w:style>
  <w:style w:type="paragraph" w:styleId="Asuntodelcomentario">
    <w:name w:val="annotation subject"/>
    <w:basedOn w:val="Textocomentario"/>
    <w:next w:val="Textocomentario"/>
    <w:semiHidden/>
    <w:rsid w:val="003C095B"/>
    <w:rPr>
      <w:b/>
      <w:bCs/>
      <w:sz w:val="20"/>
    </w:rPr>
  </w:style>
  <w:style w:type="paragraph" w:styleId="Textodeglobo">
    <w:name w:val="Balloon Text"/>
    <w:basedOn w:val="Normal"/>
    <w:semiHidden/>
    <w:rsid w:val="003C095B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rsid w:val="008A4AB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417D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158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6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gor%20Rafaeli\Documents\Plantillas%20personalizadas%20de%20Office\CU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C:\Users\Igor Rafaeli\Documents\Plantillas personalizadas de Office\CU.dotx</Template>
  <TotalTime>16</TotalTime>
  <Pages>2</Pages>
  <Words>133</Words>
  <Characters>734</Characters>
  <Application>Microsoft Macintosh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Srs</vt:lpstr>
    </vt:vector>
  </TitlesOfParts>
  <Company/>
  <LinksUpToDate>false</LinksUpToDate>
  <CharactersWithSpaces>866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Srs</dc:title>
  <dc:subject/>
  <dc:creator>LTH</dc:creator>
  <cp:keywords/>
  <cp:lastModifiedBy>Milan Rafaeli</cp:lastModifiedBy>
  <cp:revision>4</cp:revision>
  <cp:lastPrinted>2004-04-05T21:33:00Z</cp:lastPrinted>
  <dcterms:created xsi:type="dcterms:W3CDTF">2017-02-19T21:02:00Z</dcterms:created>
  <dcterms:modified xsi:type="dcterms:W3CDTF">2017-02-20T01:47:00Z</dcterms:modified>
</cp:coreProperties>
</file>