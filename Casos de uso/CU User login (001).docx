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636D4" w14:textId="77777777" w:rsidR="00B3611B" w:rsidRDefault="00B3611B" w:rsidP="00036743">
      <w:pPr>
        <w:pStyle w:val="Encabezado"/>
        <w:tabs>
          <w:tab w:val="clear" w:pos="4252"/>
          <w:tab w:val="clear" w:pos="8504"/>
        </w:tabs>
        <w:rPr>
          <w:rFonts w:cs="Arial"/>
          <w:b/>
          <w:bCs/>
          <w:sz w:val="32"/>
        </w:rPr>
      </w:pPr>
    </w:p>
    <w:p w14:paraId="40623044" w14:textId="77777777" w:rsidR="00B3611B" w:rsidRPr="00F57ADD" w:rsidRDefault="00F57ADD" w:rsidP="00B6241E">
      <w:pPr>
        <w:pStyle w:val="Encabezado"/>
        <w:tabs>
          <w:tab w:val="clear" w:pos="4252"/>
          <w:tab w:val="clear" w:pos="8504"/>
        </w:tabs>
        <w:jc w:val="center"/>
        <w:rPr>
          <w:rFonts w:cs="Arial"/>
          <w:b/>
          <w:sz w:val="28"/>
          <w:szCs w:val="28"/>
        </w:rPr>
      </w:pPr>
      <w:r w:rsidRPr="00F57ADD">
        <w:rPr>
          <w:rFonts w:cs="Arial"/>
          <w:b/>
          <w:bCs/>
          <w:sz w:val="28"/>
          <w:szCs w:val="28"/>
        </w:rPr>
        <w:t>CASO DE USO</w:t>
      </w:r>
      <w:r w:rsidR="006E1F83">
        <w:rPr>
          <w:rFonts w:cs="Arial"/>
          <w:b/>
          <w:bCs/>
          <w:sz w:val="28"/>
          <w:szCs w:val="28"/>
        </w:rPr>
        <w:t xml:space="preserve"> </w:t>
      </w:r>
      <w:r w:rsidR="00417D0D">
        <w:rPr>
          <w:rFonts w:cs="Arial"/>
          <w:b/>
          <w:bCs/>
          <w:sz w:val="28"/>
          <w:szCs w:val="28"/>
        </w:rPr>
        <w:t>001</w:t>
      </w:r>
    </w:p>
    <w:p w14:paraId="11E284F6" w14:textId="77777777" w:rsidR="006E1F83" w:rsidRDefault="006E1F83" w:rsidP="00F74D85">
      <w:pPr>
        <w:tabs>
          <w:tab w:val="left" w:pos="709"/>
        </w:tabs>
        <w:rPr>
          <w:b/>
        </w:rPr>
      </w:pPr>
    </w:p>
    <w:p w14:paraId="3A138631" w14:textId="77777777" w:rsidR="00417D0D" w:rsidRPr="00417D0D" w:rsidRDefault="008A4ABE" w:rsidP="00F74D85">
      <w:pPr>
        <w:tabs>
          <w:tab w:val="left" w:pos="709"/>
        </w:tabs>
      </w:pPr>
      <w:r>
        <w:rPr>
          <w:b/>
        </w:rPr>
        <w:t>Nombr</w:t>
      </w:r>
      <w:r w:rsidR="00417D0D">
        <w:rPr>
          <w:b/>
        </w:rPr>
        <w:t xml:space="preserve">e </w:t>
      </w:r>
      <w:r w:rsidR="00417D0D">
        <w:t>User Login</w:t>
      </w:r>
    </w:p>
    <w:p w14:paraId="1A0FE1D1" w14:textId="77777777" w:rsidR="00B3611B" w:rsidRDefault="006465A4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</w:rPr>
      </w:pPr>
      <w:r>
        <w:rPr>
          <w:rFonts w:cs="Arial"/>
        </w:rPr>
        <w:tab/>
      </w:r>
    </w:p>
    <w:p w14:paraId="6E56C47F" w14:textId="77777777" w:rsidR="008A4ABE" w:rsidRDefault="008A4ABE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</w:rPr>
      </w:pPr>
    </w:p>
    <w:p w14:paraId="11BD3779" w14:textId="77777777" w:rsidR="00F74D85" w:rsidRDefault="008A4ABE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  <w:b/>
        </w:rPr>
      </w:pPr>
      <w:r>
        <w:rPr>
          <w:rFonts w:cs="Arial"/>
          <w:b/>
        </w:rPr>
        <w:t>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1520"/>
        <w:gridCol w:w="5892"/>
      </w:tblGrid>
      <w:tr w:rsidR="008A4ABE" w14:paraId="753B8425" w14:textId="77777777" w:rsidTr="008A4ABE">
        <w:tc>
          <w:tcPr>
            <w:tcW w:w="1242" w:type="dxa"/>
            <w:shd w:val="clear" w:color="auto" w:fill="BFBFBF" w:themeFill="background1" w:themeFillShade="BF"/>
          </w:tcPr>
          <w:p w14:paraId="2305CFD6" w14:textId="77777777" w:rsidR="008A4ABE" w:rsidRDefault="008A4ABE" w:rsidP="008A4ABE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31030508" w14:textId="77777777" w:rsidR="008A4ABE" w:rsidRDefault="008A4ABE" w:rsidP="008A4ABE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178" w:type="dxa"/>
            <w:shd w:val="clear" w:color="auto" w:fill="BFBFBF" w:themeFill="background1" w:themeFillShade="BF"/>
          </w:tcPr>
          <w:p w14:paraId="5BE4D7E6" w14:textId="77777777" w:rsidR="008A4ABE" w:rsidRDefault="008A4ABE" w:rsidP="008A4ABE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Cambio</w:t>
            </w:r>
          </w:p>
        </w:tc>
      </w:tr>
      <w:tr w:rsidR="008A4ABE" w14:paraId="19058A05" w14:textId="77777777" w:rsidTr="008A4ABE">
        <w:tc>
          <w:tcPr>
            <w:tcW w:w="1242" w:type="dxa"/>
          </w:tcPr>
          <w:p w14:paraId="0749675F" w14:textId="77777777" w:rsidR="008A4ABE" w:rsidRDefault="00417D0D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19/02/2017</w:t>
            </w:r>
          </w:p>
        </w:tc>
        <w:tc>
          <w:tcPr>
            <w:tcW w:w="1560" w:type="dxa"/>
          </w:tcPr>
          <w:p w14:paraId="260F5897" w14:textId="77777777" w:rsidR="008A4ABE" w:rsidRDefault="00417D0D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Milan</w:t>
            </w:r>
          </w:p>
        </w:tc>
        <w:tc>
          <w:tcPr>
            <w:tcW w:w="6178" w:type="dxa"/>
          </w:tcPr>
          <w:p w14:paraId="35C671B9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</w:tr>
      <w:tr w:rsidR="008A4ABE" w14:paraId="5C197602" w14:textId="77777777" w:rsidTr="008A4ABE">
        <w:tc>
          <w:tcPr>
            <w:tcW w:w="1242" w:type="dxa"/>
          </w:tcPr>
          <w:p w14:paraId="048CA40F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  <w:tc>
          <w:tcPr>
            <w:tcW w:w="1560" w:type="dxa"/>
          </w:tcPr>
          <w:p w14:paraId="227E7671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  <w:tc>
          <w:tcPr>
            <w:tcW w:w="6178" w:type="dxa"/>
          </w:tcPr>
          <w:p w14:paraId="6892A038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</w:tr>
    </w:tbl>
    <w:p w14:paraId="57D1199F" w14:textId="77777777" w:rsidR="008A4ABE" w:rsidRDefault="008A4ABE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  <w:b/>
        </w:rPr>
      </w:pPr>
    </w:p>
    <w:p w14:paraId="0BD0BC03" w14:textId="77777777" w:rsidR="00E36AE3" w:rsidRDefault="00E36AE3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  <w:b/>
        </w:rPr>
      </w:pPr>
      <w:r>
        <w:rPr>
          <w:rFonts w:cs="Arial"/>
          <w:b/>
        </w:rPr>
        <w:t>Requerimiento</w:t>
      </w:r>
    </w:p>
    <w:p w14:paraId="61C96AFF" w14:textId="396EF00E" w:rsidR="006465A4" w:rsidRDefault="008A4ABE" w:rsidP="008A4ABE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  <w:r>
        <w:rPr>
          <w:rFonts w:cs="Arial"/>
        </w:rPr>
        <w:tab/>
      </w:r>
      <w:r w:rsidR="00036743">
        <w:rPr>
          <w:rFonts w:cs="Arial"/>
        </w:rPr>
        <w:t>El usuario logra iniciar sesión.</w:t>
      </w:r>
    </w:p>
    <w:p w14:paraId="071AA36A" w14:textId="77777777" w:rsidR="00B3024B" w:rsidRDefault="00B3024B" w:rsidP="001B0F49">
      <w:pPr>
        <w:tabs>
          <w:tab w:val="left" w:pos="709"/>
        </w:tabs>
      </w:pPr>
    </w:p>
    <w:p w14:paraId="29BB7DFC" w14:textId="504DD06B" w:rsidR="00036743" w:rsidRPr="00B3611B" w:rsidRDefault="00036743" w:rsidP="00B3611B">
      <w:pPr>
        <w:tabs>
          <w:tab w:val="left" w:pos="709"/>
        </w:tabs>
        <w:rPr>
          <w:b/>
        </w:rPr>
      </w:pPr>
      <w:r>
        <w:rPr>
          <w:b/>
        </w:rPr>
        <w:t>Actores</w:t>
      </w:r>
    </w:p>
    <w:p w14:paraId="0D051BF5" w14:textId="4A0E82C4" w:rsidR="00B3611B" w:rsidRDefault="002528D9" w:rsidP="00B3611B">
      <w:pPr>
        <w:tabs>
          <w:tab w:val="left" w:pos="709"/>
        </w:tabs>
      </w:pPr>
      <w:r>
        <w:tab/>
      </w:r>
      <w:r w:rsidR="00036743">
        <w:t>- Usuario</w:t>
      </w:r>
    </w:p>
    <w:p w14:paraId="05887187" w14:textId="417F41DD" w:rsidR="00036743" w:rsidRDefault="00036743" w:rsidP="00B3611B">
      <w:pPr>
        <w:tabs>
          <w:tab w:val="left" w:pos="709"/>
        </w:tabs>
      </w:pPr>
      <w:r>
        <w:tab/>
        <w:t>- Sistema</w:t>
      </w:r>
    </w:p>
    <w:p w14:paraId="180E35D0" w14:textId="77777777" w:rsidR="00D46E03" w:rsidRDefault="00D46E03" w:rsidP="00B3611B">
      <w:pPr>
        <w:tabs>
          <w:tab w:val="left" w:pos="709"/>
        </w:tabs>
      </w:pPr>
    </w:p>
    <w:p w14:paraId="74331BB1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Pre-Condiciones</w:t>
      </w:r>
    </w:p>
    <w:p w14:paraId="67BA38CE" w14:textId="49A978B4" w:rsidR="006465A4" w:rsidRDefault="002528D9" w:rsidP="008A4ABE">
      <w:pPr>
        <w:tabs>
          <w:tab w:val="left" w:pos="709"/>
        </w:tabs>
      </w:pPr>
      <w:r>
        <w:tab/>
      </w:r>
      <w:r w:rsidR="00036743">
        <w:t>El usuario se encuentra en la página de inicio.</w:t>
      </w:r>
    </w:p>
    <w:p w14:paraId="6E221910" w14:textId="77777777" w:rsidR="00D46E03" w:rsidRDefault="00D46E03" w:rsidP="00B3611B">
      <w:pPr>
        <w:tabs>
          <w:tab w:val="left" w:pos="709"/>
        </w:tabs>
      </w:pPr>
    </w:p>
    <w:p w14:paraId="2D288009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Trigger</w:t>
      </w:r>
    </w:p>
    <w:p w14:paraId="05C4B19D" w14:textId="6FFC2DB6" w:rsidR="00B3024B" w:rsidRDefault="00B3611B" w:rsidP="00B3611B">
      <w:pPr>
        <w:tabs>
          <w:tab w:val="left" w:pos="709"/>
        </w:tabs>
      </w:pPr>
      <w:r>
        <w:tab/>
      </w:r>
      <w:r w:rsidR="00036743">
        <w:t>El usuario presiona boton login</w:t>
      </w:r>
    </w:p>
    <w:p w14:paraId="65DE8D6E" w14:textId="77777777" w:rsidR="00B3611B" w:rsidRDefault="00B3611B" w:rsidP="00B3611B">
      <w:pPr>
        <w:tabs>
          <w:tab w:val="left" w:pos="709"/>
        </w:tabs>
      </w:pPr>
    </w:p>
    <w:p w14:paraId="25E4940C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Flujo Principal</w:t>
      </w:r>
    </w:p>
    <w:p w14:paraId="4D105717" w14:textId="6EF5FFD5" w:rsidR="006465A4" w:rsidRDefault="008A2EAD" w:rsidP="00036743">
      <w:pPr>
        <w:pStyle w:val="Prrafodelista"/>
        <w:numPr>
          <w:ilvl w:val="0"/>
          <w:numId w:val="16"/>
        </w:numPr>
        <w:tabs>
          <w:tab w:val="left" w:pos="284"/>
        </w:tabs>
      </w:pPr>
      <w:r>
        <w:t>El servidor autentifica la información entregada</w:t>
      </w:r>
    </w:p>
    <w:p w14:paraId="69C2BDBE" w14:textId="4A24C86B" w:rsidR="008A2EAD" w:rsidRDefault="00C61195" w:rsidP="00036743">
      <w:pPr>
        <w:pStyle w:val="Prrafodelista"/>
        <w:numPr>
          <w:ilvl w:val="0"/>
          <w:numId w:val="16"/>
        </w:numPr>
        <w:tabs>
          <w:tab w:val="left" w:pos="284"/>
        </w:tabs>
      </w:pPr>
      <w:r>
        <w:t>El usuario es llevado a la página principal.</w:t>
      </w:r>
    </w:p>
    <w:p w14:paraId="06E9F92E" w14:textId="77777777" w:rsidR="008A4ABE" w:rsidRDefault="008A4ABE" w:rsidP="008A4ABE">
      <w:pPr>
        <w:tabs>
          <w:tab w:val="left" w:pos="284"/>
        </w:tabs>
      </w:pPr>
    </w:p>
    <w:p w14:paraId="59091BCC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Post-Condiciones</w:t>
      </w:r>
    </w:p>
    <w:p w14:paraId="4D7C42E4" w14:textId="69BDDBB7" w:rsidR="00F74D85" w:rsidRDefault="00036743" w:rsidP="00036743">
      <w:pPr>
        <w:pStyle w:val="Prrafodelista"/>
        <w:numPr>
          <w:ilvl w:val="0"/>
          <w:numId w:val="17"/>
        </w:numPr>
        <w:tabs>
          <w:tab w:val="left" w:pos="709"/>
        </w:tabs>
      </w:pPr>
      <w:r>
        <w:t>Hay conexión a internet</w:t>
      </w:r>
    </w:p>
    <w:p w14:paraId="331F003E" w14:textId="77777777" w:rsidR="008A4ABE" w:rsidRDefault="008A4ABE" w:rsidP="00B3611B">
      <w:pPr>
        <w:tabs>
          <w:tab w:val="left" w:pos="709"/>
        </w:tabs>
      </w:pPr>
    </w:p>
    <w:p w14:paraId="47591514" w14:textId="77777777" w:rsidR="00B3611B" w:rsidRPr="00B3611B" w:rsidRDefault="00F74D85" w:rsidP="00B3611B">
      <w:pPr>
        <w:tabs>
          <w:tab w:val="left" w:pos="709"/>
        </w:tabs>
        <w:rPr>
          <w:b/>
        </w:rPr>
      </w:pPr>
      <w:r w:rsidRPr="00F74D85">
        <w:rPr>
          <w:b/>
        </w:rPr>
        <w:t>Flujos Alternativos</w:t>
      </w:r>
      <w:r w:rsidR="008A4ABE">
        <w:rPr>
          <w:b/>
        </w:rPr>
        <w:t xml:space="preserve"> y</w:t>
      </w:r>
      <w:r w:rsidR="00B3611B" w:rsidRPr="00B3611B">
        <w:rPr>
          <w:b/>
        </w:rPr>
        <w:t xml:space="preserve"> Excepcionales</w:t>
      </w:r>
    </w:p>
    <w:p w14:paraId="3F8A6FD7" w14:textId="77777777" w:rsidR="00417D0D" w:rsidRDefault="00417D0D" w:rsidP="00417D0D">
      <w:pPr>
        <w:pStyle w:val="Prrafodelista"/>
        <w:numPr>
          <w:ilvl w:val="0"/>
          <w:numId w:val="15"/>
        </w:numPr>
        <w:tabs>
          <w:tab w:val="left" w:pos="709"/>
        </w:tabs>
      </w:pPr>
      <w:r>
        <w:t>Contraseña incorrecta</w:t>
      </w:r>
    </w:p>
    <w:p w14:paraId="3CF16133" w14:textId="77777777" w:rsidR="001B0F49" w:rsidRPr="006465A4" w:rsidRDefault="00417D0D" w:rsidP="00417D0D">
      <w:pPr>
        <w:pStyle w:val="Prrafodelista"/>
        <w:numPr>
          <w:ilvl w:val="0"/>
          <w:numId w:val="15"/>
        </w:numPr>
        <w:tabs>
          <w:tab w:val="left" w:pos="709"/>
        </w:tabs>
      </w:pPr>
      <w:r>
        <w:t>Conexión fallida al servidor</w:t>
      </w:r>
      <w:r w:rsidR="00B6241E" w:rsidRPr="006465A4">
        <w:tab/>
      </w:r>
    </w:p>
    <w:p w14:paraId="132AB00E" w14:textId="77777777" w:rsidR="00B52714" w:rsidRDefault="00B52714" w:rsidP="00B3611B">
      <w:pPr>
        <w:tabs>
          <w:tab w:val="left" w:pos="709"/>
        </w:tabs>
        <w:rPr>
          <w:b/>
        </w:rPr>
      </w:pPr>
    </w:p>
    <w:p w14:paraId="67B0CA59" w14:textId="77777777" w:rsidR="00B52714" w:rsidRDefault="00B52714" w:rsidP="00B3611B">
      <w:pPr>
        <w:tabs>
          <w:tab w:val="left" w:pos="709"/>
        </w:tabs>
      </w:pPr>
    </w:p>
    <w:p w14:paraId="1A0564EE" w14:textId="77777777" w:rsidR="00036743" w:rsidRDefault="00036743" w:rsidP="00B3611B">
      <w:pPr>
        <w:tabs>
          <w:tab w:val="left" w:pos="709"/>
        </w:tabs>
      </w:pPr>
    </w:p>
    <w:p w14:paraId="5E270740" w14:textId="77777777" w:rsidR="00036743" w:rsidRDefault="00036743" w:rsidP="00B3611B">
      <w:pPr>
        <w:tabs>
          <w:tab w:val="left" w:pos="709"/>
        </w:tabs>
      </w:pPr>
    </w:p>
    <w:p w14:paraId="1A4DFAF8" w14:textId="77777777" w:rsidR="00036743" w:rsidRDefault="00036743" w:rsidP="00B3611B">
      <w:pPr>
        <w:tabs>
          <w:tab w:val="left" w:pos="709"/>
        </w:tabs>
      </w:pPr>
    </w:p>
    <w:p w14:paraId="3CA1B1F8" w14:textId="77777777" w:rsidR="00036743" w:rsidRDefault="00036743" w:rsidP="00B3611B">
      <w:pPr>
        <w:tabs>
          <w:tab w:val="left" w:pos="709"/>
        </w:tabs>
      </w:pPr>
    </w:p>
    <w:p w14:paraId="22354193" w14:textId="77777777" w:rsidR="00036743" w:rsidRDefault="00036743" w:rsidP="00B3611B">
      <w:pPr>
        <w:tabs>
          <w:tab w:val="left" w:pos="709"/>
        </w:tabs>
      </w:pPr>
    </w:p>
    <w:p w14:paraId="70216D01" w14:textId="77777777" w:rsidR="00036743" w:rsidRDefault="00036743" w:rsidP="00B3611B">
      <w:pPr>
        <w:tabs>
          <w:tab w:val="left" w:pos="709"/>
        </w:tabs>
      </w:pPr>
    </w:p>
    <w:p w14:paraId="4D5FBFF1" w14:textId="77777777" w:rsidR="00036743" w:rsidRDefault="00036743" w:rsidP="00B3611B">
      <w:pPr>
        <w:tabs>
          <w:tab w:val="left" w:pos="709"/>
        </w:tabs>
      </w:pPr>
    </w:p>
    <w:p w14:paraId="6D534EB3" w14:textId="77777777" w:rsidR="00036743" w:rsidRDefault="00036743" w:rsidP="00B3611B">
      <w:pPr>
        <w:tabs>
          <w:tab w:val="left" w:pos="709"/>
        </w:tabs>
      </w:pPr>
    </w:p>
    <w:p w14:paraId="2FFF142D" w14:textId="77777777" w:rsidR="00036743" w:rsidRDefault="00036743" w:rsidP="00B3611B">
      <w:pPr>
        <w:tabs>
          <w:tab w:val="left" w:pos="709"/>
        </w:tabs>
      </w:pPr>
    </w:p>
    <w:p w14:paraId="455CFFAA" w14:textId="49CC7D21" w:rsidR="00036743" w:rsidRDefault="00036743" w:rsidP="00B3611B">
      <w:pPr>
        <w:tabs>
          <w:tab w:val="left" w:pos="709"/>
        </w:tabs>
      </w:pPr>
    </w:p>
    <w:p w14:paraId="044F9A31" w14:textId="0E3E4C26" w:rsidR="00FF09B7" w:rsidRDefault="00FF09B7" w:rsidP="00B3611B">
      <w:pPr>
        <w:tabs>
          <w:tab w:val="left" w:pos="709"/>
        </w:tabs>
        <w:rPr>
          <w:b/>
        </w:rPr>
      </w:pPr>
      <w:r w:rsidRPr="00D46E03">
        <w:rPr>
          <w:b/>
        </w:rPr>
        <w:t>PROTOTIPO</w:t>
      </w:r>
    </w:p>
    <w:p w14:paraId="7CDB05D1" w14:textId="06FC143E" w:rsidR="001472BD" w:rsidRDefault="00C61195" w:rsidP="00B3611B">
      <w:pPr>
        <w:tabs>
          <w:tab w:val="left" w:pos="709"/>
        </w:tabs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0722CA4B" wp14:editId="69CA3ED9">
            <wp:simplePos x="0" y="0"/>
            <wp:positionH relativeFrom="column">
              <wp:posOffset>3201035</wp:posOffset>
            </wp:positionH>
            <wp:positionV relativeFrom="paragraph">
              <wp:posOffset>55245</wp:posOffset>
            </wp:positionV>
            <wp:extent cx="1602740" cy="3204845"/>
            <wp:effectExtent l="0" t="0" r="0" b="0"/>
            <wp:wrapSquare wrapText="bothSides"/>
            <wp:docPr id="11" name="Imagen 11" descr="../../../Desktop/Turnos-app/Prototipo/Loggin%20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Turnos-app/Prototipo/Loggin%20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3CD"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5081E89A" wp14:editId="4D6F1A88">
            <wp:simplePos x="0" y="0"/>
            <wp:positionH relativeFrom="column">
              <wp:posOffset>797560</wp:posOffset>
            </wp:positionH>
            <wp:positionV relativeFrom="paragraph">
              <wp:posOffset>57785</wp:posOffset>
            </wp:positionV>
            <wp:extent cx="1765935" cy="3259455"/>
            <wp:effectExtent l="0" t="0" r="12065" b="0"/>
            <wp:wrapSquare wrapText="bothSides"/>
            <wp:docPr id="10" name="Imagen 10" descr="../../../Desktop/Captura%20de%20pantalla%202017-02-19%20a%20las%2017.13.34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Captura%20de%20pantalla%202017-02-19%20a%20las%2017.13.34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B0FB8" w14:textId="6632E8F5" w:rsidR="006465A4" w:rsidRPr="00B6241E" w:rsidRDefault="006465A4" w:rsidP="00B3611B">
      <w:pPr>
        <w:tabs>
          <w:tab w:val="left" w:pos="709"/>
        </w:tabs>
      </w:pPr>
    </w:p>
    <w:p w14:paraId="0116FC29" w14:textId="564B5D5F" w:rsidR="00D66F40" w:rsidRPr="00D66F40" w:rsidRDefault="00D66F40" w:rsidP="00B3611B">
      <w:pPr>
        <w:tabs>
          <w:tab w:val="left" w:pos="709"/>
        </w:tabs>
      </w:pPr>
      <w:bookmarkStart w:id="0" w:name="_GoBack"/>
      <w:bookmarkEnd w:id="0"/>
    </w:p>
    <w:sectPr w:rsidR="00D66F40" w:rsidRPr="00D66F40" w:rsidSect="00365021">
      <w:footerReference w:type="default" r:id="rId9"/>
      <w:pgSz w:w="12242" w:h="15842" w:code="1"/>
      <w:pgMar w:top="1702" w:right="1701" w:bottom="1418" w:left="1701" w:header="720" w:footer="64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912D6" w14:textId="77777777" w:rsidR="0068114D" w:rsidRDefault="0068114D">
      <w:r>
        <w:separator/>
      </w:r>
    </w:p>
  </w:endnote>
  <w:endnote w:type="continuationSeparator" w:id="0">
    <w:p w14:paraId="1278C8F2" w14:textId="77777777" w:rsidR="0068114D" w:rsidRDefault="00681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D6A9A" w14:textId="77777777" w:rsidR="00491B8D" w:rsidRDefault="00491B8D">
    <w:pPr>
      <w:pStyle w:val="Piedepgina"/>
      <w:rPr>
        <w:color w:val="808080"/>
        <w:sz w:val="16"/>
      </w:rPr>
    </w:pPr>
  </w:p>
  <w:p w14:paraId="3BCF5FC0" w14:textId="77777777" w:rsidR="00491B8D" w:rsidRDefault="009D1A30">
    <w:pPr>
      <w:pStyle w:val="Piedepgina"/>
      <w:jc w:val="center"/>
      <w:rPr>
        <w:color w:val="808080"/>
        <w:sz w:val="16"/>
      </w:rPr>
    </w:pPr>
    <w:r>
      <w:rPr>
        <w:rStyle w:val="Nmerodepgina"/>
      </w:rPr>
      <w:fldChar w:fldCharType="begin"/>
    </w:r>
    <w:r w:rsidR="00491B8D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61195">
      <w:rPr>
        <w:rStyle w:val="Nmerodepgina"/>
        <w:noProof/>
      </w:rPr>
      <w:t>2</w:t>
    </w:r>
    <w:r>
      <w:rPr>
        <w:rStyle w:val="Nmerodepgina"/>
      </w:rPr>
      <w:fldChar w:fldCharType="end"/>
    </w:r>
    <w:r w:rsidR="00491B8D">
      <w:rPr>
        <w:rStyle w:val="Nmerodepgina"/>
      </w:rPr>
      <w:t xml:space="preserve"> de </w:t>
    </w:r>
    <w:r>
      <w:rPr>
        <w:rStyle w:val="Nmerodepgina"/>
      </w:rPr>
      <w:fldChar w:fldCharType="begin"/>
    </w:r>
    <w:r w:rsidR="00491B8D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C61195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D991F5F" w14:textId="77777777" w:rsidR="00491B8D" w:rsidRDefault="008A4ABE">
    <w:pPr>
      <w:pStyle w:val="Piedepgina"/>
    </w:pPr>
    <w:r w:rsidRPr="009D1A30">
      <w:rPr>
        <w:noProof/>
        <w:color w:val="808080"/>
        <w:sz w:val="16"/>
        <w:lang w:val="es-ES_tradnl" w:eastAsia="es-ES_tradnl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14FDC95" wp14:editId="2FCE0F68">
              <wp:simplePos x="0" y="0"/>
              <wp:positionH relativeFrom="column">
                <wp:posOffset>2272665</wp:posOffset>
              </wp:positionH>
              <wp:positionV relativeFrom="paragraph">
                <wp:posOffset>114935</wp:posOffset>
              </wp:positionV>
              <wp:extent cx="3248660" cy="91440"/>
              <wp:effectExtent l="0" t="0" r="2540" b="1016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48660" cy="91440"/>
                        <a:chOff x="5040" y="15237"/>
                        <a:chExt cx="5116" cy="276"/>
                      </a:xfrm>
                    </wpg:grpSpPr>
                    <wps:wsp>
                      <wps:cNvPr id="6" name="Rectangle 7"/>
                      <wps:cNvSpPr>
                        <a:spLocks noChangeArrowheads="1"/>
                      </wps:cNvSpPr>
                      <wps:spPr bwMode="ltGray">
                        <a:xfrm>
                          <a:off x="5040" y="15237"/>
                          <a:ext cx="637" cy="276"/>
                        </a:xfrm>
                        <a:prstGeom prst="rect">
                          <a:avLst/>
                        </a:prstGeom>
                        <a:solidFill>
                          <a:srgbClr val="0000CC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3AB23" w14:textId="77777777" w:rsidR="00491B8D" w:rsidRDefault="00491B8D">
                            <w:pPr>
                              <w:jc w:val="center"/>
                              <w:rPr>
                                <w:b/>
                                <w:i/>
                                <w:snapToGrid w:val="0"/>
                                <w:color w:val="FFFFFF"/>
                                <w:sz w:val="72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ltGray">
                        <a:xfrm>
                          <a:off x="7312" y="15237"/>
                          <a:ext cx="572" cy="276"/>
                        </a:xfrm>
                        <a:prstGeom prst="rect">
                          <a:avLst/>
                        </a:prstGeom>
                        <a:solidFill>
                          <a:srgbClr val="0000CC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C93DB" w14:textId="77777777" w:rsidR="00491B8D" w:rsidRDefault="00491B8D">
                            <w:pPr>
                              <w:jc w:val="center"/>
                              <w:rPr>
                                <w:b/>
                                <w:i/>
                                <w:snapToGrid w:val="0"/>
                                <w:color w:val="FFFFFF"/>
                                <w:sz w:val="44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8" name="Rectangle 9"/>
                      <wps:cNvSpPr>
                        <a:spLocks noChangeArrowheads="1"/>
                      </wps:cNvSpPr>
                      <wps:spPr bwMode="gray">
                        <a:xfrm>
                          <a:off x="9584" y="15237"/>
                          <a:ext cx="572" cy="276"/>
                        </a:xfrm>
                        <a:prstGeom prst="rect">
                          <a:avLst/>
                        </a:prstGeom>
                        <a:solidFill>
                          <a:srgbClr val="00008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0465B" w14:textId="77777777" w:rsidR="00491B8D" w:rsidRDefault="00491B8D">
                            <w:pPr>
                              <w:jc w:val="center"/>
                              <w:rPr>
                                <w:b/>
                                <w:i/>
                                <w:snapToGrid w:val="0"/>
                                <w:color w:val="FFFFFF"/>
                                <w:sz w:val="44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group id="Group 6" o:spid="_x0000_s1026" style="position:absolute;margin-left:178.95pt;margin-top:9.05pt;width:253.85pt;height:7.2pt;z-index:251657728" coordorigin="5040,15237" coordsize="5077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" o:allowincell="f">
              <v:rect id="Rectangle 7" o:spid="_x0000_s1027" style="position:absolute;left:5040;top:15237;width:689;height:276;visibility:visible;mso-wrap-style:none;v-text-anchor:middle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" fillcolor="#00c" stroked="f" strokecolor="gray">
                <v:fill opacity="32896f"/>
                <v:textbox>
                  <w:txbxContent>
                    <w:p w:rsidR="00491B8D" w:rsidRDefault="00491B8D">
                      <w:pPr>
                        <w:jc w:val="center"/>
                        <w:rPr>
                          <w:b/>
                          <w:i/>
                          <w:snapToGrid w:val="0"/>
                          <w:color w:val="FFFFFF"/>
                          <w:sz w:val="72"/>
                          <w:lang w:val="es-ES_tradnl"/>
                        </w:rPr>
                      </w:pPr>
                    </w:p>
                  </w:txbxContent>
                </v:textbox>
              </v:rect>
              <v:rect id="Rectangle 8" o:spid="_x0000_s1028" style="position:absolute;left:7312;top:15237;width:533;height:276;visibility:visible;mso-wrap-style:none;v-text-anchor:middle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" fillcolor="#00c" stroked="f" strokecolor="gray">
                <v:fill opacity="32896f"/>
                <v:textbox>
                  <w:txbxContent>
                    <w:p w:rsidR="00491B8D" w:rsidRDefault="00491B8D">
                      <w:pPr>
                        <w:jc w:val="center"/>
                        <w:rPr>
                          <w:b/>
                          <w:i/>
                          <w:snapToGrid w:val="0"/>
                          <w:color w:val="FFFFFF"/>
                          <w:sz w:val="44"/>
                          <w:lang w:val="es-ES_tradnl"/>
                        </w:rPr>
                      </w:pPr>
                    </w:p>
                  </w:txbxContent>
                </v:textbox>
              </v:rect>
              <v:rect id="Rectangle 9" o:spid="_x0000_s1029" style="position:absolute;left:9584;top:15237;width:533;height:276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" fillcolor="navy" stroked="f">
                <v:fill opacity="32896f"/>
                <v:textbox>
                  <w:txbxContent>
                    <w:p w:rsidR="00491B8D" w:rsidRDefault="00491B8D">
                      <w:pPr>
                        <w:jc w:val="center"/>
                        <w:rPr>
                          <w:b/>
                          <w:i/>
                          <w:snapToGrid w:val="0"/>
                          <w:color w:val="FFFFFF"/>
                          <w:sz w:val="44"/>
                          <w:lang w:val="es-ES_tradnl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99AAB" w14:textId="77777777" w:rsidR="0068114D" w:rsidRDefault="0068114D">
      <w:r>
        <w:separator/>
      </w:r>
    </w:p>
  </w:footnote>
  <w:footnote w:type="continuationSeparator" w:id="0">
    <w:p w14:paraId="6A9ADDED" w14:textId="77777777" w:rsidR="0068114D" w:rsidRDefault="00681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750D3B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8100BE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46F34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D58826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A66BB7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B2584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A7C5BD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D8BFC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D03C6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3480F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F84332"/>
    <w:multiLevelType w:val="hybridMultilevel"/>
    <w:tmpl w:val="38C2D0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1F4833"/>
    <w:multiLevelType w:val="hybridMultilevel"/>
    <w:tmpl w:val="C3087DA4"/>
    <w:lvl w:ilvl="0" w:tplc="86F4E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33CD9"/>
    <w:multiLevelType w:val="hybridMultilevel"/>
    <w:tmpl w:val="8674A254"/>
    <w:lvl w:ilvl="0" w:tplc="D1FC5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C02733"/>
    <w:multiLevelType w:val="hybridMultilevel"/>
    <w:tmpl w:val="9998C8CC"/>
    <w:lvl w:ilvl="0" w:tplc="C52E16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033C6"/>
    <w:multiLevelType w:val="multilevel"/>
    <w:tmpl w:val="75A489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576" w:hanging="292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720" w:hanging="153"/>
      </w:pPr>
    </w:lvl>
    <w:lvl w:ilvl="3">
      <w:start w:val="1"/>
      <w:numFmt w:val="decimal"/>
      <w:lvlText w:val="%1.%2.%3.%4"/>
      <w:lvlJc w:val="left"/>
      <w:pPr>
        <w:tabs>
          <w:tab w:val="num" w:pos="1987"/>
        </w:tabs>
        <w:ind w:left="864" w:firstLine="43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2B1458A"/>
    <w:multiLevelType w:val="hybridMultilevel"/>
    <w:tmpl w:val="3F562B5A"/>
    <w:lvl w:ilvl="0" w:tplc="81064A06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>
    <w:nsid w:val="67671BCB"/>
    <w:multiLevelType w:val="hybridMultilevel"/>
    <w:tmpl w:val="C2629D10"/>
    <w:lvl w:ilvl="0" w:tplc="6BC8786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0"/>
  </w:num>
  <w:num w:numId="14">
    <w:abstractNumId w:val="16"/>
  </w:num>
  <w:num w:numId="15">
    <w:abstractNumId w:val="11"/>
  </w:num>
  <w:num w:numId="16">
    <w:abstractNumId w:val="12"/>
  </w:num>
  <w:num w:numId="17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ctiveWritingStyle w:appName="MSWord" w:lang="es-CL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25"/>
    <w:rsid w:val="00000A8F"/>
    <w:rsid w:val="0000762B"/>
    <w:rsid w:val="00007D02"/>
    <w:rsid w:val="00022B00"/>
    <w:rsid w:val="00023414"/>
    <w:rsid w:val="00027BFB"/>
    <w:rsid w:val="000321CC"/>
    <w:rsid w:val="000327D6"/>
    <w:rsid w:val="00032C12"/>
    <w:rsid w:val="00036743"/>
    <w:rsid w:val="00043BEB"/>
    <w:rsid w:val="00043CFA"/>
    <w:rsid w:val="00044577"/>
    <w:rsid w:val="00045B16"/>
    <w:rsid w:val="000516C9"/>
    <w:rsid w:val="00056AE1"/>
    <w:rsid w:val="000672FE"/>
    <w:rsid w:val="00067CCC"/>
    <w:rsid w:val="00072208"/>
    <w:rsid w:val="00080C76"/>
    <w:rsid w:val="000D2598"/>
    <w:rsid w:val="000D5CAE"/>
    <w:rsid w:val="000F74B6"/>
    <w:rsid w:val="00101D5E"/>
    <w:rsid w:val="001143FD"/>
    <w:rsid w:val="001206E8"/>
    <w:rsid w:val="0012516D"/>
    <w:rsid w:val="00125CC2"/>
    <w:rsid w:val="001278AE"/>
    <w:rsid w:val="00134427"/>
    <w:rsid w:val="001472BD"/>
    <w:rsid w:val="00150ACF"/>
    <w:rsid w:val="001514C3"/>
    <w:rsid w:val="00154A62"/>
    <w:rsid w:val="0017421D"/>
    <w:rsid w:val="001745CF"/>
    <w:rsid w:val="001751BE"/>
    <w:rsid w:val="0019075B"/>
    <w:rsid w:val="001949C4"/>
    <w:rsid w:val="001A2A4F"/>
    <w:rsid w:val="001A758A"/>
    <w:rsid w:val="001B0F49"/>
    <w:rsid w:val="001B4F3F"/>
    <w:rsid w:val="001B55B7"/>
    <w:rsid w:val="001C7DD8"/>
    <w:rsid w:val="001D1C53"/>
    <w:rsid w:val="001D4641"/>
    <w:rsid w:val="001D6145"/>
    <w:rsid w:val="001E7F9B"/>
    <w:rsid w:val="001F4179"/>
    <w:rsid w:val="001F4D06"/>
    <w:rsid w:val="002026C2"/>
    <w:rsid w:val="00203EB4"/>
    <w:rsid w:val="00204FB5"/>
    <w:rsid w:val="0022053F"/>
    <w:rsid w:val="00222A35"/>
    <w:rsid w:val="00225403"/>
    <w:rsid w:val="00225842"/>
    <w:rsid w:val="00226D4D"/>
    <w:rsid w:val="0023028A"/>
    <w:rsid w:val="0023063F"/>
    <w:rsid w:val="0023379B"/>
    <w:rsid w:val="002453DE"/>
    <w:rsid w:val="002528D9"/>
    <w:rsid w:val="002623C2"/>
    <w:rsid w:val="00266AF0"/>
    <w:rsid w:val="00266D55"/>
    <w:rsid w:val="00281335"/>
    <w:rsid w:val="00284F23"/>
    <w:rsid w:val="00285DAF"/>
    <w:rsid w:val="00286878"/>
    <w:rsid w:val="002975D8"/>
    <w:rsid w:val="002A5FAF"/>
    <w:rsid w:val="002B10E7"/>
    <w:rsid w:val="002C2464"/>
    <w:rsid w:val="002D3E0E"/>
    <w:rsid w:val="002E3BCD"/>
    <w:rsid w:val="002E4B0C"/>
    <w:rsid w:val="002F5DAB"/>
    <w:rsid w:val="003031F4"/>
    <w:rsid w:val="0030506E"/>
    <w:rsid w:val="00307731"/>
    <w:rsid w:val="00316E95"/>
    <w:rsid w:val="00325576"/>
    <w:rsid w:val="00330C86"/>
    <w:rsid w:val="003339C3"/>
    <w:rsid w:val="0033720A"/>
    <w:rsid w:val="00345B4B"/>
    <w:rsid w:val="00351944"/>
    <w:rsid w:val="003543A3"/>
    <w:rsid w:val="0036313A"/>
    <w:rsid w:val="00365021"/>
    <w:rsid w:val="0037252C"/>
    <w:rsid w:val="003726BE"/>
    <w:rsid w:val="003877AC"/>
    <w:rsid w:val="0039102A"/>
    <w:rsid w:val="00396885"/>
    <w:rsid w:val="003A0FF9"/>
    <w:rsid w:val="003A32AA"/>
    <w:rsid w:val="003A7310"/>
    <w:rsid w:val="003C095B"/>
    <w:rsid w:val="003C5955"/>
    <w:rsid w:val="003D01C3"/>
    <w:rsid w:val="003E5FDF"/>
    <w:rsid w:val="003F0BAB"/>
    <w:rsid w:val="003F2B02"/>
    <w:rsid w:val="003F66CE"/>
    <w:rsid w:val="0040030D"/>
    <w:rsid w:val="00417D0D"/>
    <w:rsid w:val="004247A0"/>
    <w:rsid w:val="004248B5"/>
    <w:rsid w:val="00427DA8"/>
    <w:rsid w:val="004310E9"/>
    <w:rsid w:val="00437355"/>
    <w:rsid w:val="00440D05"/>
    <w:rsid w:val="00451DE3"/>
    <w:rsid w:val="00456101"/>
    <w:rsid w:val="004713F4"/>
    <w:rsid w:val="00477C28"/>
    <w:rsid w:val="00477CA5"/>
    <w:rsid w:val="004805BD"/>
    <w:rsid w:val="00482ECA"/>
    <w:rsid w:val="00491B8D"/>
    <w:rsid w:val="00493119"/>
    <w:rsid w:val="004A64F7"/>
    <w:rsid w:val="004C5DF6"/>
    <w:rsid w:val="004C6AF5"/>
    <w:rsid w:val="004D01C0"/>
    <w:rsid w:val="004D1DDE"/>
    <w:rsid w:val="004D5BD7"/>
    <w:rsid w:val="004E3D89"/>
    <w:rsid w:val="004E7C9E"/>
    <w:rsid w:val="004F255D"/>
    <w:rsid w:val="004F4584"/>
    <w:rsid w:val="005013E5"/>
    <w:rsid w:val="00501F43"/>
    <w:rsid w:val="00512B63"/>
    <w:rsid w:val="005221D4"/>
    <w:rsid w:val="00540316"/>
    <w:rsid w:val="00543951"/>
    <w:rsid w:val="005468A4"/>
    <w:rsid w:val="005569FA"/>
    <w:rsid w:val="00565AB8"/>
    <w:rsid w:val="00580A9F"/>
    <w:rsid w:val="00581E0A"/>
    <w:rsid w:val="00582D67"/>
    <w:rsid w:val="005A1C40"/>
    <w:rsid w:val="005A2A0E"/>
    <w:rsid w:val="005A331D"/>
    <w:rsid w:val="005C06F7"/>
    <w:rsid w:val="005D25DB"/>
    <w:rsid w:val="005E67D4"/>
    <w:rsid w:val="005F683D"/>
    <w:rsid w:val="00605BDA"/>
    <w:rsid w:val="0062231B"/>
    <w:rsid w:val="00624096"/>
    <w:rsid w:val="00626CB8"/>
    <w:rsid w:val="00636FE5"/>
    <w:rsid w:val="006465A4"/>
    <w:rsid w:val="006473C3"/>
    <w:rsid w:val="00650BDE"/>
    <w:rsid w:val="00655988"/>
    <w:rsid w:val="00656AD4"/>
    <w:rsid w:val="006613E7"/>
    <w:rsid w:val="00675580"/>
    <w:rsid w:val="00676398"/>
    <w:rsid w:val="0068114D"/>
    <w:rsid w:val="00690762"/>
    <w:rsid w:val="00690CAE"/>
    <w:rsid w:val="006B0147"/>
    <w:rsid w:val="006B1AEC"/>
    <w:rsid w:val="006B65E8"/>
    <w:rsid w:val="006C44FC"/>
    <w:rsid w:val="006C48DF"/>
    <w:rsid w:val="006D514B"/>
    <w:rsid w:val="006E1F83"/>
    <w:rsid w:val="006F391F"/>
    <w:rsid w:val="00720F11"/>
    <w:rsid w:val="007342F8"/>
    <w:rsid w:val="00734FD7"/>
    <w:rsid w:val="00746A4B"/>
    <w:rsid w:val="007505F9"/>
    <w:rsid w:val="007514DB"/>
    <w:rsid w:val="007551F2"/>
    <w:rsid w:val="007629BE"/>
    <w:rsid w:val="00766B45"/>
    <w:rsid w:val="007824B9"/>
    <w:rsid w:val="007842D7"/>
    <w:rsid w:val="007923BD"/>
    <w:rsid w:val="00793677"/>
    <w:rsid w:val="007962A6"/>
    <w:rsid w:val="007A1476"/>
    <w:rsid w:val="007A267A"/>
    <w:rsid w:val="007A57A0"/>
    <w:rsid w:val="007A6484"/>
    <w:rsid w:val="007A72EF"/>
    <w:rsid w:val="007C4841"/>
    <w:rsid w:val="007D43A5"/>
    <w:rsid w:val="007D6819"/>
    <w:rsid w:val="007D68E7"/>
    <w:rsid w:val="007F2112"/>
    <w:rsid w:val="007F3EB7"/>
    <w:rsid w:val="007F41E6"/>
    <w:rsid w:val="007F6911"/>
    <w:rsid w:val="00801F59"/>
    <w:rsid w:val="00810A32"/>
    <w:rsid w:val="00817014"/>
    <w:rsid w:val="00822BFD"/>
    <w:rsid w:val="00825D3D"/>
    <w:rsid w:val="008264A5"/>
    <w:rsid w:val="0084054A"/>
    <w:rsid w:val="00861B2E"/>
    <w:rsid w:val="00870257"/>
    <w:rsid w:val="00880A95"/>
    <w:rsid w:val="00890C9C"/>
    <w:rsid w:val="008950E7"/>
    <w:rsid w:val="008A2EAD"/>
    <w:rsid w:val="008A4ABE"/>
    <w:rsid w:val="008B0B53"/>
    <w:rsid w:val="008D366C"/>
    <w:rsid w:val="008E2EF7"/>
    <w:rsid w:val="008F22D2"/>
    <w:rsid w:val="009013ED"/>
    <w:rsid w:val="00901FBD"/>
    <w:rsid w:val="00903AE6"/>
    <w:rsid w:val="00915CB8"/>
    <w:rsid w:val="009162C9"/>
    <w:rsid w:val="0091649A"/>
    <w:rsid w:val="00924A31"/>
    <w:rsid w:val="009306E2"/>
    <w:rsid w:val="009308B0"/>
    <w:rsid w:val="0093442A"/>
    <w:rsid w:val="00935FA6"/>
    <w:rsid w:val="00945A79"/>
    <w:rsid w:val="00966BC5"/>
    <w:rsid w:val="009936A7"/>
    <w:rsid w:val="009A5DF1"/>
    <w:rsid w:val="009B7540"/>
    <w:rsid w:val="009C3C12"/>
    <w:rsid w:val="009D00E8"/>
    <w:rsid w:val="009D1A30"/>
    <w:rsid w:val="009E2DA1"/>
    <w:rsid w:val="009E49F0"/>
    <w:rsid w:val="009E6315"/>
    <w:rsid w:val="009E6F11"/>
    <w:rsid w:val="009F23CD"/>
    <w:rsid w:val="00A014F0"/>
    <w:rsid w:val="00A14FB5"/>
    <w:rsid w:val="00A20C1C"/>
    <w:rsid w:val="00A23A41"/>
    <w:rsid w:val="00A245BD"/>
    <w:rsid w:val="00A277F0"/>
    <w:rsid w:val="00A34AFD"/>
    <w:rsid w:val="00A4011E"/>
    <w:rsid w:val="00A503CF"/>
    <w:rsid w:val="00A518DB"/>
    <w:rsid w:val="00A525A1"/>
    <w:rsid w:val="00A657DE"/>
    <w:rsid w:val="00A730CF"/>
    <w:rsid w:val="00A736CB"/>
    <w:rsid w:val="00A743DE"/>
    <w:rsid w:val="00A76EAF"/>
    <w:rsid w:val="00A83C0E"/>
    <w:rsid w:val="00A85F12"/>
    <w:rsid w:val="00A8607D"/>
    <w:rsid w:val="00A92CBC"/>
    <w:rsid w:val="00A95D5C"/>
    <w:rsid w:val="00A96F15"/>
    <w:rsid w:val="00AA0070"/>
    <w:rsid w:val="00AA25A3"/>
    <w:rsid w:val="00AA3870"/>
    <w:rsid w:val="00AA7D67"/>
    <w:rsid w:val="00AB3B44"/>
    <w:rsid w:val="00AB44CA"/>
    <w:rsid w:val="00AB6AB8"/>
    <w:rsid w:val="00AC02FA"/>
    <w:rsid w:val="00AC3F19"/>
    <w:rsid w:val="00AC6205"/>
    <w:rsid w:val="00AC6298"/>
    <w:rsid w:val="00AD074E"/>
    <w:rsid w:val="00AD0FEB"/>
    <w:rsid w:val="00AD47B9"/>
    <w:rsid w:val="00AD566D"/>
    <w:rsid w:val="00AE693B"/>
    <w:rsid w:val="00AF161D"/>
    <w:rsid w:val="00B07206"/>
    <w:rsid w:val="00B07D87"/>
    <w:rsid w:val="00B117F7"/>
    <w:rsid w:val="00B153C4"/>
    <w:rsid w:val="00B3024B"/>
    <w:rsid w:val="00B3611B"/>
    <w:rsid w:val="00B40848"/>
    <w:rsid w:val="00B46BD2"/>
    <w:rsid w:val="00B50FA5"/>
    <w:rsid w:val="00B52714"/>
    <w:rsid w:val="00B5353B"/>
    <w:rsid w:val="00B5518A"/>
    <w:rsid w:val="00B616AE"/>
    <w:rsid w:val="00B6241E"/>
    <w:rsid w:val="00B62D19"/>
    <w:rsid w:val="00B76A14"/>
    <w:rsid w:val="00B76F84"/>
    <w:rsid w:val="00BB7535"/>
    <w:rsid w:val="00BC45A3"/>
    <w:rsid w:val="00BC59B5"/>
    <w:rsid w:val="00BC5C45"/>
    <w:rsid w:val="00BE20CB"/>
    <w:rsid w:val="00BE390B"/>
    <w:rsid w:val="00BE5260"/>
    <w:rsid w:val="00BE65EC"/>
    <w:rsid w:val="00C11B24"/>
    <w:rsid w:val="00C1782E"/>
    <w:rsid w:val="00C2064F"/>
    <w:rsid w:val="00C2182B"/>
    <w:rsid w:val="00C26D09"/>
    <w:rsid w:val="00C30CDE"/>
    <w:rsid w:val="00C505C1"/>
    <w:rsid w:val="00C55E03"/>
    <w:rsid w:val="00C61195"/>
    <w:rsid w:val="00C669AC"/>
    <w:rsid w:val="00C87AF3"/>
    <w:rsid w:val="00C87D50"/>
    <w:rsid w:val="00C948C1"/>
    <w:rsid w:val="00C95924"/>
    <w:rsid w:val="00CA4EA8"/>
    <w:rsid w:val="00CB7C4A"/>
    <w:rsid w:val="00CC0473"/>
    <w:rsid w:val="00CC13D5"/>
    <w:rsid w:val="00CC5A74"/>
    <w:rsid w:val="00CC5C4E"/>
    <w:rsid w:val="00CE0108"/>
    <w:rsid w:val="00CF3159"/>
    <w:rsid w:val="00D0466F"/>
    <w:rsid w:val="00D06E84"/>
    <w:rsid w:val="00D1677F"/>
    <w:rsid w:val="00D23986"/>
    <w:rsid w:val="00D25E44"/>
    <w:rsid w:val="00D271AD"/>
    <w:rsid w:val="00D31AAE"/>
    <w:rsid w:val="00D4100C"/>
    <w:rsid w:val="00D434B4"/>
    <w:rsid w:val="00D46841"/>
    <w:rsid w:val="00D46E03"/>
    <w:rsid w:val="00D518EF"/>
    <w:rsid w:val="00D614D3"/>
    <w:rsid w:val="00D66F40"/>
    <w:rsid w:val="00D84F71"/>
    <w:rsid w:val="00DA323E"/>
    <w:rsid w:val="00DB3533"/>
    <w:rsid w:val="00DB4838"/>
    <w:rsid w:val="00DB729F"/>
    <w:rsid w:val="00DC383D"/>
    <w:rsid w:val="00DD5D80"/>
    <w:rsid w:val="00DD629E"/>
    <w:rsid w:val="00DE5040"/>
    <w:rsid w:val="00DF4F45"/>
    <w:rsid w:val="00DF6C0C"/>
    <w:rsid w:val="00E16574"/>
    <w:rsid w:val="00E16CD5"/>
    <w:rsid w:val="00E36AE3"/>
    <w:rsid w:val="00E37907"/>
    <w:rsid w:val="00E44FE1"/>
    <w:rsid w:val="00E5073D"/>
    <w:rsid w:val="00E50805"/>
    <w:rsid w:val="00E5379B"/>
    <w:rsid w:val="00E57E3C"/>
    <w:rsid w:val="00E639E0"/>
    <w:rsid w:val="00E768A1"/>
    <w:rsid w:val="00E802C7"/>
    <w:rsid w:val="00E8217E"/>
    <w:rsid w:val="00E82BF8"/>
    <w:rsid w:val="00E831A1"/>
    <w:rsid w:val="00E835DA"/>
    <w:rsid w:val="00E869A2"/>
    <w:rsid w:val="00E919F4"/>
    <w:rsid w:val="00E97B25"/>
    <w:rsid w:val="00EA7FE8"/>
    <w:rsid w:val="00EB225A"/>
    <w:rsid w:val="00EB7A2E"/>
    <w:rsid w:val="00EC22DB"/>
    <w:rsid w:val="00EC3141"/>
    <w:rsid w:val="00EC73C6"/>
    <w:rsid w:val="00ED4B16"/>
    <w:rsid w:val="00ED57EA"/>
    <w:rsid w:val="00ED5C55"/>
    <w:rsid w:val="00EF1459"/>
    <w:rsid w:val="00EF5CB2"/>
    <w:rsid w:val="00F007B6"/>
    <w:rsid w:val="00F06F53"/>
    <w:rsid w:val="00F15DD0"/>
    <w:rsid w:val="00F2286A"/>
    <w:rsid w:val="00F26935"/>
    <w:rsid w:val="00F30170"/>
    <w:rsid w:val="00F33A99"/>
    <w:rsid w:val="00F33DD6"/>
    <w:rsid w:val="00F34A9E"/>
    <w:rsid w:val="00F3599B"/>
    <w:rsid w:val="00F44378"/>
    <w:rsid w:val="00F47FED"/>
    <w:rsid w:val="00F57ADD"/>
    <w:rsid w:val="00F66EF7"/>
    <w:rsid w:val="00F74D85"/>
    <w:rsid w:val="00F87554"/>
    <w:rsid w:val="00FA20C0"/>
    <w:rsid w:val="00FA73BC"/>
    <w:rsid w:val="00FB53D0"/>
    <w:rsid w:val="00FC3F7E"/>
    <w:rsid w:val="00FD32E6"/>
    <w:rsid w:val="00FF0209"/>
    <w:rsid w:val="00FF09B7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,"/>
  <w:listSeparator w:val=","/>
  <w14:docId w14:val="0C0A6CFF"/>
  <w15:chartTrackingRefBased/>
  <w15:docId w15:val="{B5572D44-9D19-4B6F-AD03-F68A524A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3E5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96885"/>
    <w:pPr>
      <w:keepNext/>
      <w:spacing w:before="240" w:after="60"/>
      <w:outlineLvl w:val="0"/>
    </w:pPr>
    <w:rPr>
      <w:b/>
      <w:kern w:val="28"/>
    </w:rPr>
  </w:style>
  <w:style w:type="paragraph" w:styleId="Ttulo2">
    <w:name w:val="heading 2"/>
    <w:basedOn w:val="Normal"/>
    <w:next w:val="Normal"/>
    <w:qFormat/>
    <w:rsid w:val="00924A31"/>
    <w:pPr>
      <w:keepNext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rsid w:val="00924A31"/>
    <w:pPr>
      <w:keepNext/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924A31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924A31"/>
    <w:pPr>
      <w:keepNext/>
      <w:outlineLvl w:val="4"/>
    </w:pPr>
    <w:rPr>
      <w:b/>
      <w:i/>
      <w:color w:val="FFFFFF"/>
      <w:sz w:val="56"/>
    </w:rPr>
  </w:style>
  <w:style w:type="paragraph" w:styleId="Ttulo6">
    <w:name w:val="heading 6"/>
    <w:basedOn w:val="Normal"/>
    <w:next w:val="Normal"/>
    <w:qFormat/>
    <w:rsid w:val="00924A31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24A31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</w:style>
  <w:style w:type="paragraph" w:styleId="Ttulo8">
    <w:name w:val="heading 8"/>
    <w:basedOn w:val="Normal"/>
    <w:next w:val="Normal"/>
    <w:qFormat/>
    <w:rsid w:val="00924A31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24A31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24A3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24A3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924A31"/>
  </w:style>
  <w:style w:type="character" w:styleId="Refdenotaalpie">
    <w:name w:val="footnote reference"/>
    <w:basedOn w:val="Fuentedeprrafopredeter"/>
    <w:semiHidden/>
    <w:rsid w:val="00924A31"/>
    <w:rPr>
      <w:vertAlign w:val="superscript"/>
    </w:rPr>
  </w:style>
  <w:style w:type="character" w:styleId="Nmerodepgina">
    <w:name w:val="page number"/>
    <w:basedOn w:val="Fuentedeprrafopredeter"/>
    <w:rsid w:val="00924A31"/>
  </w:style>
  <w:style w:type="paragraph" w:styleId="Sangradetextonormal">
    <w:name w:val="Body Text Indent"/>
    <w:basedOn w:val="Normal"/>
    <w:rsid w:val="00924A31"/>
    <w:pPr>
      <w:ind w:left="432"/>
    </w:pPr>
  </w:style>
  <w:style w:type="paragraph" w:styleId="TDC1">
    <w:name w:val="toc 1"/>
    <w:basedOn w:val="Normal"/>
    <w:next w:val="Normal"/>
    <w:autoRedefine/>
    <w:semiHidden/>
    <w:rsid w:val="00924A31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autoRedefine/>
    <w:semiHidden/>
    <w:rsid w:val="00924A31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semiHidden/>
    <w:rsid w:val="00924A31"/>
    <w:pPr>
      <w:ind w:left="400"/>
    </w:pPr>
    <w:rPr>
      <w:i/>
    </w:rPr>
  </w:style>
  <w:style w:type="paragraph" w:styleId="TDC4">
    <w:name w:val="toc 4"/>
    <w:basedOn w:val="Normal"/>
    <w:next w:val="Normal"/>
    <w:autoRedefine/>
    <w:semiHidden/>
    <w:rsid w:val="00924A31"/>
    <w:pPr>
      <w:ind w:left="600"/>
    </w:pPr>
    <w:rPr>
      <w:sz w:val="18"/>
    </w:rPr>
  </w:style>
  <w:style w:type="paragraph" w:styleId="TDC5">
    <w:name w:val="toc 5"/>
    <w:basedOn w:val="Normal"/>
    <w:next w:val="Normal"/>
    <w:autoRedefine/>
    <w:semiHidden/>
    <w:rsid w:val="00924A31"/>
    <w:pPr>
      <w:ind w:left="800"/>
    </w:pPr>
    <w:rPr>
      <w:sz w:val="18"/>
    </w:rPr>
  </w:style>
  <w:style w:type="paragraph" w:styleId="TDC6">
    <w:name w:val="toc 6"/>
    <w:basedOn w:val="Normal"/>
    <w:next w:val="Normal"/>
    <w:autoRedefine/>
    <w:semiHidden/>
    <w:rsid w:val="00924A31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924A31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924A31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924A31"/>
    <w:pPr>
      <w:ind w:left="1600"/>
    </w:pPr>
    <w:rPr>
      <w:sz w:val="18"/>
    </w:rPr>
  </w:style>
  <w:style w:type="paragraph" w:styleId="Textosinformato">
    <w:name w:val="Plain Text"/>
    <w:basedOn w:val="Normal"/>
    <w:rsid w:val="00924A31"/>
    <w:rPr>
      <w:rFonts w:ascii="Courier New" w:hAnsi="Courier New"/>
      <w:lang w:val="es-ES"/>
    </w:rPr>
  </w:style>
  <w:style w:type="paragraph" w:styleId="Textoindependiente">
    <w:name w:val="Body Text"/>
    <w:basedOn w:val="Normal"/>
    <w:rsid w:val="00924A31"/>
    <w:pPr>
      <w:jc w:val="center"/>
    </w:pPr>
    <w:rPr>
      <w:sz w:val="16"/>
      <w:lang w:val="es-ES"/>
    </w:rPr>
  </w:style>
  <w:style w:type="character" w:styleId="Textoennegrita">
    <w:name w:val="Strong"/>
    <w:basedOn w:val="Fuentedeprrafopredeter"/>
    <w:qFormat/>
    <w:rsid w:val="00924A31"/>
    <w:rPr>
      <w:b/>
      <w:bCs/>
    </w:rPr>
  </w:style>
  <w:style w:type="paragraph" w:styleId="Sangra2detindependiente">
    <w:name w:val="Body Text Indent 2"/>
    <w:basedOn w:val="Normal"/>
    <w:rsid w:val="00924A31"/>
    <w:pPr>
      <w:ind w:left="2127"/>
    </w:pPr>
    <w:rPr>
      <w:lang w:val="fr-FR"/>
    </w:rPr>
  </w:style>
  <w:style w:type="paragraph" w:styleId="Sangra3detindependiente">
    <w:name w:val="Body Text Indent 3"/>
    <w:basedOn w:val="Normal"/>
    <w:rsid w:val="00924A31"/>
    <w:pPr>
      <w:ind w:left="2127"/>
    </w:pPr>
    <w:rPr>
      <w:color w:val="FF0000"/>
      <w:lang w:val="en-GB"/>
    </w:rPr>
  </w:style>
  <w:style w:type="paragraph" w:styleId="Cierre">
    <w:name w:val="Closing"/>
    <w:basedOn w:val="Normal"/>
    <w:rsid w:val="00924A31"/>
    <w:pPr>
      <w:ind w:left="4252"/>
    </w:pPr>
  </w:style>
  <w:style w:type="paragraph" w:styleId="Continuarlista">
    <w:name w:val="List Continue"/>
    <w:basedOn w:val="Normal"/>
    <w:rsid w:val="00924A31"/>
    <w:pPr>
      <w:spacing w:after="120"/>
      <w:ind w:left="283"/>
    </w:pPr>
  </w:style>
  <w:style w:type="paragraph" w:styleId="Continuarlista2">
    <w:name w:val="List Continue 2"/>
    <w:basedOn w:val="Normal"/>
    <w:rsid w:val="00924A31"/>
    <w:pPr>
      <w:spacing w:after="120"/>
      <w:ind w:left="566"/>
    </w:pPr>
  </w:style>
  <w:style w:type="paragraph" w:styleId="Continuarlista3">
    <w:name w:val="List Continue 3"/>
    <w:basedOn w:val="Normal"/>
    <w:rsid w:val="00924A31"/>
    <w:pPr>
      <w:spacing w:after="120"/>
      <w:ind w:left="849"/>
    </w:pPr>
  </w:style>
  <w:style w:type="paragraph" w:styleId="Continuarlista4">
    <w:name w:val="List Continue 4"/>
    <w:basedOn w:val="Normal"/>
    <w:rsid w:val="00924A31"/>
    <w:pPr>
      <w:spacing w:after="120"/>
      <w:ind w:left="1132"/>
    </w:pPr>
  </w:style>
  <w:style w:type="paragraph" w:styleId="Continuarlista5">
    <w:name w:val="List Continue 5"/>
    <w:basedOn w:val="Normal"/>
    <w:rsid w:val="00924A31"/>
    <w:pPr>
      <w:spacing w:after="120"/>
      <w:ind w:left="1415"/>
    </w:pPr>
  </w:style>
  <w:style w:type="paragraph" w:styleId="DireccinHTML">
    <w:name w:val="HTML Address"/>
    <w:basedOn w:val="Normal"/>
    <w:rsid w:val="00924A31"/>
    <w:rPr>
      <w:i/>
      <w:iCs/>
    </w:rPr>
  </w:style>
  <w:style w:type="paragraph" w:styleId="Direccinsobre">
    <w:name w:val="envelope address"/>
    <w:basedOn w:val="Normal"/>
    <w:rsid w:val="00924A31"/>
    <w:pPr>
      <w:framePr w:w="7920" w:h="1980" w:hRule="exact" w:hSpace="141" w:wrap="auto" w:hAnchor="page" w:xAlign="center" w:yAlign="bottom"/>
      <w:ind w:left="2880"/>
    </w:pPr>
    <w:rPr>
      <w:rFonts w:cs="Arial"/>
      <w:szCs w:val="24"/>
    </w:rPr>
  </w:style>
  <w:style w:type="paragraph" w:styleId="Encabezadodelista">
    <w:name w:val="toa heading"/>
    <w:basedOn w:val="Normal"/>
    <w:next w:val="Normal"/>
    <w:semiHidden/>
    <w:rsid w:val="00924A31"/>
    <w:pPr>
      <w:spacing w:before="120"/>
    </w:pPr>
    <w:rPr>
      <w:rFonts w:cs="Arial"/>
      <w:b/>
      <w:bCs/>
      <w:szCs w:val="24"/>
    </w:rPr>
  </w:style>
  <w:style w:type="paragraph" w:styleId="Encabezadodemensaje">
    <w:name w:val="Message Header"/>
    <w:basedOn w:val="Normal"/>
    <w:rsid w:val="00924A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Encabezadodenota">
    <w:name w:val="Note Heading"/>
    <w:basedOn w:val="Normal"/>
    <w:next w:val="Normal"/>
    <w:rsid w:val="00924A31"/>
  </w:style>
  <w:style w:type="paragraph" w:styleId="Descripcin">
    <w:name w:val="caption"/>
    <w:basedOn w:val="Normal"/>
    <w:next w:val="Normal"/>
    <w:qFormat/>
    <w:rsid w:val="00924A31"/>
    <w:pPr>
      <w:spacing w:before="120" w:after="120"/>
    </w:pPr>
    <w:rPr>
      <w:b/>
      <w:bCs/>
    </w:rPr>
  </w:style>
  <w:style w:type="paragraph" w:styleId="Fecha">
    <w:name w:val="Date"/>
    <w:basedOn w:val="Normal"/>
    <w:next w:val="Normal"/>
    <w:rsid w:val="00924A31"/>
  </w:style>
  <w:style w:type="paragraph" w:styleId="Firma">
    <w:name w:val="Signature"/>
    <w:basedOn w:val="Normal"/>
    <w:rsid w:val="00924A31"/>
    <w:pPr>
      <w:ind w:left="4252"/>
    </w:pPr>
  </w:style>
  <w:style w:type="paragraph" w:styleId="Firmadecorreoelectrnico">
    <w:name w:val="E-mail Signature"/>
    <w:basedOn w:val="Normal"/>
    <w:rsid w:val="00924A31"/>
  </w:style>
  <w:style w:type="paragraph" w:styleId="HTMLconformatoprevio">
    <w:name w:val="HTML Preformatted"/>
    <w:basedOn w:val="Normal"/>
    <w:rsid w:val="00924A31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24A31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924A31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924A31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924A31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924A31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924A31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924A31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924A31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924A31"/>
    <w:pPr>
      <w:ind w:left="1800" w:hanging="200"/>
    </w:pPr>
  </w:style>
  <w:style w:type="paragraph" w:styleId="Lista">
    <w:name w:val="List"/>
    <w:basedOn w:val="Normal"/>
    <w:rsid w:val="00924A31"/>
    <w:pPr>
      <w:ind w:left="283" w:hanging="283"/>
    </w:pPr>
  </w:style>
  <w:style w:type="paragraph" w:styleId="Lista2">
    <w:name w:val="List 2"/>
    <w:basedOn w:val="Normal"/>
    <w:rsid w:val="00924A31"/>
    <w:pPr>
      <w:ind w:left="566" w:hanging="283"/>
    </w:pPr>
  </w:style>
  <w:style w:type="paragraph" w:styleId="Lista3">
    <w:name w:val="List 3"/>
    <w:basedOn w:val="Normal"/>
    <w:rsid w:val="00924A31"/>
    <w:pPr>
      <w:ind w:left="849" w:hanging="283"/>
    </w:pPr>
  </w:style>
  <w:style w:type="paragraph" w:styleId="Lista4">
    <w:name w:val="List 4"/>
    <w:basedOn w:val="Normal"/>
    <w:rsid w:val="00924A31"/>
    <w:pPr>
      <w:ind w:left="1132" w:hanging="283"/>
    </w:pPr>
  </w:style>
  <w:style w:type="paragraph" w:styleId="Lista5">
    <w:name w:val="List 5"/>
    <w:basedOn w:val="Normal"/>
    <w:rsid w:val="00924A31"/>
    <w:pPr>
      <w:ind w:left="1415" w:hanging="283"/>
    </w:pPr>
  </w:style>
  <w:style w:type="paragraph" w:styleId="Listaconnmeros">
    <w:name w:val="List Number"/>
    <w:basedOn w:val="Normal"/>
    <w:rsid w:val="00924A31"/>
    <w:pPr>
      <w:numPr>
        <w:numId w:val="2"/>
      </w:numPr>
    </w:pPr>
  </w:style>
  <w:style w:type="paragraph" w:styleId="Listaconnmeros2">
    <w:name w:val="List Number 2"/>
    <w:basedOn w:val="Normal"/>
    <w:rsid w:val="00924A31"/>
    <w:pPr>
      <w:numPr>
        <w:numId w:val="3"/>
      </w:numPr>
    </w:pPr>
  </w:style>
  <w:style w:type="paragraph" w:styleId="Listaconnmeros3">
    <w:name w:val="List Number 3"/>
    <w:basedOn w:val="Normal"/>
    <w:rsid w:val="00924A31"/>
    <w:pPr>
      <w:numPr>
        <w:numId w:val="4"/>
      </w:numPr>
    </w:pPr>
  </w:style>
  <w:style w:type="paragraph" w:styleId="Listaconnmeros4">
    <w:name w:val="List Number 4"/>
    <w:basedOn w:val="Normal"/>
    <w:rsid w:val="00924A31"/>
    <w:pPr>
      <w:numPr>
        <w:numId w:val="5"/>
      </w:numPr>
    </w:pPr>
  </w:style>
  <w:style w:type="paragraph" w:styleId="Listaconnmeros5">
    <w:name w:val="List Number 5"/>
    <w:basedOn w:val="Normal"/>
    <w:rsid w:val="00924A31"/>
    <w:pPr>
      <w:numPr>
        <w:numId w:val="6"/>
      </w:numPr>
    </w:pPr>
  </w:style>
  <w:style w:type="paragraph" w:styleId="Listaconvietas">
    <w:name w:val="List Bullet"/>
    <w:basedOn w:val="Normal"/>
    <w:autoRedefine/>
    <w:rsid w:val="00924A31"/>
    <w:pPr>
      <w:numPr>
        <w:numId w:val="7"/>
      </w:numPr>
    </w:pPr>
  </w:style>
  <w:style w:type="paragraph" w:styleId="Listaconvietas2">
    <w:name w:val="List Bullet 2"/>
    <w:basedOn w:val="Normal"/>
    <w:autoRedefine/>
    <w:rsid w:val="00924A31"/>
    <w:pPr>
      <w:numPr>
        <w:numId w:val="8"/>
      </w:numPr>
    </w:pPr>
  </w:style>
  <w:style w:type="paragraph" w:styleId="Listaconvietas3">
    <w:name w:val="List Bullet 3"/>
    <w:basedOn w:val="Normal"/>
    <w:autoRedefine/>
    <w:rsid w:val="00924A31"/>
    <w:pPr>
      <w:numPr>
        <w:numId w:val="9"/>
      </w:numPr>
    </w:pPr>
  </w:style>
  <w:style w:type="paragraph" w:styleId="Listaconvietas4">
    <w:name w:val="List Bullet 4"/>
    <w:basedOn w:val="Normal"/>
    <w:autoRedefine/>
    <w:rsid w:val="00924A31"/>
    <w:pPr>
      <w:numPr>
        <w:numId w:val="10"/>
      </w:numPr>
    </w:pPr>
  </w:style>
  <w:style w:type="paragraph" w:styleId="Listaconvietas5">
    <w:name w:val="List Bullet 5"/>
    <w:basedOn w:val="Normal"/>
    <w:autoRedefine/>
    <w:rsid w:val="00924A31"/>
    <w:pPr>
      <w:numPr>
        <w:numId w:val="11"/>
      </w:numPr>
    </w:pPr>
  </w:style>
  <w:style w:type="paragraph" w:styleId="Mapadeldocumento">
    <w:name w:val="Document Map"/>
    <w:basedOn w:val="Normal"/>
    <w:semiHidden/>
    <w:rsid w:val="00924A31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924A31"/>
    <w:rPr>
      <w:szCs w:val="24"/>
    </w:rPr>
  </w:style>
  <w:style w:type="paragraph" w:styleId="Remitedesobre">
    <w:name w:val="envelope return"/>
    <w:basedOn w:val="Normal"/>
    <w:rsid w:val="00924A31"/>
    <w:rPr>
      <w:rFonts w:cs="Arial"/>
    </w:rPr>
  </w:style>
  <w:style w:type="paragraph" w:styleId="Saludo">
    <w:name w:val="Salutation"/>
    <w:basedOn w:val="Normal"/>
    <w:next w:val="Normal"/>
    <w:rsid w:val="00924A31"/>
  </w:style>
  <w:style w:type="paragraph" w:styleId="Sangranormal">
    <w:name w:val="Normal Indent"/>
    <w:basedOn w:val="Normal"/>
    <w:rsid w:val="00924A31"/>
    <w:pPr>
      <w:ind w:left="708"/>
    </w:pPr>
  </w:style>
  <w:style w:type="paragraph" w:styleId="Subttulo">
    <w:name w:val="Subtitle"/>
    <w:basedOn w:val="Normal"/>
    <w:qFormat/>
    <w:rsid w:val="00924A31"/>
    <w:pPr>
      <w:spacing w:after="60"/>
      <w:jc w:val="center"/>
      <w:outlineLvl w:val="1"/>
    </w:pPr>
    <w:rPr>
      <w:rFonts w:cs="Arial"/>
      <w:szCs w:val="24"/>
    </w:rPr>
  </w:style>
  <w:style w:type="paragraph" w:styleId="Tabladeilustraciones">
    <w:name w:val="table of figures"/>
    <w:basedOn w:val="Normal"/>
    <w:next w:val="Normal"/>
    <w:semiHidden/>
    <w:rsid w:val="00924A31"/>
    <w:pPr>
      <w:ind w:left="400" w:hanging="400"/>
    </w:pPr>
  </w:style>
  <w:style w:type="paragraph" w:styleId="Textocomentario">
    <w:name w:val="annotation text"/>
    <w:basedOn w:val="Normal"/>
    <w:semiHidden/>
    <w:rsid w:val="00924A31"/>
  </w:style>
  <w:style w:type="paragraph" w:styleId="Textoconsangra">
    <w:name w:val="table of authorities"/>
    <w:basedOn w:val="Normal"/>
    <w:next w:val="Normal"/>
    <w:semiHidden/>
    <w:rsid w:val="00924A31"/>
    <w:pPr>
      <w:ind w:left="200" w:hanging="200"/>
    </w:pPr>
  </w:style>
  <w:style w:type="paragraph" w:styleId="Textodebloque">
    <w:name w:val="Block Text"/>
    <w:basedOn w:val="Normal"/>
    <w:rsid w:val="00924A31"/>
    <w:pPr>
      <w:spacing w:after="120"/>
      <w:ind w:left="1440" w:right="1440"/>
    </w:pPr>
  </w:style>
  <w:style w:type="paragraph" w:styleId="Textoindependiente2">
    <w:name w:val="Body Text 2"/>
    <w:basedOn w:val="Normal"/>
    <w:rsid w:val="00924A31"/>
    <w:pPr>
      <w:spacing w:after="120" w:line="480" w:lineRule="auto"/>
    </w:pPr>
  </w:style>
  <w:style w:type="paragraph" w:styleId="Textoindependiente3">
    <w:name w:val="Body Text 3"/>
    <w:basedOn w:val="Normal"/>
    <w:rsid w:val="00924A3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924A31"/>
    <w:pPr>
      <w:spacing w:after="120"/>
      <w:ind w:firstLine="210"/>
      <w:jc w:val="left"/>
    </w:pPr>
    <w:rPr>
      <w:sz w:val="20"/>
      <w:lang w:val="es-CL"/>
    </w:rPr>
  </w:style>
  <w:style w:type="paragraph" w:styleId="Textoindependienteprimerasangra2">
    <w:name w:val="Body Text First Indent 2"/>
    <w:basedOn w:val="Sangradetextonormal"/>
    <w:rsid w:val="00924A31"/>
    <w:pPr>
      <w:spacing w:after="120"/>
      <w:ind w:left="283" w:firstLine="210"/>
    </w:pPr>
    <w:rPr>
      <w:rFonts w:ascii="Times New Roman" w:hAnsi="Times New Roman"/>
    </w:rPr>
  </w:style>
  <w:style w:type="paragraph" w:styleId="Textomacro">
    <w:name w:val="macro"/>
    <w:semiHidden/>
    <w:rsid w:val="00924A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sid w:val="00924A31"/>
  </w:style>
  <w:style w:type="paragraph" w:styleId="Puesto">
    <w:name w:val="Title"/>
    <w:basedOn w:val="Normal"/>
    <w:qFormat/>
    <w:rsid w:val="00924A3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24A31"/>
    <w:rPr>
      <w:rFonts w:cs="Arial"/>
      <w:b/>
      <w:bCs/>
    </w:rPr>
  </w:style>
  <w:style w:type="character" w:styleId="Hipervnculo">
    <w:name w:val="Hyperlink"/>
    <w:basedOn w:val="Fuentedeprrafopredeter"/>
    <w:rsid w:val="00924A31"/>
    <w:rPr>
      <w:color w:val="0000FF"/>
      <w:u w:val="single"/>
    </w:rPr>
  </w:style>
  <w:style w:type="character" w:styleId="Hipervnculovisitado">
    <w:name w:val="FollowedHyperlink"/>
    <w:basedOn w:val="Fuentedeprrafopredeter"/>
    <w:rsid w:val="00924A31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rsid w:val="00B3611B"/>
    <w:rPr>
      <w:rFonts w:ascii="Arial" w:hAnsi="Arial"/>
      <w:b/>
      <w:kern w:val="28"/>
      <w:sz w:val="24"/>
      <w:lang w:val="es-CL" w:eastAsia="es-ES" w:bidi="ar-SA"/>
    </w:rPr>
  </w:style>
  <w:style w:type="character" w:styleId="Refdecomentario">
    <w:name w:val="annotation reference"/>
    <w:basedOn w:val="Fuentedeprrafopredeter"/>
    <w:semiHidden/>
    <w:rsid w:val="003C095B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3C095B"/>
    <w:rPr>
      <w:b/>
      <w:bCs/>
      <w:sz w:val="20"/>
    </w:rPr>
  </w:style>
  <w:style w:type="paragraph" w:styleId="Textodeglobo">
    <w:name w:val="Balloon Text"/>
    <w:basedOn w:val="Normal"/>
    <w:semiHidden/>
    <w:rsid w:val="003C09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A4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1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5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%20Rafaeli\Documents\Plantillas%20personalizadas%20de%20Office\CU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C:\Users\Igor Rafaeli\Documents\Plantillas personalizadas de Office\CU.dotx</Template>
  <TotalTime>11</TotalTime>
  <Pages>2</Pages>
  <Words>84</Words>
  <Characters>465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</vt:lpstr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/>
  <dc:creator>LTH</dc:creator>
  <cp:keywords/>
  <cp:lastModifiedBy>Milan Rafaeli</cp:lastModifiedBy>
  <cp:revision>4</cp:revision>
  <cp:lastPrinted>2004-04-05T21:33:00Z</cp:lastPrinted>
  <dcterms:created xsi:type="dcterms:W3CDTF">2017-02-19T20:07:00Z</dcterms:created>
  <dcterms:modified xsi:type="dcterms:W3CDTF">2017-02-19T20:41:00Z</dcterms:modified>
</cp:coreProperties>
</file>